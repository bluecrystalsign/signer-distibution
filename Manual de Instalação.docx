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4A28" w:rsidRDefault="00160831">
      <w:pPr>
        <w:pStyle w:val="Ttulo1"/>
      </w:pPr>
      <w:bookmarkStart w:id="0" w:name="_Toc455327034"/>
      <w:bookmarkStart w:id="1" w:name="_Toc455483528"/>
      <w:r>
        <w:t>Manual de Instalação</w:t>
      </w:r>
      <w:bookmarkEnd w:id="0"/>
      <w:bookmarkEnd w:id="1"/>
    </w:p>
    <w:p w:rsidR="00BF4A28" w:rsidRDefault="00160831">
      <w:pPr>
        <w:spacing w:after="17"/>
        <w:ind w:left="1997" w:hanging="10"/>
      </w:pPr>
      <w:r>
        <w:rPr>
          <w:sz w:val="44"/>
        </w:rPr>
        <w:t>Procedimento para instalação em diversos cenários</w:t>
      </w:r>
    </w:p>
    <w:p w:rsidR="00BF4A28" w:rsidRDefault="00BF4A28">
      <w:pPr>
        <w:pageBreakBefore/>
        <w:suppressAutoHyphens w:val="0"/>
        <w:rPr>
          <w:sz w:val="72"/>
        </w:rPr>
      </w:pPr>
    </w:p>
    <w:p w:rsidR="00BF4A28" w:rsidRDefault="00160831">
      <w:pPr>
        <w:pStyle w:val="CabealhodoSumrio"/>
        <w:outlineLvl w:val="9"/>
      </w:pPr>
      <w:bookmarkStart w:id="2" w:name="_Toc455483529"/>
      <w:r>
        <w:t>Sumário</w:t>
      </w:r>
      <w:bookmarkEnd w:id="2"/>
    </w:p>
    <w:p w:rsidR="00BF4A28" w:rsidRDefault="00160831">
      <w:pPr>
        <w:pStyle w:val="Sumrio1"/>
        <w:tabs>
          <w:tab w:val="right" w:leader="dot" w:pos="16530"/>
        </w:tabs>
      </w:pPr>
      <w:r>
        <w:rPr>
          <w:rFonts w:ascii="Calibri Light" w:eastAsia="Times New Roman" w:hAnsi="Calibri Light" w:cs="Times New Roman"/>
          <w:color w:val="2E74B5"/>
          <w:sz w:val="32"/>
          <w:szCs w:val="32"/>
        </w:rPr>
        <w:fldChar w:fldCharType="begin"/>
      </w:r>
      <w:r>
        <w:instrText xml:space="preserve"> TOC \o "1-3" \h </w:instrText>
      </w:r>
      <w:r>
        <w:rPr>
          <w:rFonts w:ascii="Calibri Light" w:eastAsia="Times New Roman" w:hAnsi="Calibri Light" w:cs="Times New Roman"/>
          <w:color w:val="2E74B5"/>
          <w:sz w:val="32"/>
          <w:szCs w:val="32"/>
        </w:rPr>
        <w:fldChar w:fldCharType="separate"/>
      </w:r>
      <w:hyperlink r:id="rId7" w:history="1">
        <w:r>
          <w:rPr>
            <w:rStyle w:val="Hyperlink"/>
          </w:rPr>
          <w:t>Manual de Instalação</w:t>
        </w:r>
        <w:r>
          <w:tab/>
          <w:t>1</w:t>
        </w:r>
      </w:hyperlink>
    </w:p>
    <w:p w:rsidR="00BF4A28" w:rsidRDefault="00160831">
      <w:pPr>
        <w:pStyle w:val="Sumrio1"/>
        <w:tabs>
          <w:tab w:val="right" w:leader="dot" w:pos="16530"/>
        </w:tabs>
      </w:pPr>
      <w:hyperlink r:id="rId8" w:history="1">
        <w:r>
          <w:rPr>
            <w:rStyle w:val="Hyperlink"/>
          </w:rPr>
          <w:t>Sumário</w:t>
        </w:r>
        <w:r>
          <w:tab/>
          <w:t>2</w:t>
        </w:r>
      </w:hyperlink>
    </w:p>
    <w:p w:rsidR="00BF4A28" w:rsidRDefault="00160831">
      <w:pPr>
        <w:pStyle w:val="Sumrio1"/>
        <w:tabs>
          <w:tab w:val="right" w:leader="dot" w:pos="16530"/>
        </w:tabs>
      </w:pPr>
      <w:hyperlink r:id="rId9" w:history="1">
        <w:r>
          <w:rPr>
            <w:rStyle w:val="Hyperlink"/>
          </w:rPr>
          <w:t>O que é?</w:t>
        </w:r>
        <w:r>
          <w:tab/>
          <w:t>5</w:t>
        </w:r>
      </w:hyperlink>
    </w:p>
    <w:p w:rsidR="00BF4A28" w:rsidRDefault="00160831">
      <w:pPr>
        <w:pStyle w:val="Sumrio1"/>
        <w:tabs>
          <w:tab w:val="right" w:leader="dot" w:pos="16530"/>
        </w:tabs>
      </w:pPr>
      <w:hyperlink r:id="rId10" w:history="1">
        <w:r>
          <w:rPr>
            <w:rStyle w:val="Hyperlink"/>
          </w:rPr>
          <w:t>Processo de instalação do Servidor (Vagrant e Virtual Box)</w:t>
        </w:r>
        <w:r>
          <w:tab/>
          <w:t>7</w:t>
        </w:r>
      </w:hyperlink>
    </w:p>
    <w:p w:rsidR="00BF4A28" w:rsidRDefault="00160831">
      <w:pPr>
        <w:pStyle w:val="Sumrio1"/>
        <w:tabs>
          <w:tab w:val="right" w:leader="dot" w:pos="16530"/>
        </w:tabs>
      </w:pPr>
      <w:hyperlink r:id="rId11" w:history="1">
        <w:r>
          <w:rPr>
            <w:rStyle w:val="Hyperlink"/>
          </w:rPr>
          <w:t>Processo de instalação do Servidor (JDK e Tomcat)</w:t>
        </w:r>
        <w:r>
          <w:tab/>
          <w:t>10</w:t>
        </w:r>
      </w:hyperlink>
    </w:p>
    <w:p w:rsidR="00BF4A28" w:rsidRDefault="00160831">
      <w:pPr>
        <w:pStyle w:val="Sumrio2"/>
        <w:tabs>
          <w:tab w:val="right" w:leader="dot" w:pos="16530"/>
        </w:tabs>
      </w:pPr>
      <w:hyperlink r:id="rId12" w:history="1">
        <w:r>
          <w:rPr>
            <w:rStyle w:val="Hyperlink"/>
          </w:rPr>
          <w:t>Download dos Componentes para instalação</w:t>
        </w:r>
        <w:r>
          <w:tab/>
          <w:t>11</w:t>
        </w:r>
      </w:hyperlink>
    </w:p>
    <w:p w:rsidR="00BF4A28" w:rsidRDefault="00160831">
      <w:pPr>
        <w:pStyle w:val="Sumrio2"/>
        <w:tabs>
          <w:tab w:val="right" w:leader="dot" w:pos="16530"/>
        </w:tabs>
      </w:pPr>
      <w:hyperlink r:id="rId13" w:history="1">
        <w:r>
          <w:rPr>
            <w:rStyle w:val="Hyperlink"/>
          </w:rPr>
          <w:t>Processo de instalação das ACs Confiáveis</w:t>
        </w:r>
        <w:r>
          <w:tab/>
          <w:t>12</w:t>
        </w:r>
      </w:hyperlink>
    </w:p>
    <w:p w:rsidR="00BF4A28" w:rsidRDefault="00160831">
      <w:pPr>
        <w:pStyle w:val="Sumrio2"/>
        <w:tabs>
          <w:tab w:val="right" w:leader="dot" w:pos="16530"/>
        </w:tabs>
      </w:pPr>
      <w:hyperlink r:id="rId14" w:history="1">
        <w:r>
          <w:rPr>
            <w:rStyle w:val="Hyperlink"/>
          </w:rPr>
          <w:t>Processo de configuração do Log</w:t>
        </w:r>
        <w:r>
          <w:tab/>
          <w:t>13</w:t>
        </w:r>
      </w:hyperlink>
    </w:p>
    <w:p w:rsidR="00BF4A28" w:rsidRDefault="00160831">
      <w:pPr>
        <w:pStyle w:val="Sumrio2"/>
        <w:tabs>
          <w:tab w:val="right" w:leader="dot" w:pos="16530"/>
        </w:tabs>
      </w:pPr>
      <w:hyperlink r:id="rId15" w:history="1">
        <w:r>
          <w:rPr>
            <w:rStyle w:val="Hyperlink"/>
          </w:rPr>
          <w:t>Processo de instalação (clientes)</w:t>
        </w:r>
        <w:r>
          <w:tab/>
          <w:t>14</w:t>
        </w:r>
      </w:hyperlink>
    </w:p>
    <w:p w:rsidR="00BF4A28" w:rsidRDefault="00160831">
      <w:pPr>
        <w:pStyle w:val="Sumrio2"/>
        <w:tabs>
          <w:tab w:val="right" w:leader="dot" w:pos="16530"/>
        </w:tabs>
      </w:pPr>
      <w:hyperlink r:id="rId16" w:history="1">
        <w:r>
          <w:rPr>
            <w:rStyle w:val="Hyperlink"/>
          </w:rPr>
          <w:t>Processo de instalação (do servidor e do exemplo)</w:t>
        </w:r>
        <w:r>
          <w:tab/>
          <w:t>15</w:t>
        </w:r>
      </w:hyperlink>
    </w:p>
    <w:p w:rsidR="00BF4A28" w:rsidRDefault="00160831">
      <w:pPr>
        <w:pStyle w:val="Sumrio1"/>
        <w:tabs>
          <w:tab w:val="right" w:leader="dot" w:pos="16530"/>
        </w:tabs>
      </w:pPr>
      <w:hyperlink r:id="rId17" w:history="1">
        <w:r>
          <w:rPr>
            <w:rStyle w:val="Hyperlink"/>
          </w:rPr>
          <w:t>Componentes cliente e sua compatibilidade</w:t>
        </w:r>
        <w:r>
          <w:tab/>
          <w:t>16</w:t>
        </w:r>
      </w:hyperlink>
    </w:p>
    <w:p w:rsidR="00BF4A28" w:rsidRDefault="00160831">
      <w:pPr>
        <w:pStyle w:val="Sumrio2"/>
        <w:tabs>
          <w:tab w:val="right" w:leader="dot" w:pos="16530"/>
        </w:tabs>
      </w:pPr>
      <w:hyperlink r:id="rId18" w:history="1">
        <w:r>
          <w:rPr>
            <w:rStyle w:val="Hyperlink"/>
          </w:rPr>
          <w:t>Componente ActiveX</w:t>
        </w:r>
        <w:r>
          <w:tab/>
          <w:t>18</w:t>
        </w:r>
      </w:hyperlink>
    </w:p>
    <w:p w:rsidR="00BF4A28" w:rsidRDefault="00160831">
      <w:pPr>
        <w:pStyle w:val="Sumrio2"/>
        <w:tabs>
          <w:tab w:val="right" w:leader="dot" w:pos="16530"/>
        </w:tabs>
      </w:pPr>
      <w:hyperlink r:id="rId19" w:history="1">
        <w:r>
          <w:rPr>
            <w:rStyle w:val="Hyperlink"/>
          </w:rPr>
          <w:t>Componente Apple Java</w:t>
        </w:r>
        <w:r>
          <w:tab/>
          <w:t>19</w:t>
        </w:r>
      </w:hyperlink>
    </w:p>
    <w:p w:rsidR="00BF4A28" w:rsidRDefault="00160831">
      <w:pPr>
        <w:pStyle w:val="Sumrio2"/>
        <w:tabs>
          <w:tab w:val="right" w:leader="dot" w:pos="16530"/>
        </w:tabs>
      </w:pPr>
      <w:hyperlink r:id="rId20" w:history="1">
        <w:r>
          <w:rPr>
            <w:rStyle w:val="Hyperlink"/>
          </w:rPr>
          <w:t>Componente Rest Signer</w:t>
        </w:r>
        <w:r>
          <w:tab/>
          <w:t>20</w:t>
        </w:r>
      </w:hyperlink>
    </w:p>
    <w:p w:rsidR="00BF4A28" w:rsidRDefault="00160831">
      <w:pPr>
        <w:pStyle w:val="Sumrio2"/>
        <w:tabs>
          <w:tab w:val="right" w:leader="dot" w:pos="16530"/>
        </w:tabs>
      </w:pPr>
      <w:hyperlink r:id="rId21" w:history="1">
        <w:r>
          <w:rPr>
            <w:rStyle w:val="Hyperlink"/>
          </w:rPr>
          <w:t>Componente Extensão Chrome</w:t>
        </w:r>
        <w:r>
          <w:tab/>
          <w:t>21</w:t>
        </w:r>
      </w:hyperlink>
    </w:p>
    <w:p w:rsidR="00BF4A28" w:rsidRDefault="00160831">
      <w:pPr>
        <w:pStyle w:val="Sumrio1"/>
        <w:tabs>
          <w:tab w:val="right" w:leader="dot" w:pos="16530"/>
        </w:tabs>
      </w:pPr>
      <w:hyperlink r:id="rId22" w:history="1">
        <w:r>
          <w:rPr>
            <w:rStyle w:val="Hyperlink"/>
          </w:rPr>
          <w:t>Utilizando a aplicação</w:t>
        </w:r>
        <w:r>
          <w:tab/>
          <w:t>24</w:t>
        </w:r>
      </w:hyperlink>
    </w:p>
    <w:p w:rsidR="00BF4A28" w:rsidRDefault="00160831">
      <w:pPr>
        <w:pStyle w:val="Sumrio2"/>
        <w:tabs>
          <w:tab w:val="right" w:leader="dot" w:pos="16530"/>
        </w:tabs>
      </w:pPr>
      <w:hyperlink r:id="rId23" w:history="1">
        <w:r>
          <w:rPr>
            <w:rStyle w:val="Hyperlink"/>
          </w:rPr>
          <w:t>Utilizando o activeX</w:t>
        </w:r>
        <w:r>
          <w:tab/>
          <w:t>25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24" w:history="1">
        <w:r>
          <w:rPr>
            <w:rStyle w:val="Hyperlink"/>
          </w:rPr>
          <w:t>Requisitos</w:t>
        </w:r>
        <w:r>
          <w:tab/>
          <w:t>25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25" w:history="1">
        <w:r>
          <w:rPr>
            <w:rStyle w:val="Hyperlink"/>
          </w:rPr>
          <w:t>Acessando a pagina</w:t>
        </w:r>
        <w:r>
          <w:tab/>
          <w:t>25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26" w:history="1">
        <w:r>
          <w:rPr>
            <w:rStyle w:val="Hyperlink"/>
          </w:rPr>
          <w:t>Upload do conteúdo</w:t>
        </w:r>
        <w:r>
          <w:tab/>
          <w:t>26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27" w:history="1">
        <w:r>
          <w:rPr>
            <w:rStyle w:val="Hyperlink"/>
          </w:rPr>
          <w:t>Inicie a assinatura</w:t>
        </w:r>
        <w:r>
          <w:tab/>
          <w:t>27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28" w:history="1">
        <w:r>
          <w:rPr>
            <w:rStyle w:val="Hyperlink"/>
          </w:rPr>
          <w:t>Escolha o certificado</w:t>
        </w:r>
        <w:r>
          <w:tab/>
          <w:t>28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29" w:history="1">
        <w:r>
          <w:rPr>
            <w:rStyle w:val="Hyperlink"/>
          </w:rPr>
          <w:t>Digite a senha</w:t>
        </w:r>
        <w:r>
          <w:tab/>
          <w:t>29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30" w:history="1">
        <w:r>
          <w:rPr>
            <w:rStyle w:val="Hyperlink"/>
          </w:rPr>
          <w:t>O sistema exibe o resultado</w:t>
        </w:r>
        <w:r>
          <w:tab/>
          <w:t>30</w:t>
        </w:r>
      </w:hyperlink>
    </w:p>
    <w:p w:rsidR="00BF4A28" w:rsidRDefault="00160831">
      <w:pPr>
        <w:pStyle w:val="Sumrio2"/>
        <w:tabs>
          <w:tab w:val="right" w:leader="dot" w:pos="16530"/>
        </w:tabs>
      </w:pPr>
      <w:hyperlink r:id="rId31" w:history="1">
        <w:r>
          <w:rPr>
            <w:rStyle w:val="Hyperlink"/>
          </w:rPr>
          <w:t>Utilizando o Applet Java CAPI</w:t>
        </w:r>
        <w:r>
          <w:tab/>
          <w:t>31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32" w:history="1">
        <w:r>
          <w:rPr>
            <w:rStyle w:val="Hyperlink"/>
          </w:rPr>
          <w:t>Requisitos</w:t>
        </w:r>
        <w:r>
          <w:tab/>
          <w:t>31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33" w:history="1">
        <w:r>
          <w:rPr>
            <w:rStyle w:val="Hyperlink"/>
          </w:rPr>
          <w:t>Acessando a pagina</w:t>
        </w:r>
        <w:r>
          <w:tab/>
          <w:t>31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34" w:history="1">
        <w:r>
          <w:rPr>
            <w:rStyle w:val="Hyperlink"/>
          </w:rPr>
          <w:t>Upload do conteúdo</w:t>
        </w:r>
        <w:r>
          <w:tab/>
          <w:t>32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35" w:history="1">
        <w:r>
          <w:rPr>
            <w:rStyle w:val="Hyperlink"/>
          </w:rPr>
          <w:t>Inicie a assinatura</w:t>
        </w:r>
        <w:r>
          <w:tab/>
          <w:t>33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36" w:history="1">
        <w:r>
          <w:rPr>
            <w:rStyle w:val="Hyperlink"/>
          </w:rPr>
          <w:t>Escolha o certificado</w:t>
        </w:r>
        <w:r>
          <w:tab/>
          <w:t>34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37" w:history="1">
        <w:r>
          <w:rPr>
            <w:rStyle w:val="Hyperlink"/>
          </w:rPr>
          <w:t>Digite a senha</w:t>
        </w:r>
        <w:r>
          <w:tab/>
          <w:t>35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38" w:history="1">
        <w:r>
          <w:rPr>
            <w:rStyle w:val="Hyperlink"/>
          </w:rPr>
          <w:t>O sistema exibe o resultado</w:t>
        </w:r>
        <w:r>
          <w:tab/>
          <w:t>36</w:t>
        </w:r>
      </w:hyperlink>
    </w:p>
    <w:p w:rsidR="00BF4A28" w:rsidRDefault="00160831">
      <w:pPr>
        <w:pStyle w:val="Sumrio2"/>
        <w:tabs>
          <w:tab w:val="right" w:leader="dot" w:pos="16530"/>
        </w:tabs>
      </w:pPr>
      <w:hyperlink r:id="rId39" w:history="1">
        <w:r>
          <w:rPr>
            <w:rStyle w:val="Hyperlink"/>
          </w:rPr>
          <w:t>Utilizando o Applet Java PKCS#11</w:t>
        </w:r>
        <w:r>
          <w:tab/>
          <w:t>37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40" w:history="1">
        <w:r>
          <w:rPr>
            <w:rStyle w:val="Hyperlink"/>
          </w:rPr>
          <w:t>Requisitos</w:t>
        </w:r>
        <w:r>
          <w:tab/>
          <w:t>37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41" w:history="1">
        <w:r>
          <w:rPr>
            <w:rStyle w:val="Hyperlink"/>
          </w:rPr>
          <w:t>Acessando a pagina</w:t>
        </w:r>
        <w:r>
          <w:tab/>
          <w:t>38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42" w:history="1">
        <w:r>
          <w:rPr>
            <w:rStyle w:val="Hyperlink"/>
          </w:rPr>
          <w:t>Upload do conteúdo</w:t>
        </w:r>
        <w:r>
          <w:tab/>
          <w:t>39</w:t>
        </w:r>
      </w:hyperlink>
    </w:p>
    <w:p w:rsidR="00BF4A28" w:rsidRDefault="00160831">
      <w:pPr>
        <w:pStyle w:val="Sumrio2"/>
        <w:tabs>
          <w:tab w:val="right" w:leader="dot" w:pos="16530"/>
        </w:tabs>
      </w:pPr>
      <w:hyperlink r:id="rId43" w:history="1">
        <w:r>
          <w:rPr>
            <w:rStyle w:val="Hyperlink"/>
          </w:rPr>
          <w:t>Selecione o mecanismo</w:t>
        </w:r>
        <w:r>
          <w:tab/>
          <w:t>39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44" w:history="1">
        <w:r>
          <w:rPr>
            <w:rStyle w:val="Hyperlink"/>
          </w:rPr>
          <w:t>Escolha o certificado</w:t>
        </w:r>
        <w:r>
          <w:tab/>
          <w:t>41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45" w:history="1">
        <w:r>
          <w:rPr>
            <w:rStyle w:val="Hyperlink"/>
          </w:rPr>
          <w:t>Inicie a assinatura</w:t>
        </w:r>
        <w:r>
          <w:tab/>
          <w:t>42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46" w:history="1">
        <w:r>
          <w:rPr>
            <w:rStyle w:val="Hyperlink"/>
          </w:rPr>
          <w:t>O sistema exibe o resultado</w:t>
        </w:r>
        <w:r>
          <w:tab/>
          <w:t>43</w:t>
        </w:r>
      </w:hyperlink>
    </w:p>
    <w:p w:rsidR="00BF4A28" w:rsidRDefault="00160831">
      <w:pPr>
        <w:pStyle w:val="Sumrio2"/>
        <w:tabs>
          <w:tab w:val="right" w:leader="dot" w:pos="16530"/>
        </w:tabs>
      </w:pPr>
      <w:hyperlink r:id="rId47" w:history="1">
        <w:r>
          <w:rPr>
            <w:rStyle w:val="Hyperlink"/>
          </w:rPr>
          <w:t>Utilizando o Rest Signer</w:t>
        </w:r>
        <w:r>
          <w:tab/>
          <w:t>44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48" w:history="1">
        <w:r>
          <w:rPr>
            <w:rStyle w:val="Hyperlink"/>
          </w:rPr>
          <w:t>Requisitos</w:t>
        </w:r>
        <w:r>
          <w:tab/>
          <w:t>44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49" w:history="1">
        <w:r>
          <w:rPr>
            <w:rStyle w:val="Hyperlink"/>
          </w:rPr>
          <w:t>Acessando a pagina</w:t>
        </w:r>
        <w:r>
          <w:tab/>
          <w:t>44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50" w:history="1">
        <w:r>
          <w:rPr>
            <w:rStyle w:val="Hyperlink"/>
          </w:rPr>
          <w:t>Upload do conteúdo</w:t>
        </w:r>
        <w:r>
          <w:tab/>
          <w:t>45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51" w:history="1">
        <w:r>
          <w:rPr>
            <w:rStyle w:val="Hyperlink"/>
          </w:rPr>
          <w:t>Escolha o certificado</w:t>
        </w:r>
        <w:r>
          <w:tab/>
          <w:t>46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52" w:history="1">
        <w:r>
          <w:rPr>
            <w:rStyle w:val="Hyperlink"/>
          </w:rPr>
          <w:t>Digite a senha</w:t>
        </w:r>
        <w:r>
          <w:tab/>
          <w:t>47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53" w:history="1">
        <w:r>
          <w:rPr>
            <w:rStyle w:val="Hyperlink"/>
          </w:rPr>
          <w:t>O sistema exibe o resultado</w:t>
        </w:r>
        <w:r>
          <w:tab/>
          <w:t>48</w:t>
        </w:r>
      </w:hyperlink>
    </w:p>
    <w:p w:rsidR="00BF4A28" w:rsidRDefault="00160831">
      <w:pPr>
        <w:pStyle w:val="Sumrio2"/>
        <w:tabs>
          <w:tab w:val="right" w:leader="dot" w:pos="16530"/>
        </w:tabs>
      </w:pPr>
      <w:hyperlink r:id="rId54" w:history="1">
        <w:r>
          <w:rPr>
            <w:rStyle w:val="Hyperlink"/>
          </w:rPr>
          <w:t>Utilizando a extensão para o Chrome</w:t>
        </w:r>
        <w:r>
          <w:tab/>
          <w:t>49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55" w:history="1">
        <w:r>
          <w:rPr>
            <w:rStyle w:val="Hyperlink"/>
          </w:rPr>
          <w:t>Requisitos</w:t>
        </w:r>
        <w:r>
          <w:tab/>
          <w:t>49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56" w:history="1">
        <w:r>
          <w:rPr>
            <w:rStyle w:val="Hyperlink"/>
          </w:rPr>
          <w:t>Acessando a pagina</w:t>
        </w:r>
        <w:r>
          <w:tab/>
          <w:t>49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57" w:history="1">
        <w:r>
          <w:rPr>
            <w:rStyle w:val="Hyperlink"/>
          </w:rPr>
          <w:t>Upload do conteúdo</w:t>
        </w:r>
        <w:r>
          <w:tab/>
          <w:t>51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58" w:history="1">
        <w:r>
          <w:rPr>
            <w:rStyle w:val="Hyperlink"/>
          </w:rPr>
          <w:t>Escolha o certificado</w:t>
        </w:r>
        <w:r>
          <w:tab/>
          <w:t>52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59" w:history="1">
        <w:r>
          <w:rPr>
            <w:rStyle w:val="Hyperlink"/>
          </w:rPr>
          <w:t>Digite a senha</w:t>
        </w:r>
        <w:r>
          <w:tab/>
          <w:t>53</w:t>
        </w:r>
      </w:hyperlink>
    </w:p>
    <w:p w:rsidR="00BF4A28" w:rsidRDefault="00160831">
      <w:pPr>
        <w:pStyle w:val="Sumrio3"/>
        <w:tabs>
          <w:tab w:val="right" w:leader="dot" w:pos="16530"/>
        </w:tabs>
      </w:pPr>
      <w:hyperlink r:id="rId60" w:history="1">
        <w:r>
          <w:rPr>
            <w:rStyle w:val="Hyperlink"/>
          </w:rPr>
          <w:t>O sistema exibe o resultado</w:t>
        </w:r>
        <w:r>
          <w:tab/>
          <w:t>54</w:t>
        </w:r>
      </w:hyperlink>
    </w:p>
    <w:p w:rsidR="00BF4A28" w:rsidRDefault="00160831">
      <w:r>
        <w:fldChar w:fldCharType="end"/>
      </w:r>
    </w:p>
    <w:p w:rsidR="00BF4A28" w:rsidRDefault="00BF4A28">
      <w:pPr>
        <w:pageBreakBefore/>
        <w:suppressAutoHyphens w:val="0"/>
        <w:rPr>
          <w:sz w:val="72"/>
        </w:rPr>
      </w:pPr>
    </w:p>
    <w:p w:rsidR="00BF4A28" w:rsidRDefault="00160831">
      <w:pPr>
        <w:pStyle w:val="Ttulo1"/>
      </w:pPr>
      <w:bookmarkStart w:id="3" w:name="_Toc455327035"/>
      <w:bookmarkStart w:id="4" w:name="_Toc455483530"/>
      <w:r>
        <w:t>O que é?</w:t>
      </w:r>
      <w:bookmarkEnd w:id="3"/>
      <w:bookmarkEnd w:id="4"/>
    </w:p>
    <w:p w:rsidR="00BF4A28" w:rsidRDefault="00160831">
      <w:pPr>
        <w:spacing w:after="108"/>
        <w:ind w:left="315" w:hanging="10"/>
      </w:pPr>
      <w:r>
        <w:rPr>
          <w:rFonts w:ascii="Wingdings" w:eastAsia="Wingdings" w:hAnsi="Wingdings" w:cs="Wingdings"/>
          <w:sz w:val="52"/>
        </w:rPr>
        <w:t></w:t>
      </w:r>
      <w:r>
        <w:rPr>
          <w:sz w:val="52"/>
        </w:rPr>
        <w:t>Ferramenta para desenvolvedores.</w:t>
      </w:r>
    </w:p>
    <w:p w:rsidR="00BF4A28" w:rsidRDefault="00160831">
      <w:pPr>
        <w:spacing w:after="29"/>
        <w:ind w:left="315" w:hanging="10"/>
      </w:pPr>
      <w:r>
        <w:rPr>
          <w:rFonts w:ascii="Wingdings" w:eastAsia="Wingdings" w:hAnsi="Wingdings" w:cs="Wingdings"/>
          <w:sz w:val="52"/>
        </w:rPr>
        <w:t></w:t>
      </w:r>
      <w:r>
        <w:rPr>
          <w:sz w:val="52"/>
        </w:rPr>
        <w:t>A solução divide-se em 2 componentes:</w:t>
      </w:r>
    </w:p>
    <w:p w:rsidR="00BF4A28" w:rsidRDefault="00160831">
      <w:pPr>
        <w:spacing w:after="17"/>
        <w:ind w:left="1385" w:hanging="360"/>
      </w:pPr>
      <w:r>
        <w:rPr>
          <w:rFonts w:ascii="Wingdings" w:eastAsia="Wingdings" w:hAnsi="Wingdings" w:cs="Wingdings"/>
          <w:sz w:val="44"/>
        </w:rPr>
        <w:t></w:t>
      </w:r>
      <w:r>
        <w:rPr>
          <w:sz w:val="44"/>
        </w:rPr>
        <w:t>Servidor: Responsável pela validação dos certificados, geração de envelopes criptográficos..</w:t>
      </w:r>
    </w:p>
    <w:p w:rsidR="00BF4A28" w:rsidRDefault="00160831">
      <w:pPr>
        <w:spacing w:after="180"/>
        <w:ind w:left="1385" w:hanging="360"/>
      </w:pPr>
      <w:r>
        <w:rPr>
          <w:rFonts w:ascii="Wingdings" w:eastAsia="Wingdings" w:hAnsi="Wingdings" w:cs="Wingdings"/>
          <w:sz w:val="44"/>
        </w:rPr>
        <w:t></w:t>
      </w:r>
      <w:r>
        <w:rPr>
          <w:sz w:val="44"/>
        </w:rPr>
        <w:t>Cliente: Responsável por todas as operações que envolvam acesso à chave privada;</w:t>
      </w:r>
    </w:p>
    <w:p w:rsidR="00BF4A28" w:rsidRDefault="00160831">
      <w:pPr>
        <w:spacing w:after="29"/>
        <w:ind w:left="665" w:hanging="360"/>
      </w:pPr>
      <w:r>
        <w:rPr>
          <w:rFonts w:ascii="Wingdings" w:eastAsia="Wingdings" w:hAnsi="Wingdings" w:cs="Wingdings"/>
          <w:sz w:val="52"/>
        </w:rPr>
        <w:t></w:t>
      </w:r>
      <w:r>
        <w:rPr>
          <w:sz w:val="52"/>
        </w:rPr>
        <w:t>Esse manual descreve ainda a instalação do exemplo que permite a qualquer usuário ver o sistema operacional.</w:t>
      </w:r>
    </w:p>
    <w:p w:rsidR="00BF4A28" w:rsidRDefault="00BF4A28">
      <w:pPr>
        <w:pageBreakBefore/>
        <w:suppressAutoHyphens w:val="0"/>
        <w:rPr>
          <w:sz w:val="52"/>
        </w:rPr>
      </w:pPr>
    </w:p>
    <w:p w:rsidR="00BF4A28" w:rsidRDefault="00BF4A28">
      <w:pPr>
        <w:pageBreakBefore/>
        <w:suppressAutoHyphens w:val="0"/>
      </w:pPr>
    </w:p>
    <w:p w:rsidR="00160831" w:rsidRDefault="00160831" w:rsidP="00160831">
      <w:pPr>
        <w:pStyle w:val="Ttulo1"/>
      </w:pPr>
      <w:bookmarkStart w:id="5" w:name="_Toc455327036"/>
      <w:bookmarkStart w:id="6" w:name="_Toc455483531"/>
      <w:r>
        <w:br w:type="page"/>
      </w:r>
      <w:r>
        <w:lastRenderedPageBreak/>
        <w:t>Criando um certificado de testes</w:t>
      </w:r>
    </w:p>
    <w:p w:rsidR="00160831" w:rsidRDefault="00160831" w:rsidP="00160831">
      <w:pPr>
        <w:spacing w:after="221"/>
        <w:ind w:left="1117"/>
      </w:pPr>
    </w:p>
    <w:p w:rsidR="00160831" w:rsidRDefault="00160831" w:rsidP="00160831">
      <w:pPr>
        <w:suppressAutoHyphens w:val="0"/>
        <w:rPr>
          <w:sz w:val="56"/>
        </w:rPr>
      </w:pPr>
      <w:r>
        <w:rPr>
          <w:sz w:val="56"/>
        </w:rPr>
        <w:t>Muitas vezes os desenvolvedores precisam configurar e testar o ambiente e não possuem um certificado digital ICP-Brasil. Assim, descrevemos o procedimento para emitir um certificado de testes.</w:t>
      </w:r>
    </w:p>
    <w:p w:rsidR="00592DD0" w:rsidRPr="00592DD0" w:rsidRDefault="00592DD0" w:rsidP="00592DD0">
      <w:pPr>
        <w:numPr>
          <w:ilvl w:val="0"/>
          <w:numId w:val="1"/>
        </w:numPr>
        <w:spacing w:after="221"/>
      </w:pPr>
      <w:r>
        <w:rPr>
          <w:sz w:val="56"/>
        </w:rPr>
        <w:t>Acesse a pagina de Email Seguro Gratis da Comodo</w:t>
      </w:r>
      <w:r>
        <w:rPr>
          <w:sz w:val="56"/>
        </w:rPr>
        <w:t xml:space="preserve"> (</w:t>
      </w:r>
      <w:r w:rsidRPr="00592DD0">
        <w:rPr>
          <w:rStyle w:val="Hyperlink"/>
          <w:sz w:val="40"/>
        </w:rPr>
        <w:t>https://secure.comodo.com/products/frontpage?area=SecureEmailCertificate&amp;currency=USD&amp;region=South+America&amp;country=BR&amp;entryURL=http://www.comodobr.com/</w:t>
      </w:r>
      <w:r>
        <w:rPr>
          <w:sz w:val="56"/>
        </w:rPr>
        <w:t>.</w:t>
      </w:r>
      <w:r>
        <w:rPr>
          <w:sz w:val="56"/>
        </w:rPr>
        <w:t>);</w:t>
      </w:r>
    </w:p>
    <w:p w:rsidR="00592DD0" w:rsidRPr="00592DD0" w:rsidRDefault="00592DD0" w:rsidP="00592DD0">
      <w:pPr>
        <w:numPr>
          <w:ilvl w:val="0"/>
          <w:numId w:val="1"/>
        </w:numPr>
        <w:spacing w:after="221"/>
      </w:pPr>
      <w:r>
        <w:rPr>
          <w:sz w:val="56"/>
        </w:rPr>
        <w:t>Se você for utilizar o Firefox apenas preencha os dados do formulário e siga em frente;</w:t>
      </w:r>
    </w:p>
    <w:p w:rsidR="00592DD0" w:rsidRPr="00CD26B3" w:rsidRDefault="00592DD0" w:rsidP="00592DD0">
      <w:pPr>
        <w:numPr>
          <w:ilvl w:val="0"/>
          <w:numId w:val="1"/>
        </w:numPr>
        <w:spacing w:after="221"/>
      </w:pPr>
      <w:r>
        <w:rPr>
          <w:sz w:val="56"/>
        </w:rPr>
        <w:t>O certificado estará disponível no repositório do Firefox, mas não no do Windows;</w:t>
      </w:r>
    </w:p>
    <w:p w:rsidR="00CD26B3" w:rsidRDefault="00CD26B3" w:rsidP="00CD26B3">
      <w:pPr>
        <w:spacing w:after="221"/>
        <w:ind w:left="1116"/>
        <w:rPr>
          <w:sz w:val="56"/>
        </w:rPr>
      </w:pPr>
      <w:r>
        <w:rPr>
          <w:sz w:val="56"/>
        </w:rPr>
        <w:lastRenderedPageBreak/>
        <w:t>Caso você deseje utilizar o repositório do Windows, ou armazenar seu certificado em token ou smart card, siga os passos abaixo. Não abordaremos como utilizar token e smart card no Linux ou Mac.</w:t>
      </w:r>
    </w:p>
    <w:p w:rsidR="00CD26B3" w:rsidRDefault="00CD26B3" w:rsidP="00CD26B3">
      <w:pPr>
        <w:pStyle w:val="PargrafodaLista"/>
        <w:numPr>
          <w:ilvl w:val="0"/>
          <w:numId w:val="18"/>
        </w:numPr>
        <w:spacing w:after="221"/>
        <w:rPr>
          <w:sz w:val="56"/>
        </w:rPr>
      </w:pPr>
      <w:r w:rsidRPr="00CD26B3">
        <w:rPr>
          <w:sz w:val="56"/>
        </w:rPr>
        <w:t xml:space="preserve">Iniciamente </w:t>
      </w:r>
      <w:r>
        <w:rPr>
          <w:sz w:val="56"/>
        </w:rPr>
        <w:t>você será questionado sobre o acesso aos serviços de certificados. Diga “Sim”;</w:t>
      </w:r>
    </w:p>
    <w:p w:rsidR="00CD26B3" w:rsidRPr="00CD26B3" w:rsidRDefault="00CD26B3" w:rsidP="00CD26B3">
      <w:pPr>
        <w:spacing w:after="221"/>
        <w:ind w:left="1116"/>
        <w:jc w:val="both"/>
        <w:rPr>
          <w:sz w:val="56"/>
        </w:rPr>
      </w:pPr>
      <w:r>
        <w:rPr>
          <w:noProof/>
        </w:rPr>
        <w:drawing>
          <wp:inline distT="0" distB="0" distL="0" distR="0" wp14:anchorId="7DB6DF3C" wp14:editId="6B9EFF93">
            <wp:extent cx="4723809" cy="2752381"/>
            <wp:effectExtent l="0" t="0" r="635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6B3" w:rsidRDefault="00CD26B3" w:rsidP="00CD26B3">
      <w:pPr>
        <w:pStyle w:val="PargrafodaLista"/>
        <w:numPr>
          <w:ilvl w:val="0"/>
          <w:numId w:val="18"/>
        </w:numPr>
        <w:spacing w:after="221"/>
        <w:rPr>
          <w:sz w:val="56"/>
          <w:lang w:val="en-US"/>
        </w:rPr>
      </w:pPr>
      <w:r>
        <w:rPr>
          <w:sz w:val="56"/>
          <w:lang w:val="en-US"/>
        </w:rPr>
        <w:t>S</w:t>
      </w:r>
      <w:r w:rsidRPr="00CD26B3">
        <w:rPr>
          <w:sz w:val="56"/>
          <w:lang w:val="en-US"/>
        </w:rPr>
        <w:t xml:space="preserve">elecione a opção “Advanced </w:t>
      </w:r>
      <w:r>
        <w:rPr>
          <w:sz w:val="56"/>
          <w:lang w:val="en-US"/>
        </w:rPr>
        <w:t xml:space="preserve">Private Key </w:t>
      </w:r>
      <w:r w:rsidRPr="00CD26B3">
        <w:rPr>
          <w:sz w:val="56"/>
          <w:lang w:val="en-US"/>
        </w:rPr>
        <w:t>Options”</w:t>
      </w:r>
      <w:r>
        <w:rPr>
          <w:sz w:val="56"/>
          <w:lang w:val="en-US"/>
        </w:rPr>
        <w:t>;</w:t>
      </w:r>
    </w:p>
    <w:p w:rsidR="00CD26B3" w:rsidRDefault="00CD26B3" w:rsidP="00CD26B3">
      <w:pPr>
        <w:spacing w:after="221"/>
        <w:ind w:left="1116"/>
        <w:rPr>
          <w:sz w:val="56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839230</wp:posOffset>
                </wp:positionH>
                <wp:positionV relativeFrom="paragraph">
                  <wp:posOffset>2349931</wp:posOffset>
                </wp:positionV>
                <wp:extent cx="3191774" cy="500332"/>
                <wp:effectExtent l="19050" t="19050" r="27940" b="14605"/>
                <wp:wrapNone/>
                <wp:docPr id="234" name="Retângulo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1774" cy="500332"/>
                        </a:xfrm>
                        <a:prstGeom prst="rect">
                          <a:avLst/>
                        </a:prstGeom>
                        <a:noFill/>
                        <a:ln w="412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E74BC0" id="Retângulo 234" o:spid="_x0000_s1026" style="position:absolute;margin-left:66.1pt;margin-top:185.05pt;width:251.3pt;height:39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" filled="f" strokecolor="red" strokeweight="3.25pt"/>
            </w:pict>
          </mc:Fallback>
        </mc:AlternateContent>
      </w:r>
      <w:r>
        <w:rPr>
          <w:noProof/>
        </w:rPr>
        <w:drawing>
          <wp:inline distT="0" distB="0" distL="0" distR="0" wp14:anchorId="365DDE64" wp14:editId="4A2965B0">
            <wp:extent cx="5865962" cy="2838854"/>
            <wp:effectExtent l="152400" t="152400" r="363855" b="36195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0927" t="18885" r="49033" b="53836"/>
                    <a:stretch/>
                  </pic:blipFill>
                  <pic:spPr bwMode="auto">
                    <a:xfrm>
                      <a:off x="0" y="0"/>
                      <a:ext cx="5898399" cy="28545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0977" w:rsidRDefault="00CD26B3" w:rsidP="00CD26B3">
      <w:pPr>
        <w:spacing w:after="221"/>
        <w:ind w:left="1116"/>
        <w:rPr>
          <w:sz w:val="56"/>
          <w:lang w:val="en-US"/>
        </w:rPr>
      </w:pPr>
      <w:r>
        <w:rPr>
          <w:sz w:val="56"/>
          <w:lang w:val="en-US"/>
        </w:rPr>
        <w:t>É importante selecionar</w:t>
      </w:r>
      <w:r w:rsidR="00320977">
        <w:rPr>
          <w:sz w:val="56"/>
          <w:lang w:val="en-US"/>
        </w:rPr>
        <w:t>:</w:t>
      </w:r>
    </w:p>
    <w:p w:rsidR="00CD26B3" w:rsidRDefault="00320977" w:rsidP="00320977">
      <w:pPr>
        <w:pStyle w:val="PargrafodaLista"/>
        <w:numPr>
          <w:ilvl w:val="0"/>
          <w:numId w:val="19"/>
        </w:numPr>
        <w:spacing w:after="221"/>
        <w:rPr>
          <w:sz w:val="56"/>
          <w:lang w:val="en-US"/>
        </w:rPr>
      </w:pPr>
      <w:r>
        <w:rPr>
          <w:sz w:val="56"/>
          <w:lang w:val="en-US"/>
        </w:rPr>
        <w:t>Key Size: 2048;</w:t>
      </w:r>
    </w:p>
    <w:p w:rsidR="00320977" w:rsidRDefault="00320977" w:rsidP="00320977">
      <w:pPr>
        <w:pStyle w:val="PargrafodaLista"/>
        <w:numPr>
          <w:ilvl w:val="0"/>
          <w:numId w:val="19"/>
        </w:numPr>
        <w:spacing w:after="221"/>
        <w:rPr>
          <w:sz w:val="56"/>
          <w:lang w:val="en-US"/>
        </w:rPr>
      </w:pPr>
      <w:r>
        <w:rPr>
          <w:sz w:val="56"/>
          <w:lang w:val="en-US"/>
        </w:rPr>
        <w:t>Exportable: Selecionado;</w:t>
      </w:r>
    </w:p>
    <w:p w:rsidR="00320977" w:rsidRPr="00320977" w:rsidRDefault="00320977" w:rsidP="00320977">
      <w:pPr>
        <w:pStyle w:val="PargrafodaLista"/>
        <w:numPr>
          <w:ilvl w:val="0"/>
          <w:numId w:val="19"/>
        </w:numPr>
        <w:spacing w:after="221"/>
        <w:rPr>
          <w:sz w:val="56"/>
          <w:lang w:val="en-US"/>
        </w:rPr>
      </w:pPr>
      <w:r>
        <w:rPr>
          <w:sz w:val="56"/>
          <w:lang w:val="en-US"/>
        </w:rPr>
        <w:t>User protected: Não selecionado;</w:t>
      </w:r>
    </w:p>
    <w:p w:rsidR="00CD26B3" w:rsidRDefault="00CD26B3" w:rsidP="00CD26B3">
      <w:pPr>
        <w:spacing w:after="221"/>
        <w:ind w:left="1116"/>
        <w:rPr>
          <w:sz w:val="56"/>
          <w:lang w:val="en-US"/>
        </w:rPr>
      </w:pPr>
      <w:r>
        <w:rPr>
          <w:noProof/>
        </w:rPr>
        <w:lastRenderedPageBreak/>
        <w:drawing>
          <wp:inline distT="0" distB="0" distL="0" distR="0" wp14:anchorId="7EDDF0FF" wp14:editId="2373536F">
            <wp:extent cx="4856672" cy="2814840"/>
            <wp:effectExtent l="152400" t="152400" r="363220" b="36703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0450" t="19184" r="45367" b="43640"/>
                    <a:stretch/>
                  </pic:blipFill>
                  <pic:spPr bwMode="auto">
                    <a:xfrm>
                      <a:off x="0" y="0"/>
                      <a:ext cx="4876944" cy="28265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6B3" w:rsidRPr="00320977" w:rsidRDefault="00320977" w:rsidP="00CD26B3">
      <w:pPr>
        <w:spacing w:after="221"/>
        <w:ind w:left="1116"/>
        <w:rPr>
          <w:sz w:val="56"/>
        </w:rPr>
      </w:pPr>
      <w:r w:rsidRPr="00320977">
        <w:rPr>
          <w:sz w:val="56"/>
        </w:rPr>
        <w:t xml:space="preserve">Na hora de selecionar o </w:t>
      </w:r>
      <w:r>
        <w:rPr>
          <w:sz w:val="56"/>
        </w:rPr>
        <w:t>“CSP”, você deve selecionar o “</w:t>
      </w:r>
      <w:r w:rsidRPr="00320977">
        <w:rPr>
          <w:sz w:val="56"/>
        </w:rPr>
        <w:t>Microsoft Enhanced RSA and AES Cryptographic Provider</w:t>
      </w:r>
      <w:r>
        <w:rPr>
          <w:sz w:val="56"/>
        </w:rPr>
        <w:t>” (caso apareça na lista). Ou o “CSP” relativo ao seu Token ou Smart card;</w:t>
      </w:r>
    </w:p>
    <w:p w:rsidR="00CD26B3" w:rsidRPr="00320977" w:rsidRDefault="00CD26B3" w:rsidP="00CD26B3">
      <w:pPr>
        <w:spacing w:after="221"/>
        <w:ind w:left="1116"/>
        <w:rPr>
          <w:sz w:val="56"/>
        </w:rPr>
      </w:pPr>
    </w:p>
    <w:p w:rsidR="00320977" w:rsidRDefault="00320977" w:rsidP="00CD26B3">
      <w:pPr>
        <w:spacing w:after="221"/>
        <w:ind w:left="1116"/>
        <w:rPr>
          <w:sz w:val="56"/>
          <w:lang w:val="en-US"/>
        </w:rPr>
      </w:pPr>
      <w:r>
        <w:rPr>
          <w:noProof/>
        </w:rPr>
        <w:lastRenderedPageBreak/>
        <w:drawing>
          <wp:inline distT="0" distB="0" distL="0" distR="0" wp14:anchorId="6AFB9AF9" wp14:editId="51751FBE">
            <wp:extent cx="5538159" cy="3497194"/>
            <wp:effectExtent l="152400" t="152400" r="367665" b="370205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0450" t="18885" r="47923" b="43640"/>
                    <a:stretch/>
                  </pic:blipFill>
                  <pic:spPr bwMode="auto">
                    <a:xfrm>
                      <a:off x="0" y="0"/>
                      <a:ext cx="5550613" cy="35050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0977" w:rsidRDefault="00320977" w:rsidP="00320977">
      <w:pPr>
        <w:shd w:val="clear" w:color="auto" w:fill="FFFFFF"/>
        <w:spacing w:after="150" w:line="300" w:lineRule="atLeast"/>
        <w:rPr>
          <w:sz w:val="56"/>
        </w:rPr>
      </w:pPr>
      <w:r w:rsidRPr="00320977">
        <w:rPr>
          <w:sz w:val="56"/>
        </w:rPr>
        <w:t xml:space="preserve">Na dúvida, abra a Registry (usando o regedit) e verifique na chave </w:t>
      </w:r>
      <w:r>
        <w:rPr>
          <w:sz w:val="56"/>
        </w:rPr>
        <w:t>(</w:t>
      </w:r>
      <w:r w:rsidRPr="00320977">
        <w:rPr>
          <w:i/>
          <w:sz w:val="48"/>
        </w:rPr>
        <w:t>HKEY_LOCAL_MACHINE\SOFTWARE\Microsoft\Cryptography\Defaults\Provider</w:t>
      </w:r>
      <w:r>
        <w:rPr>
          <w:sz w:val="56"/>
        </w:rPr>
        <w:t>) qual dos provedores tem o tipo “24”).</w:t>
      </w:r>
    </w:p>
    <w:p w:rsidR="00320977" w:rsidRDefault="00320977" w:rsidP="00320977">
      <w:pPr>
        <w:shd w:val="clear" w:color="auto" w:fill="FFFFFF"/>
        <w:spacing w:after="150" w:line="300" w:lineRule="atLeast"/>
        <w:rPr>
          <w:sz w:val="5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9275B2E" wp14:editId="65E1AFCD">
                <wp:simplePos x="0" y="0"/>
                <wp:positionH relativeFrom="column">
                  <wp:posOffset>5820410</wp:posOffset>
                </wp:positionH>
                <wp:positionV relativeFrom="paragraph">
                  <wp:posOffset>871517</wp:posOffset>
                </wp:positionV>
                <wp:extent cx="3252159" cy="293298"/>
                <wp:effectExtent l="19050" t="19050" r="24765" b="12065"/>
                <wp:wrapNone/>
                <wp:docPr id="239" name="Retângul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2159" cy="2932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CFACE0" id="Retângulo 239" o:spid="_x0000_s1026" style="position:absolute;margin-left:458.3pt;margin-top:68.6pt;width:256.1pt;height:23.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20A6043" wp14:editId="231BC3A8">
            <wp:extent cx="9834113" cy="3122763"/>
            <wp:effectExtent l="152400" t="152400" r="281940" b="36385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" t="9127" r="-755" b="28528"/>
                    <a:stretch/>
                  </pic:blipFill>
                  <pic:spPr bwMode="auto">
                    <a:xfrm>
                      <a:off x="0" y="0"/>
                      <a:ext cx="9835498" cy="31232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0977" w:rsidRDefault="00320977" w:rsidP="00320977">
      <w:pPr>
        <w:shd w:val="clear" w:color="auto" w:fill="FFFFFF"/>
        <w:spacing w:after="150" w:line="300" w:lineRule="atLeast"/>
        <w:rPr>
          <w:rFonts w:ascii="Segoe UI" w:eastAsia="Times New Roman" w:hAnsi="Segoe UI" w:cs="Segoe UI"/>
          <w:color w:val="333333"/>
          <w:sz w:val="21"/>
          <w:szCs w:val="21"/>
        </w:rPr>
      </w:pPr>
      <w:r>
        <w:rPr>
          <w:sz w:val="56"/>
        </w:rPr>
        <w:t>Caso não exista na lista nenhum provedor com o tipo “24” escolha outro genérico.</w:t>
      </w:r>
    </w:p>
    <w:p w:rsidR="00320977" w:rsidRPr="00320977" w:rsidRDefault="00320977" w:rsidP="00320977">
      <w:pPr>
        <w:shd w:val="clear" w:color="auto" w:fill="FFFFFF"/>
        <w:spacing w:after="150" w:line="300" w:lineRule="atLeast"/>
        <w:rPr>
          <w:rFonts w:ascii="Segoe UI" w:eastAsia="Times New Roman" w:hAnsi="Segoe UI" w:cs="Segoe UI"/>
          <w:color w:val="333333"/>
          <w:sz w:val="21"/>
          <w:szCs w:val="21"/>
        </w:rPr>
      </w:pPr>
    </w:p>
    <w:p w:rsidR="00CD26B3" w:rsidRPr="00320977" w:rsidRDefault="00CD26B3" w:rsidP="00CD26B3">
      <w:pPr>
        <w:spacing w:after="221"/>
        <w:ind w:left="1116"/>
        <w:rPr>
          <w:sz w:val="56"/>
        </w:rPr>
      </w:pPr>
    </w:p>
    <w:p w:rsidR="00CD26B3" w:rsidRPr="00320977" w:rsidRDefault="00CD26B3" w:rsidP="00CD26B3">
      <w:pPr>
        <w:spacing w:after="221"/>
        <w:ind w:left="1116"/>
      </w:pPr>
    </w:p>
    <w:p w:rsidR="00BF4A28" w:rsidRDefault="00160831">
      <w:pPr>
        <w:pStyle w:val="Ttulo1"/>
      </w:pPr>
      <w:r>
        <w:lastRenderedPageBreak/>
        <w:t>Processo de instalação do Servidor (Vagrant e Virtual Box)</w:t>
      </w:r>
      <w:bookmarkEnd w:id="5"/>
      <w:bookmarkEnd w:id="6"/>
    </w:p>
    <w:p w:rsidR="00BF4A28" w:rsidRDefault="00BF4A28">
      <w:pPr>
        <w:spacing w:after="221"/>
        <w:ind w:left="1117"/>
      </w:pPr>
    </w:p>
    <w:p w:rsidR="00BF4A28" w:rsidRDefault="00160831">
      <w:pPr>
        <w:spacing w:after="221"/>
        <w:ind w:left="305"/>
      </w:pPr>
      <w:r>
        <w:rPr>
          <w:sz w:val="56"/>
        </w:rPr>
        <w:t>Essa é a maneira mais simples de instalar localmente para avaliação.</w:t>
      </w:r>
    </w:p>
    <w:p w:rsidR="00BF4A28" w:rsidRDefault="00160831">
      <w:pPr>
        <w:numPr>
          <w:ilvl w:val="0"/>
          <w:numId w:val="1"/>
        </w:numPr>
        <w:spacing w:after="221"/>
        <w:ind w:left="1117" w:hanging="812"/>
      </w:pPr>
      <w:r>
        <w:rPr>
          <w:sz w:val="56"/>
        </w:rPr>
        <w:t>Faça a instalação do Virtual Box (</w:t>
      </w:r>
      <w:hyperlink r:id="rId66" w:history="1">
        <w:r>
          <w:rPr>
            <w:rStyle w:val="Hyperlink"/>
            <w:sz w:val="40"/>
          </w:rPr>
          <w:t>https://www.virtualbox.org/</w:t>
        </w:r>
      </w:hyperlink>
      <w:r>
        <w:rPr>
          <w:sz w:val="56"/>
        </w:rPr>
        <w:t>);</w:t>
      </w:r>
    </w:p>
    <w:p w:rsidR="00BF4A28" w:rsidRDefault="00160831">
      <w:pPr>
        <w:numPr>
          <w:ilvl w:val="0"/>
          <w:numId w:val="1"/>
        </w:numPr>
        <w:spacing w:after="221"/>
        <w:ind w:left="1117" w:hanging="812"/>
      </w:pPr>
      <w:r>
        <w:rPr>
          <w:sz w:val="56"/>
        </w:rPr>
        <w:t>Faça a instalação do Vagrant (</w:t>
      </w:r>
      <w:hyperlink r:id="rId67" w:history="1">
        <w:r>
          <w:rPr>
            <w:rStyle w:val="Hyperlink"/>
            <w:sz w:val="40"/>
          </w:rPr>
          <w:t>https://www.vagrantup.com/</w:t>
        </w:r>
      </w:hyperlink>
      <w:r>
        <w:rPr>
          <w:sz w:val="56"/>
        </w:rPr>
        <w:t>);</w:t>
      </w:r>
    </w:p>
    <w:p w:rsidR="00BF4A28" w:rsidRDefault="00160831">
      <w:pPr>
        <w:numPr>
          <w:ilvl w:val="0"/>
          <w:numId w:val="1"/>
        </w:numPr>
        <w:spacing w:after="221"/>
        <w:ind w:left="1117" w:hanging="812"/>
      </w:pPr>
      <w:hyperlink r:id="rId68" w:history="1">
        <w:r>
          <w:rPr>
            <w:sz w:val="56"/>
          </w:rPr>
          <w:t>Em seguida copie para sua máquina o arquivo “Vagrantfile” do repositório:</w:t>
        </w:r>
      </w:hyperlink>
    </w:p>
    <w:p w:rsidR="00BF4A28" w:rsidRDefault="00160831">
      <w:pPr>
        <w:pStyle w:val="PargrafodaLista"/>
        <w:numPr>
          <w:ilvl w:val="0"/>
          <w:numId w:val="2"/>
        </w:numPr>
        <w:spacing w:after="221"/>
      </w:pPr>
      <w:r>
        <w:rPr>
          <w:sz w:val="56"/>
        </w:rPr>
        <w:t>Para subir um servidor baseado no Ubuntu 14.04 (</w:t>
      </w:r>
      <w:hyperlink r:id="rId69" w:history="1">
        <w:r>
          <w:rPr>
            <w:rStyle w:val="Hyperlink"/>
            <w:sz w:val="40"/>
          </w:rPr>
          <w:t>https://github.com/bluecrystalsign/signer-deploy/</w:t>
        </w:r>
        <w:bookmarkStart w:id="7" w:name="_Hlt455483398"/>
        <w:r>
          <w:rPr>
            <w:rStyle w:val="Hyperlink"/>
            <w:sz w:val="40"/>
          </w:rPr>
          <w:t>t</w:t>
        </w:r>
        <w:bookmarkEnd w:id="7"/>
        <w:r>
          <w:rPr>
            <w:rStyle w:val="Hyperlink"/>
            <w:sz w:val="40"/>
          </w:rPr>
          <w:t>ree/master/vagrant/ubuntu14.04-tomcat8</w:t>
        </w:r>
      </w:hyperlink>
      <w:hyperlink r:id="rId70" w:history="1">
        <w:r>
          <w:rPr>
            <w:sz w:val="56"/>
          </w:rPr>
          <w:t>);</w:t>
        </w:r>
      </w:hyperlink>
    </w:p>
    <w:p w:rsidR="00BF4A28" w:rsidRDefault="00160831">
      <w:pPr>
        <w:pStyle w:val="PargrafodaLista"/>
        <w:numPr>
          <w:ilvl w:val="0"/>
          <w:numId w:val="2"/>
        </w:numPr>
        <w:spacing w:after="221"/>
      </w:pPr>
      <w:r>
        <w:rPr>
          <w:sz w:val="56"/>
        </w:rPr>
        <w:lastRenderedPageBreak/>
        <w:t>Para subir um servidor baseado no CentOS 7.2 (</w:t>
      </w:r>
      <w:hyperlink r:id="rId71" w:history="1">
        <w:r>
          <w:rPr>
            <w:rStyle w:val="Hyperlink"/>
            <w:sz w:val="40"/>
          </w:rPr>
          <w:t>https://github.com/bluecrystalsig</w:t>
        </w:r>
        <w:bookmarkStart w:id="8" w:name="_Hlt455483407"/>
        <w:r>
          <w:rPr>
            <w:rStyle w:val="Hyperlink"/>
            <w:sz w:val="40"/>
          </w:rPr>
          <w:t>n</w:t>
        </w:r>
        <w:bookmarkEnd w:id="8"/>
        <w:r>
          <w:rPr>
            <w:rStyle w:val="Hyperlink"/>
            <w:sz w:val="40"/>
          </w:rPr>
          <w:t>/signer-deploy/tree/master/va</w:t>
        </w:r>
        <w:bookmarkStart w:id="9" w:name="_Hlt455482770"/>
        <w:bookmarkStart w:id="10" w:name="_Hlt455482771"/>
        <w:r>
          <w:rPr>
            <w:rStyle w:val="Hyperlink"/>
            <w:sz w:val="40"/>
          </w:rPr>
          <w:t>g</w:t>
        </w:r>
        <w:bookmarkEnd w:id="9"/>
        <w:bookmarkEnd w:id="10"/>
        <w:r>
          <w:rPr>
            <w:rStyle w:val="Hyperlink"/>
            <w:sz w:val="40"/>
          </w:rPr>
          <w:t>rant/centos7.2-tomcat8</w:t>
        </w:r>
      </w:hyperlink>
      <w:hyperlink r:id="rId72" w:history="1">
        <w:r>
          <w:rPr>
            <w:sz w:val="56"/>
          </w:rPr>
          <w:t>);</w:t>
        </w:r>
      </w:hyperlink>
    </w:p>
    <w:p w:rsidR="00BF4A28" w:rsidRDefault="00160831">
      <w:pPr>
        <w:numPr>
          <w:ilvl w:val="0"/>
          <w:numId w:val="1"/>
        </w:numPr>
        <w:spacing w:after="221"/>
        <w:ind w:left="1117" w:hanging="812"/>
      </w:pPr>
      <w:r>
        <w:rPr>
          <w:sz w:val="56"/>
        </w:rPr>
        <w:t>Abra o “command” do Windows (executando o programa “cmd”) ou o “shell” do Linux ou MacOS;</w:t>
      </w:r>
    </w:p>
    <w:p w:rsidR="00BF4A28" w:rsidRDefault="00160831">
      <w:pPr>
        <w:numPr>
          <w:ilvl w:val="0"/>
          <w:numId w:val="1"/>
        </w:numPr>
        <w:spacing w:after="221"/>
        <w:ind w:left="1117" w:hanging="812"/>
      </w:pPr>
      <w:r>
        <w:rPr>
          <w:sz w:val="56"/>
        </w:rPr>
        <w:t>Mude para o diretório onde colocou o arquivo do passo 5;</w:t>
      </w:r>
    </w:p>
    <w:p w:rsidR="00BF4A28" w:rsidRDefault="00160831">
      <w:pPr>
        <w:numPr>
          <w:ilvl w:val="0"/>
          <w:numId w:val="1"/>
        </w:numPr>
        <w:spacing w:after="221"/>
        <w:ind w:left="1117" w:hanging="812"/>
        <w:rPr>
          <w:sz w:val="56"/>
        </w:rPr>
      </w:pPr>
      <w:r>
        <w:rPr>
          <w:sz w:val="56"/>
        </w:rPr>
        <w:t xml:space="preserve">Execute o comando: </w:t>
      </w:r>
    </w:p>
    <w:p w:rsidR="00BF4A28" w:rsidRDefault="00160831">
      <w:pPr>
        <w:numPr>
          <w:ilvl w:val="1"/>
          <w:numId w:val="1"/>
        </w:numPr>
        <w:spacing w:after="221"/>
      </w:pPr>
      <w:r>
        <w:rPr>
          <w:i/>
          <w:sz w:val="56"/>
        </w:rPr>
        <w:t>vagrant up</w:t>
      </w:r>
    </w:p>
    <w:p w:rsidR="00BF4A28" w:rsidRDefault="00160831">
      <w:pPr>
        <w:numPr>
          <w:ilvl w:val="0"/>
          <w:numId w:val="1"/>
        </w:numPr>
        <w:suppressAutoHyphens w:val="0"/>
        <w:spacing w:after="395"/>
        <w:ind w:left="315" w:hanging="812"/>
      </w:pPr>
      <w:r>
        <w:rPr>
          <w:sz w:val="56"/>
        </w:rPr>
        <w:t xml:space="preserve">Quando terminar a execução (aparecer novamente o prompt) teste o funcionamento com: </w:t>
      </w:r>
      <w:hyperlink r:id="rId73" w:history="1">
        <w:r>
          <w:rPr>
            <w:rStyle w:val="Hyperlink"/>
            <w:b/>
            <w:sz w:val="56"/>
          </w:rPr>
          <w:t>http://localhost:8080/</w:t>
        </w:r>
      </w:hyperlink>
      <w:r>
        <w:rPr>
          <w:sz w:val="56"/>
        </w:rPr>
        <w:t xml:space="preserve"> você deve ver a tela inicial do tomcat.</w:t>
      </w:r>
    </w:p>
    <w:p w:rsidR="00BF4A28" w:rsidRDefault="00160831">
      <w:pPr>
        <w:pStyle w:val="Ttulo1"/>
        <w:pageBreakBefore/>
      </w:pPr>
      <w:bookmarkStart w:id="11" w:name="_Toc455327037"/>
      <w:bookmarkStart w:id="12" w:name="_Toc455483532"/>
      <w:r>
        <w:lastRenderedPageBreak/>
        <w:t>Processo de instalação do Servidor (JDK e Tomcat)</w:t>
      </w:r>
      <w:bookmarkEnd w:id="11"/>
      <w:bookmarkEnd w:id="12"/>
    </w:p>
    <w:p w:rsidR="00BF4A28" w:rsidRDefault="00160831">
      <w:pPr>
        <w:numPr>
          <w:ilvl w:val="0"/>
          <w:numId w:val="3"/>
        </w:numPr>
        <w:spacing w:after="221"/>
      </w:pPr>
      <w:r>
        <w:rPr>
          <w:sz w:val="56"/>
        </w:rPr>
        <w:t>A instalação pode ser feita no Windows, Mac OS X ou Linux;</w:t>
      </w:r>
    </w:p>
    <w:p w:rsidR="00BF4A28" w:rsidRDefault="00160831">
      <w:pPr>
        <w:numPr>
          <w:ilvl w:val="0"/>
          <w:numId w:val="3"/>
        </w:numPr>
        <w:spacing w:after="183" w:line="244" w:lineRule="auto"/>
        <w:ind w:left="1117" w:hanging="812"/>
      </w:pPr>
      <w:hyperlink r:id="rId74" w:history="1">
        <w:r>
          <w:rPr>
            <w:sz w:val="56"/>
          </w:rPr>
          <w:t>Instale o JDK 8 (</w:t>
        </w:r>
      </w:hyperlink>
      <w:hyperlink r:id="rId75" w:history="1">
        <w:r>
          <w:rPr>
            <w:color w:val="0563C1"/>
            <w:sz w:val="40"/>
            <w:u w:val="single" w:color="0563C1"/>
          </w:rPr>
          <w:t>http://www.oracle.com/technetwork/pt/java/javase/downloads/jdk8</w:t>
        </w:r>
      </w:hyperlink>
      <w:hyperlink r:id="rId76" w:history="1"/>
      <w:hyperlink r:id="rId77" w:history="1">
        <w:r>
          <w:rPr>
            <w:color w:val="0563C1"/>
            <w:sz w:val="40"/>
            <w:u w:val="single" w:color="0563C1"/>
          </w:rPr>
          <w:t>downloads</w:t>
        </w:r>
      </w:hyperlink>
      <w:hyperlink r:id="rId78" w:history="1">
        <w:r>
          <w:rPr>
            <w:color w:val="0563C1"/>
            <w:sz w:val="40"/>
            <w:u w:val="single" w:color="0563C1"/>
          </w:rPr>
          <w:t>-</w:t>
        </w:r>
      </w:hyperlink>
      <w:hyperlink r:id="rId79" w:history="1">
        <w:r>
          <w:rPr>
            <w:color w:val="0563C1"/>
            <w:sz w:val="40"/>
            <w:u w:val="single" w:color="0563C1"/>
          </w:rPr>
          <w:t>2133151.html</w:t>
        </w:r>
      </w:hyperlink>
      <w:hyperlink r:id="rId80" w:history="1">
        <w:r>
          <w:rPr>
            <w:sz w:val="56"/>
          </w:rPr>
          <w:t>);</w:t>
        </w:r>
      </w:hyperlink>
    </w:p>
    <w:p w:rsidR="00BF4A28" w:rsidRDefault="00160831">
      <w:pPr>
        <w:numPr>
          <w:ilvl w:val="0"/>
          <w:numId w:val="3"/>
        </w:numPr>
        <w:spacing w:after="29"/>
        <w:ind w:left="1117" w:hanging="812"/>
      </w:pPr>
      <w:hyperlink r:id="rId81" w:history="1">
        <w:r>
          <w:rPr>
            <w:sz w:val="56"/>
          </w:rPr>
          <w:t>Baixe e descompacte o Tomcat</w:t>
        </w:r>
      </w:hyperlink>
      <w:r>
        <w:rPr>
          <w:sz w:val="56"/>
        </w:rPr>
        <w:t xml:space="preserve"> </w:t>
      </w:r>
      <w:hyperlink r:id="rId82" w:history="1">
        <w:r>
          <w:rPr>
            <w:sz w:val="56"/>
          </w:rPr>
          <w:t>8 Core (</w:t>
        </w:r>
      </w:hyperlink>
      <w:hyperlink r:id="rId83" w:history="1">
        <w:r>
          <w:rPr>
            <w:color w:val="0563C1"/>
            <w:sz w:val="40"/>
            <w:u w:val="single" w:color="0563C1"/>
          </w:rPr>
          <w:t>https://tomcat.apache.org/download</w:t>
        </w:r>
      </w:hyperlink>
      <w:hyperlink r:id="rId84" w:history="1">
        <w:r>
          <w:rPr>
            <w:color w:val="0563C1"/>
            <w:sz w:val="40"/>
            <w:u w:val="single" w:color="0563C1"/>
          </w:rPr>
          <w:t>-</w:t>
        </w:r>
      </w:hyperlink>
    </w:p>
    <w:p w:rsidR="00BF4A28" w:rsidRDefault="00160831">
      <w:pPr>
        <w:spacing w:after="154" w:line="244" w:lineRule="auto"/>
        <w:ind w:left="1141" w:hanging="10"/>
      </w:pPr>
      <w:hyperlink r:id="rId85" w:history="1">
        <w:r>
          <w:rPr>
            <w:color w:val="0563C1"/>
            <w:sz w:val="40"/>
            <w:u w:val="single" w:color="0563C1"/>
          </w:rPr>
          <w:t>80.cgi</w:t>
        </w:r>
      </w:hyperlink>
      <w:hyperlink r:id="rId86" w:history="1">
        <w:r>
          <w:rPr>
            <w:sz w:val="56"/>
          </w:rPr>
          <w:t>);</w:t>
        </w:r>
      </w:hyperlink>
    </w:p>
    <w:p w:rsidR="00BF4A28" w:rsidRDefault="00160831">
      <w:pPr>
        <w:numPr>
          <w:ilvl w:val="0"/>
          <w:numId w:val="3"/>
        </w:numPr>
        <w:spacing w:after="29"/>
        <w:ind w:left="1117" w:hanging="812"/>
      </w:pPr>
      <w:r>
        <w:rPr>
          <w:sz w:val="56"/>
        </w:rPr>
        <w:t xml:space="preserve">Chamaremos a pasta raiz do Tomcat de </w:t>
      </w:r>
      <w:r>
        <w:rPr>
          <w:b/>
          <w:sz w:val="40"/>
          <w:u w:val="single" w:color="000000"/>
        </w:rPr>
        <w:t>&lt;raiz tomcat&gt;</w:t>
      </w:r>
      <w:r>
        <w:rPr>
          <w:i/>
          <w:sz w:val="56"/>
        </w:rPr>
        <w:t>;</w:t>
      </w:r>
    </w:p>
    <w:p w:rsidR="00BF4A28" w:rsidRDefault="00160831">
      <w:pPr>
        <w:pStyle w:val="Ttulo2"/>
      </w:pPr>
      <w:bookmarkStart w:id="13" w:name="_Toc455327038"/>
      <w:bookmarkStart w:id="14" w:name="_Toc455483533"/>
      <w:r>
        <w:t>Download dos Componentes para instalação</w:t>
      </w:r>
      <w:bookmarkEnd w:id="13"/>
      <w:bookmarkEnd w:id="14"/>
    </w:p>
    <w:p w:rsidR="00BF4A28" w:rsidRDefault="00160831">
      <w:pPr>
        <w:spacing w:after="0"/>
        <w:ind w:left="305"/>
        <w:rPr>
          <w:sz w:val="56"/>
        </w:rPr>
      </w:pPr>
      <w:r>
        <w:rPr>
          <w:sz w:val="56"/>
        </w:rPr>
        <w:t xml:space="preserve">Utilize o repositório disponível em: </w:t>
      </w:r>
    </w:p>
    <w:p w:rsidR="00BF4A28" w:rsidRDefault="00160831">
      <w:hyperlink r:id="rId87" w:history="1">
        <w:r>
          <w:rPr>
            <w:rStyle w:val="Hyperlink"/>
            <w:sz w:val="56"/>
          </w:rPr>
          <w:t>https://github.com/bluecrystalsign/signer-distibution</w:t>
        </w:r>
      </w:hyperlink>
    </w:p>
    <w:p w:rsidR="00BF4A28" w:rsidRDefault="00BF4A28">
      <w:pPr>
        <w:spacing w:after="0"/>
        <w:ind w:left="305"/>
        <w:rPr>
          <w:sz w:val="56"/>
        </w:rPr>
      </w:pPr>
    </w:p>
    <w:p w:rsidR="00BF4A28" w:rsidRDefault="00BF4A28">
      <w:pPr>
        <w:pageBreakBefore/>
        <w:suppressAutoHyphens w:val="0"/>
      </w:pPr>
    </w:p>
    <w:p w:rsidR="00BF4A28" w:rsidRDefault="00160831">
      <w:pPr>
        <w:pStyle w:val="Ttulo2"/>
        <w:spacing w:after="453"/>
        <w:ind w:left="315"/>
      </w:pPr>
      <w:bookmarkStart w:id="15" w:name="_Toc455327039"/>
      <w:bookmarkStart w:id="16" w:name="_Toc455483534"/>
      <w:r>
        <w:t>Processo de instalação das ACs Confiáveis</w:t>
      </w:r>
      <w:bookmarkEnd w:id="15"/>
      <w:bookmarkEnd w:id="16"/>
    </w:p>
    <w:p w:rsidR="00BF4A28" w:rsidRDefault="00160831">
      <w:pPr>
        <w:pStyle w:val="PargrafodaLista"/>
        <w:numPr>
          <w:ilvl w:val="0"/>
          <w:numId w:val="4"/>
        </w:numPr>
        <w:spacing w:after="0"/>
      </w:pPr>
      <w:r>
        <w:rPr>
          <w:sz w:val="56"/>
        </w:rPr>
        <w:t xml:space="preserve">Extraia o arquivo </w:t>
      </w:r>
      <w:r>
        <w:rPr>
          <w:b/>
          <w:sz w:val="40"/>
          <w:u w:val="single" w:color="000000"/>
        </w:rPr>
        <w:t>AcRepo.zip</w:t>
      </w:r>
      <w:r>
        <w:rPr>
          <w:sz w:val="56"/>
        </w:rPr>
        <w:t>;</w:t>
      </w:r>
    </w:p>
    <w:p w:rsidR="00BF4A28" w:rsidRDefault="00160831">
      <w:pPr>
        <w:pStyle w:val="PargrafodaLista"/>
        <w:numPr>
          <w:ilvl w:val="1"/>
          <w:numId w:val="4"/>
        </w:numPr>
        <w:spacing w:after="70"/>
      </w:pPr>
      <w:r>
        <w:rPr>
          <w:sz w:val="48"/>
        </w:rPr>
        <w:t xml:space="preserve">Crie a pasta </w:t>
      </w:r>
      <w:r>
        <w:rPr>
          <w:b/>
          <w:sz w:val="32"/>
          <w:u w:val="single" w:color="000000"/>
        </w:rPr>
        <w:t>&lt;raiz tomcat&gt;/AcRepo;</w:t>
      </w:r>
    </w:p>
    <w:p w:rsidR="00BF4A28" w:rsidRDefault="00160831">
      <w:pPr>
        <w:pStyle w:val="PargrafodaLista"/>
        <w:numPr>
          <w:ilvl w:val="1"/>
          <w:numId w:val="4"/>
        </w:numPr>
        <w:spacing w:after="259"/>
      </w:pPr>
      <w:r>
        <w:rPr>
          <w:sz w:val="48"/>
        </w:rPr>
        <w:t xml:space="preserve">Extraia o conteúdo desse arquivo para a pasta </w:t>
      </w:r>
      <w:r>
        <w:rPr>
          <w:b/>
          <w:sz w:val="32"/>
          <w:u w:val="single" w:color="000000"/>
        </w:rPr>
        <w:t>&lt;raiz tomcat&gt;/AcRepo;</w:t>
      </w:r>
    </w:p>
    <w:p w:rsidR="00BF4A28" w:rsidRDefault="00160831">
      <w:pPr>
        <w:pStyle w:val="PargrafodaLista"/>
        <w:numPr>
          <w:ilvl w:val="0"/>
          <w:numId w:val="4"/>
        </w:numPr>
        <w:spacing w:after="0"/>
      </w:pPr>
      <w:r>
        <w:rPr>
          <w:sz w:val="56"/>
        </w:rPr>
        <w:t xml:space="preserve">Copie o arquivo </w:t>
      </w:r>
      <w:r>
        <w:rPr>
          <w:b/>
          <w:sz w:val="40"/>
          <w:u w:val="single" w:color="000000"/>
        </w:rPr>
        <w:t>bluc.properties</w:t>
      </w:r>
      <w:r>
        <w:rPr>
          <w:sz w:val="40"/>
        </w:rPr>
        <w:t>;</w:t>
      </w:r>
    </w:p>
    <w:p w:rsidR="00BF4A28" w:rsidRDefault="00160831">
      <w:pPr>
        <w:pStyle w:val="PargrafodaLista"/>
        <w:numPr>
          <w:ilvl w:val="1"/>
          <w:numId w:val="4"/>
        </w:numPr>
        <w:spacing w:after="48"/>
      </w:pPr>
      <w:r>
        <w:rPr>
          <w:sz w:val="48"/>
        </w:rPr>
        <w:t xml:space="preserve">Copie esse arquivo para a pasta </w:t>
      </w:r>
      <w:r>
        <w:rPr>
          <w:b/>
          <w:sz w:val="32"/>
          <w:u w:val="single" w:color="000000"/>
        </w:rPr>
        <w:t>&lt;raiz tomcat&gt;/lib</w:t>
      </w:r>
      <w:r>
        <w:rPr>
          <w:sz w:val="48"/>
        </w:rPr>
        <w:t>;</w:t>
      </w:r>
    </w:p>
    <w:p w:rsidR="00BF4A28" w:rsidRDefault="00160831">
      <w:pPr>
        <w:pStyle w:val="PargrafodaLista"/>
        <w:numPr>
          <w:ilvl w:val="1"/>
          <w:numId w:val="4"/>
        </w:numPr>
        <w:spacing w:after="17"/>
      </w:pPr>
      <w:r>
        <w:rPr>
          <w:sz w:val="48"/>
        </w:rPr>
        <w:t xml:space="preserve">Edite seu conteúdo, no item </w:t>
      </w:r>
      <w:r>
        <w:rPr>
          <w:b/>
          <w:i/>
          <w:sz w:val="40"/>
          <w:u w:val="single" w:color="000000"/>
        </w:rPr>
        <w:t xml:space="preserve">FSRepoLoader.certFolder= </w:t>
      </w:r>
      <w:r>
        <w:rPr>
          <w:sz w:val="48"/>
        </w:rPr>
        <w:t xml:space="preserve">coloque o valor </w:t>
      </w:r>
      <w:r>
        <w:rPr>
          <w:b/>
          <w:sz w:val="40"/>
          <w:u w:val="single" w:color="000000"/>
        </w:rPr>
        <w:t>&lt;raiz</w:t>
      </w:r>
      <w:r>
        <w:rPr>
          <w:b/>
          <w:sz w:val="40"/>
        </w:rPr>
        <w:t xml:space="preserve"> </w:t>
      </w:r>
      <w:r>
        <w:rPr>
          <w:b/>
          <w:sz w:val="40"/>
          <w:u w:val="single" w:color="000000"/>
        </w:rPr>
        <w:t>tomcat&gt;/AcRepo;</w:t>
      </w:r>
    </w:p>
    <w:p w:rsidR="00BF4A28" w:rsidRDefault="00160831">
      <w:pPr>
        <w:pStyle w:val="Ttulo2"/>
        <w:pageBreakBefore/>
        <w:spacing w:after="453"/>
        <w:ind w:left="0" w:firstLine="0"/>
      </w:pPr>
      <w:bookmarkStart w:id="17" w:name="_Toc455327040"/>
      <w:bookmarkStart w:id="18" w:name="_Toc455483535"/>
      <w:r>
        <w:lastRenderedPageBreak/>
        <w:t>Proces</w:t>
      </w:r>
      <w:bookmarkStart w:id="19" w:name="_GoBack"/>
      <w:bookmarkEnd w:id="19"/>
      <w:r>
        <w:t>so de configuração do Log</w:t>
      </w:r>
      <w:bookmarkEnd w:id="17"/>
      <w:bookmarkEnd w:id="18"/>
    </w:p>
    <w:p w:rsidR="00BF4A28" w:rsidRDefault="00160831">
      <w:pPr>
        <w:pStyle w:val="PargrafodaLista"/>
        <w:numPr>
          <w:ilvl w:val="0"/>
          <w:numId w:val="5"/>
        </w:numPr>
        <w:spacing w:after="0"/>
      </w:pPr>
      <w:r>
        <w:rPr>
          <w:sz w:val="56"/>
        </w:rPr>
        <w:t xml:space="preserve">Copie o arquivo </w:t>
      </w:r>
      <w:r>
        <w:rPr>
          <w:b/>
          <w:sz w:val="40"/>
          <w:u w:val="single" w:color="000000"/>
        </w:rPr>
        <w:t>logback..xml</w:t>
      </w:r>
      <w:r>
        <w:rPr>
          <w:sz w:val="56"/>
        </w:rPr>
        <w:t>;</w:t>
      </w:r>
    </w:p>
    <w:p w:rsidR="00BF4A28" w:rsidRDefault="00160831">
      <w:pPr>
        <w:pStyle w:val="PargrafodaLista"/>
        <w:numPr>
          <w:ilvl w:val="1"/>
          <w:numId w:val="5"/>
        </w:numPr>
        <w:spacing w:after="48"/>
      </w:pPr>
      <w:r>
        <w:rPr>
          <w:sz w:val="48"/>
        </w:rPr>
        <w:t xml:space="preserve">Copie esse arquivo para a pasta </w:t>
      </w:r>
      <w:r>
        <w:rPr>
          <w:b/>
          <w:sz w:val="32"/>
          <w:u w:val="single" w:color="000000"/>
        </w:rPr>
        <w:t>&lt;raiz tomcat&gt;/lib</w:t>
      </w:r>
      <w:r>
        <w:rPr>
          <w:sz w:val="48"/>
        </w:rPr>
        <w:t>;</w:t>
      </w:r>
    </w:p>
    <w:p w:rsidR="00BF4A28" w:rsidRDefault="00160831">
      <w:pPr>
        <w:pStyle w:val="PargrafodaLista"/>
        <w:numPr>
          <w:ilvl w:val="1"/>
          <w:numId w:val="5"/>
        </w:numPr>
        <w:suppressAutoHyphens w:val="0"/>
        <w:spacing w:after="17"/>
      </w:pPr>
      <w:r>
        <w:rPr>
          <w:sz w:val="48"/>
        </w:rPr>
        <w:t>Edite seu conteúdo, na linha</w:t>
      </w:r>
    </w:p>
    <w:p w:rsidR="00BF4A28" w:rsidRDefault="00160831">
      <w:pPr>
        <w:pStyle w:val="PargrafodaLista"/>
        <w:suppressAutoHyphens w:val="0"/>
        <w:spacing w:after="17"/>
        <w:ind w:left="2520"/>
      </w:pPr>
      <w:r>
        <w:rPr>
          <w:i/>
          <w:sz w:val="48"/>
        </w:rPr>
        <w:t xml:space="preserve">&lt;file&gt;** caminho do arquivo de logs** &lt;/file&gt; </w:t>
      </w:r>
      <w:r>
        <w:rPr>
          <w:sz w:val="48"/>
        </w:rPr>
        <w:t>coloque  caminho do arquivo onde você quer gerar o log.</w:t>
      </w:r>
    </w:p>
    <w:p w:rsidR="00BF4A28" w:rsidRDefault="00160831">
      <w:pPr>
        <w:pStyle w:val="PargrafodaLista"/>
        <w:suppressAutoHyphens w:val="0"/>
        <w:spacing w:after="17"/>
        <w:ind w:left="675"/>
      </w:pPr>
      <w:r>
        <w:rPr>
          <w:sz w:val="48"/>
        </w:rPr>
        <w:t xml:space="preserve">Ao final da instalação (com a aplicação rodando) acesse </w:t>
      </w:r>
      <w:hyperlink r:id="rId88" w:history="1">
        <w:r>
          <w:rPr>
            <w:rStyle w:val="Hyperlink"/>
            <w:sz w:val="48"/>
          </w:rPr>
          <w:t>http://localhost:8080/bluc/logView.html</w:t>
        </w:r>
      </w:hyperlink>
      <w:r>
        <w:rPr>
          <w:sz w:val="48"/>
        </w:rPr>
        <w:t xml:space="preserve"> e veja se o log está sendo gerado.</w:t>
      </w:r>
    </w:p>
    <w:p w:rsidR="00BF4A28" w:rsidRDefault="00160831">
      <w:pPr>
        <w:pStyle w:val="PargrafodaLista"/>
        <w:suppressAutoHyphens w:val="0"/>
        <w:spacing w:after="17"/>
        <w:ind w:left="675"/>
      </w:pPr>
      <w:r>
        <w:rPr>
          <w:b/>
          <w:color w:val="FF0000"/>
          <w:sz w:val="48"/>
        </w:rPr>
        <w:t>Importante</w:t>
      </w:r>
      <w:r>
        <w:rPr>
          <w:sz w:val="48"/>
        </w:rPr>
        <w:t xml:space="preserve">: A configuração de log disponível está configurada para  nível </w:t>
      </w:r>
      <w:r>
        <w:rPr>
          <w:b/>
          <w:sz w:val="48"/>
        </w:rPr>
        <w:t>debug:</w:t>
      </w:r>
      <w:r>
        <w:t xml:space="preserve"> </w:t>
      </w:r>
      <w:r>
        <w:rPr>
          <w:i/>
          <w:sz w:val="48"/>
        </w:rPr>
        <w:t>&lt;root level="DEBUG"&gt;</w:t>
      </w:r>
    </w:p>
    <w:p w:rsidR="00BF4A28" w:rsidRDefault="00160831">
      <w:pPr>
        <w:pStyle w:val="PargrafodaLista"/>
        <w:suppressAutoHyphens w:val="0"/>
        <w:spacing w:after="17"/>
        <w:ind w:left="675"/>
      </w:pPr>
      <w:r>
        <w:rPr>
          <w:sz w:val="48"/>
        </w:rPr>
        <w:t xml:space="preserve">Antes de subir a aplicação para produção altere para </w:t>
      </w:r>
      <w:r>
        <w:rPr>
          <w:i/>
          <w:sz w:val="48"/>
        </w:rPr>
        <w:t>&lt;root level="WARN"&gt;</w:t>
      </w:r>
      <w:r>
        <w:rPr>
          <w:sz w:val="48"/>
        </w:rPr>
        <w:t xml:space="preserve"> para que não gere logs em excesso.</w:t>
      </w:r>
    </w:p>
    <w:p w:rsidR="00BF4A28" w:rsidRDefault="00BF4A28">
      <w:pPr>
        <w:pStyle w:val="PargrafodaLista"/>
        <w:suppressAutoHyphens w:val="0"/>
        <w:spacing w:after="17"/>
        <w:ind w:left="675"/>
      </w:pPr>
    </w:p>
    <w:p w:rsidR="00BF4A28" w:rsidRDefault="00BF4A28">
      <w:pPr>
        <w:pageBreakBefore/>
        <w:suppressAutoHyphens w:val="0"/>
      </w:pPr>
    </w:p>
    <w:p w:rsidR="00BF4A28" w:rsidRDefault="00160831">
      <w:pPr>
        <w:pStyle w:val="Ttulo2"/>
        <w:spacing w:after="395"/>
        <w:ind w:left="315"/>
      </w:pPr>
      <w:bookmarkStart w:id="20" w:name="_Toc455327041"/>
      <w:bookmarkStart w:id="21" w:name="_Toc455483536"/>
      <w:r>
        <w:t>Processo de instalação (clientes)</w:t>
      </w:r>
      <w:bookmarkEnd w:id="20"/>
      <w:bookmarkEnd w:id="21"/>
    </w:p>
    <w:p w:rsidR="00BF4A28" w:rsidRDefault="00160831">
      <w:pPr>
        <w:numPr>
          <w:ilvl w:val="0"/>
          <w:numId w:val="6"/>
        </w:numPr>
        <w:spacing w:after="0"/>
        <w:ind w:left="1117" w:hanging="812"/>
      </w:pPr>
      <w:r>
        <w:rPr>
          <w:sz w:val="56"/>
        </w:rPr>
        <w:t>Esse passo é opcional para quem deseje utilizar os componentes e adequado apenas ao Windows:</w:t>
      </w:r>
    </w:p>
    <w:p w:rsidR="00BF4A28" w:rsidRDefault="00160831">
      <w:pPr>
        <w:numPr>
          <w:ilvl w:val="1"/>
          <w:numId w:val="6"/>
        </w:numPr>
        <w:spacing w:after="17"/>
        <w:ind w:hanging="811"/>
      </w:pPr>
      <w:r>
        <w:rPr>
          <w:sz w:val="48"/>
        </w:rPr>
        <w:t>ActiveX;</w:t>
      </w:r>
    </w:p>
    <w:p w:rsidR="00BF4A28" w:rsidRDefault="00160831">
      <w:pPr>
        <w:numPr>
          <w:ilvl w:val="1"/>
          <w:numId w:val="6"/>
        </w:numPr>
        <w:spacing w:after="17"/>
        <w:ind w:hanging="811"/>
      </w:pPr>
      <w:r>
        <w:rPr>
          <w:sz w:val="48"/>
        </w:rPr>
        <w:t>Rest Signer;</w:t>
      </w:r>
    </w:p>
    <w:p w:rsidR="00BF4A28" w:rsidRDefault="00160831">
      <w:pPr>
        <w:numPr>
          <w:ilvl w:val="1"/>
          <w:numId w:val="6"/>
        </w:numPr>
        <w:spacing w:after="250"/>
        <w:ind w:hanging="811"/>
      </w:pPr>
      <w:r>
        <w:rPr>
          <w:sz w:val="48"/>
        </w:rPr>
        <w:t>Extensão do Chrome (componente Native Messaging);</w:t>
      </w:r>
    </w:p>
    <w:p w:rsidR="00BF4A28" w:rsidRDefault="00160831">
      <w:pPr>
        <w:numPr>
          <w:ilvl w:val="0"/>
          <w:numId w:val="6"/>
        </w:numPr>
        <w:spacing w:after="0"/>
        <w:ind w:left="1117" w:hanging="812"/>
      </w:pPr>
      <w:r>
        <w:rPr>
          <w:sz w:val="56"/>
        </w:rPr>
        <w:t xml:space="preserve">No pacote </w:t>
      </w:r>
      <w:r>
        <w:rPr>
          <w:b/>
          <w:sz w:val="40"/>
          <w:u w:val="single" w:color="000000"/>
        </w:rPr>
        <w:t xml:space="preserve">signer-distibution-master.zip </w:t>
      </w:r>
      <w:r>
        <w:rPr>
          <w:sz w:val="56"/>
        </w:rPr>
        <w:t xml:space="preserve">extraia o arquivo </w:t>
      </w:r>
      <w:r>
        <w:rPr>
          <w:b/>
          <w:sz w:val="40"/>
          <w:u w:val="single" w:color="000000"/>
        </w:rPr>
        <w:t>blue_crystal.zip</w:t>
      </w:r>
      <w:r>
        <w:rPr>
          <w:sz w:val="56"/>
        </w:rPr>
        <w:t>;</w:t>
      </w:r>
    </w:p>
    <w:p w:rsidR="00BF4A28" w:rsidRDefault="00160831">
      <w:pPr>
        <w:numPr>
          <w:ilvl w:val="1"/>
          <w:numId w:val="6"/>
        </w:numPr>
        <w:spacing w:after="17"/>
        <w:ind w:hanging="811"/>
      </w:pPr>
      <w:r>
        <w:rPr>
          <w:sz w:val="48"/>
        </w:rPr>
        <w:t>Extraia o conteúdo desse arquivo para qualquer pasta local;</w:t>
      </w:r>
    </w:p>
    <w:p w:rsidR="00BF4A28" w:rsidRDefault="00160831">
      <w:pPr>
        <w:numPr>
          <w:ilvl w:val="1"/>
          <w:numId w:val="6"/>
        </w:numPr>
        <w:spacing w:after="17"/>
        <w:ind w:hanging="811"/>
      </w:pPr>
      <w:r>
        <w:rPr>
          <w:sz w:val="48"/>
        </w:rPr>
        <w:t xml:space="preserve">Na pasta ‘DISK 1’ execute o arquivo </w:t>
      </w:r>
      <w:r>
        <w:rPr>
          <w:b/>
          <w:sz w:val="40"/>
          <w:u w:val="single" w:color="000000"/>
        </w:rPr>
        <w:t>instalador.exe</w:t>
      </w:r>
      <w:r>
        <w:rPr>
          <w:sz w:val="48"/>
        </w:rPr>
        <w:t>;</w:t>
      </w:r>
    </w:p>
    <w:p w:rsidR="00BF4A28" w:rsidRDefault="00160831">
      <w:pPr>
        <w:pStyle w:val="Ttulo2"/>
        <w:ind w:left="315"/>
      </w:pPr>
      <w:bookmarkStart w:id="22" w:name="_Toc455327042"/>
      <w:bookmarkStart w:id="23" w:name="_Toc455483537"/>
      <w:r>
        <w:lastRenderedPageBreak/>
        <w:t>Processo de instalação (do servidor e do exemplo)</w:t>
      </w:r>
      <w:bookmarkEnd w:id="22"/>
      <w:bookmarkEnd w:id="23"/>
    </w:p>
    <w:p w:rsidR="00BF4A28" w:rsidRDefault="00160831">
      <w:pPr>
        <w:spacing w:after="0"/>
        <w:ind w:left="1117" w:hanging="812"/>
      </w:pPr>
      <w:r>
        <w:rPr>
          <w:sz w:val="56"/>
        </w:rPr>
        <w:t>1.</w:t>
      </w:r>
      <w:r>
        <w:rPr>
          <w:sz w:val="56"/>
        </w:rPr>
        <w:tab/>
        <w:t xml:space="preserve">No pacote </w:t>
      </w:r>
      <w:r>
        <w:rPr>
          <w:b/>
          <w:sz w:val="40"/>
          <w:u w:val="single" w:color="000000"/>
        </w:rPr>
        <w:t xml:space="preserve">signer-distibution-master.zip </w:t>
      </w:r>
      <w:r>
        <w:rPr>
          <w:sz w:val="56"/>
        </w:rPr>
        <w:t xml:space="preserve">extraia o arquivo </w:t>
      </w:r>
      <w:r>
        <w:rPr>
          <w:b/>
          <w:sz w:val="40"/>
          <w:u w:val="single" w:color="000000"/>
        </w:rPr>
        <w:t xml:space="preserve">bluc.war </w:t>
      </w:r>
      <w:r>
        <w:rPr>
          <w:sz w:val="56"/>
        </w:rPr>
        <w:t xml:space="preserve">e </w:t>
      </w:r>
      <w:r>
        <w:rPr>
          <w:b/>
          <w:sz w:val="40"/>
          <w:u w:val="single" w:color="000000"/>
        </w:rPr>
        <w:t>example.war</w:t>
      </w:r>
      <w:r>
        <w:rPr>
          <w:sz w:val="56"/>
        </w:rPr>
        <w:t>;</w:t>
      </w:r>
    </w:p>
    <w:p w:rsidR="00BF4A28" w:rsidRDefault="00160831">
      <w:pPr>
        <w:numPr>
          <w:ilvl w:val="0"/>
          <w:numId w:val="7"/>
        </w:numPr>
        <w:spacing w:after="74"/>
        <w:ind w:hanging="811"/>
      </w:pPr>
      <w:r>
        <w:rPr>
          <w:sz w:val="48"/>
        </w:rPr>
        <w:t xml:space="preserve">Copie esses arquivos para a pasta </w:t>
      </w:r>
      <w:r>
        <w:rPr>
          <w:b/>
          <w:sz w:val="32"/>
          <w:u w:val="single" w:color="000000"/>
        </w:rPr>
        <w:t>&lt;raiz tomcat&gt;/webapps;</w:t>
      </w:r>
    </w:p>
    <w:p w:rsidR="00BF4A28" w:rsidRDefault="00160831">
      <w:pPr>
        <w:numPr>
          <w:ilvl w:val="0"/>
          <w:numId w:val="7"/>
        </w:numPr>
        <w:spacing w:after="62"/>
        <w:ind w:hanging="811"/>
      </w:pPr>
      <w:r>
        <w:rPr>
          <w:sz w:val="48"/>
        </w:rPr>
        <w:t xml:space="preserve">Execute o Tomcat em </w:t>
      </w:r>
      <w:r>
        <w:rPr>
          <w:b/>
          <w:sz w:val="32"/>
          <w:u w:val="single" w:color="000000"/>
        </w:rPr>
        <w:t>&lt;raiz tomcat&gt;/bin;</w:t>
      </w:r>
    </w:p>
    <w:p w:rsidR="00BF4A28" w:rsidRPr="008736FA" w:rsidRDefault="00160831">
      <w:pPr>
        <w:numPr>
          <w:ilvl w:val="0"/>
          <w:numId w:val="7"/>
        </w:numPr>
        <w:spacing w:after="17"/>
        <w:ind w:hanging="811"/>
        <w:rPr>
          <w:lang w:val="en-US"/>
        </w:rPr>
      </w:pPr>
      <w:r>
        <w:rPr>
          <w:sz w:val="48"/>
          <w:lang w:val="en-US"/>
        </w:rPr>
        <w:t xml:space="preserve">No Windows use </w:t>
      </w:r>
      <w:r>
        <w:rPr>
          <w:b/>
          <w:sz w:val="32"/>
          <w:u w:val="single" w:color="000000"/>
          <w:lang w:val="en-US"/>
        </w:rPr>
        <w:t xml:space="preserve">startup.bat </w:t>
      </w:r>
      <w:r>
        <w:rPr>
          <w:sz w:val="48"/>
          <w:lang w:val="en-US"/>
        </w:rPr>
        <w:t xml:space="preserve">e </w:t>
      </w:r>
      <w:r>
        <w:rPr>
          <w:b/>
          <w:sz w:val="32"/>
          <w:u w:val="single" w:color="000000"/>
          <w:lang w:val="en-US"/>
        </w:rPr>
        <w:t xml:space="preserve">startup.sh </w:t>
      </w:r>
      <w:r>
        <w:rPr>
          <w:sz w:val="48"/>
          <w:lang w:val="en-US"/>
        </w:rPr>
        <w:t>no Linux e Mac OS X;</w:t>
      </w:r>
    </w:p>
    <w:p w:rsidR="00BF4A28" w:rsidRDefault="00BF4A28">
      <w:pPr>
        <w:spacing w:after="29"/>
        <w:ind w:left="665" w:hanging="360"/>
        <w:rPr>
          <w:lang w:val="en-US"/>
        </w:rPr>
      </w:pPr>
    </w:p>
    <w:p w:rsidR="00BF4A28" w:rsidRDefault="00BF4A28">
      <w:pPr>
        <w:pageBreakBefore/>
        <w:suppressAutoHyphens w:val="0"/>
        <w:rPr>
          <w:lang w:val="en-US"/>
        </w:rPr>
      </w:pPr>
    </w:p>
    <w:p w:rsidR="00BF4A28" w:rsidRDefault="00160831">
      <w:pPr>
        <w:pStyle w:val="Ttulo1"/>
      </w:pPr>
      <w:bookmarkStart w:id="24" w:name="_Toc455327043"/>
      <w:bookmarkStart w:id="25" w:name="_Toc455483538"/>
      <w:r>
        <w:t>Componentes cliente e sua compatibilidade</w:t>
      </w:r>
      <w:bookmarkEnd w:id="24"/>
      <w:bookmarkEnd w:id="25"/>
    </w:p>
    <w:tbl>
      <w:tblPr>
        <w:tblW w:w="16560" w:type="dxa"/>
        <w:tblInd w:w="176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312"/>
        <w:gridCol w:w="3312"/>
        <w:gridCol w:w="3312"/>
        <w:gridCol w:w="3312"/>
        <w:gridCol w:w="3312"/>
      </w:tblGrid>
      <w:tr w:rsidR="00BF4A28">
        <w:tblPrEx>
          <w:tblCellMar>
            <w:top w:w="0" w:type="dxa"/>
            <w:bottom w:w="0" w:type="dxa"/>
          </w:tblCellMar>
        </w:tblPrEx>
        <w:trPr>
          <w:trHeight w:val="1008"/>
        </w:trPr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b/>
                <w:color w:val="FFFFFF"/>
                <w:sz w:val="36"/>
              </w:rPr>
              <w:t>Componente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b/>
                <w:color w:val="FFFFFF"/>
                <w:sz w:val="36"/>
              </w:rPr>
              <w:t xml:space="preserve">Sistema </w:t>
            </w:r>
          </w:p>
          <w:p w:rsidR="00BF4A28" w:rsidRDefault="00160831">
            <w:pPr>
              <w:spacing w:after="0"/>
            </w:pPr>
            <w:r>
              <w:rPr>
                <w:b/>
                <w:color w:val="FFFFFF"/>
                <w:sz w:val="36"/>
              </w:rPr>
              <w:t>Operacional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b/>
                <w:color w:val="FFFFFF"/>
                <w:sz w:val="36"/>
              </w:rPr>
              <w:t>Navegador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b/>
                <w:color w:val="FFFFFF"/>
                <w:sz w:val="36"/>
              </w:rPr>
              <w:t>Exige instalação local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2"/>
            </w:pPr>
            <w:r>
              <w:rPr>
                <w:b/>
                <w:color w:val="FFFFFF"/>
                <w:sz w:val="36"/>
              </w:rPr>
              <w:t>Obs.</w:t>
            </w:r>
          </w:p>
        </w:tc>
      </w:tr>
      <w:tr w:rsidR="00BF4A28">
        <w:tblPrEx>
          <w:tblCellMar>
            <w:top w:w="0" w:type="dxa"/>
            <w:bottom w:w="0" w:type="dxa"/>
          </w:tblCellMar>
        </w:tblPrEx>
        <w:trPr>
          <w:trHeight w:val="584"/>
        </w:trPr>
        <w:tc>
          <w:tcPr>
            <w:tcW w:w="33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ActiveX</w:t>
            </w:r>
          </w:p>
        </w:tc>
        <w:tc>
          <w:tcPr>
            <w:tcW w:w="33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Windows</w:t>
            </w:r>
          </w:p>
        </w:tc>
        <w:tc>
          <w:tcPr>
            <w:tcW w:w="33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IE</w:t>
            </w:r>
          </w:p>
        </w:tc>
        <w:tc>
          <w:tcPr>
            <w:tcW w:w="33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Sim</w:t>
            </w:r>
          </w:p>
        </w:tc>
        <w:tc>
          <w:tcPr>
            <w:tcW w:w="33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BF4A28"/>
        </w:tc>
      </w:tr>
      <w:tr w:rsidR="00BF4A28">
        <w:tblPrEx>
          <w:tblCellMar>
            <w:top w:w="0" w:type="dxa"/>
            <w:bottom w:w="0" w:type="dxa"/>
          </w:tblCellMar>
        </w:tblPrEx>
        <w:trPr>
          <w:trHeight w:val="1008"/>
        </w:trPr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Applet Java (MSCAPI)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Windows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IE, Firefox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Não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BF4A28"/>
        </w:tc>
      </w:tr>
      <w:tr w:rsidR="00BF4A28">
        <w:tblPrEx>
          <w:tblCellMar>
            <w:top w:w="0" w:type="dxa"/>
            <w:bottom w:w="0" w:type="dxa"/>
          </w:tblCellMar>
        </w:tblPrEx>
        <w:trPr>
          <w:trHeight w:val="1008"/>
        </w:trPr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Applet Java (PKCS#11)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Pr="008736FA" w:rsidRDefault="00160831">
            <w:pPr>
              <w:spacing w:after="0"/>
              <w:jc w:val="both"/>
              <w:rPr>
                <w:lang w:val="en-US"/>
              </w:rPr>
            </w:pPr>
            <w:r>
              <w:rPr>
                <w:sz w:val="36"/>
                <w:lang w:val="en-US"/>
              </w:rPr>
              <w:t>Windows, Linux, Mac OS X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IE, Firefox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Não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BF4A28"/>
        </w:tc>
      </w:tr>
      <w:tr w:rsidR="00BF4A28">
        <w:tblPrEx>
          <w:tblCellMar>
            <w:top w:w="0" w:type="dxa"/>
            <w:bottom w:w="0" w:type="dxa"/>
          </w:tblCellMar>
        </w:tblPrEx>
        <w:trPr>
          <w:trHeight w:val="1440"/>
        </w:trPr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Rest Signer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Windows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Qualquer um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Sim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2"/>
            </w:pPr>
            <w:r>
              <w:rPr>
                <w:sz w:val="36"/>
              </w:rPr>
              <w:t>Java, Mac OS X e Linux em desenvolvimento</w:t>
            </w:r>
          </w:p>
        </w:tc>
      </w:tr>
      <w:tr w:rsidR="00BF4A28">
        <w:tblPrEx>
          <w:tblCellMar>
            <w:top w:w="0" w:type="dxa"/>
            <w:bottom w:w="0" w:type="dxa"/>
          </w:tblCellMar>
        </w:tblPrEx>
        <w:trPr>
          <w:trHeight w:val="1440"/>
        </w:trPr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Extensão Chrome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</w:pPr>
            <w:r>
              <w:rPr>
                <w:sz w:val="36"/>
              </w:rPr>
              <w:t>Windows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Chrome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1"/>
            </w:pPr>
            <w:r>
              <w:rPr>
                <w:sz w:val="36"/>
              </w:rPr>
              <w:t>Sim</w:t>
            </w:r>
          </w:p>
        </w:tc>
        <w:tc>
          <w:tcPr>
            <w:tcW w:w="33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39" w:type="dxa"/>
              <w:left w:w="144" w:type="dxa"/>
              <w:bottom w:w="0" w:type="dxa"/>
              <w:right w:w="608" w:type="dxa"/>
            </w:tcMar>
          </w:tcPr>
          <w:p w:rsidR="00BF4A28" w:rsidRDefault="00160831">
            <w:pPr>
              <w:spacing w:after="0"/>
              <w:ind w:left="2"/>
            </w:pPr>
            <w:r>
              <w:rPr>
                <w:sz w:val="36"/>
              </w:rPr>
              <w:t>Java, Mac OS X e Linux em desenvolvimento</w:t>
            </w:r>
          </w:p>
        </w:tc>
      </w:tr>
    </w:tbl>
    <w:p w:rsidR="00BF4A28" w:rsidRDefault="00BF4A28">
      <w:pPr>
        <w:pStyle w:val="Ttulo2"/>
        <w:spacing w:after="370"/>
        <w:ind w:left="315"/>
      </w:pPr>
    </w:p>
    <w:p w:rsidR="00BF4A28" w:rsidRDefault="00BF4A28">
      <w:pPr>
        <w:pageBreakBefore/>
        <w:suppressAutoHyphens w:val="0"/>
      </w:pPr>
    </w:p>
    <w:p w:rsidR="00BF4A28" w:rsidRDefault="00160831">
      <w:pPr>
        <w:pStyle w:val="Ttulo2"/>
        <w:spacing w:after="370"/>
        <w:ind w:left="315"/>
      </w:pPr>
      <w:r>
        <w:t>Desinstalação dos componentes Windows</w:t>
      </w:r>
    </w:p>
    <w:p w:rsidR="00BF4A28" w:rsidRDefault="00160831">
      <w:pPr>
        <w:pStyle w:val="Ttulo2"/>
        <w:spacing w:after="370"/>
        <w:ind w:left="31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1541276</wp:posOffset>
                </wp:positionH>
                <wp:positionV relativeFrom="paragraph">
                  <wp:posOffset>1264414</wp:posOffset>
                </wp:positionV>
                <wp:extent cx="672468" cy="548640"/>
                <wp:effectExtent l="19050" t="19050" r="13332" b="22860"/>
                <wp:wrapNone/>
                <wp:docPr id="1" name="Retângulo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8" cy="548640"/>
                        </a:xfrm>
                        <a:prstGeom prst="rect">
                          <a:avLst/>
                        </a:prstGeom>
                        <a:noFill/>
                        <a:ln w="34920" cap="flat">
                          <a:solidFill>
                            <a:srgbClr val="41719C"/>
                          </a:solidFill>
                          <a:custDash>
                            <a:ds d="100000" sp="100000"/>
                          </a:custDash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</wp:anchor>
            </w:drawing>
          </mc:Choice>
          <mc:Fallback>
            <w:pict>
              <v:rect w14:anchorId="0413D1C8" id="Retângulo 231" o:spid="_x0000_s1026" style="position:absolute;margin-left:121.35pt;margin-top:99.55pt;width:52.95pt;height:43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" filled="f" strokecolor="#41719c" strokeweight=".97mm">
                <v:textbox inset="0,0,0,0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5037941</wp:posOffset>
                </wp:positionH>
                <wp:positionV relativeFrom="paragraph">
                  <wp:posOffset>1652119</wp:posOffset>
                </wp:positionV>
                <wp:extent cx="1579882" cy="592458"/>
                <wp:effectExtent l="0" t="0" r="20318" b="150492"/>
                <wp:wrapNone/>
                <wp:docPr id="2" name="Texto explicativo retangular com cantos arredondados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2099"/>
                            <a:gd name="f1" fmla="val 261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a opção “advanced”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0" o:spid="_x0000_s1026" style="position:absolute;left:0;text-align:left;margin-left:396.7pt;margin-top:130.1pt;width:124.4pt;height:46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" adj="-11796480,,5400" path="m3590,at,,7180,7180,3590,,,3590l,6280,,8970r,3660l,15320r,2690at,14420,7180,21600,,18010,3590,21600l2099,26167,8970,21600r3660,l15320,21600r2690,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53526,717724" o:connectangles="270,0,90,180,90" textboxrect="800,800,20800,20800"/>
                <v:textbox>
                  <w:txbxContent>
                    <w:p w:rsidR="00160831" w:rsidRDefault="00160831">
                      <w:r>
                        <w:t>Selecione a opção “advanced”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7669941</wp:posOffset>
                </wp:positionH>
                <wp:positionV relativeFrom="paragraph">
                  <wp:posOffset>2326517</wp:posOffset>
                </wp:positionV>
                <wp:extent cx="1579882" cy="592458"/>
                <wp:effectExtent l="0" t="0" r="20318" b="93342"/>
                <wp:wrapNone/>
                <wp:docPr id="3" name="Texto explicativo retangular com cantos arredondados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6300"/>
                            <a:gd name="f1" fmla="val 24300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1" o:spid="_x0000_s1027" style="position:absolute;left:0;text-align:left;margin-left:603.95pt;margin-top:183.2pt;width:124.4pt;height:46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" adj="-11796480,,5400" path="m3590,at,,7180,7180,3590,,,3590l,6280,,8970r,3660l,15320r,2690at,14420,7180,21600,,18010,3590,21600l6300,24300,8970,21600r3660,l15320,21600r2690,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460799,666515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665597" cy="3333600"/>
            <wp:effectExtent l="0" t="0" r="1653" b="150"/>
            <wp:docPr id="4" name="Imagem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65597" cy="33336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28803" cy="3074395"/>
            <wp:effectExtent l="0" t="0" r="5097" b="0"/>
            <wp:docPr id="5" name="Imagem 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28803" cy="30743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F4A28" w:rsidRDefault="00160831">
      <w:pPr>
        <w:pageBreakBefore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8232928</wp:posOffset>
                </wp:positionH>
                <wp:positionV relativeFrom="paragraph">
                  <wp:posOffset>1564136</wp:posOffset>
                </wp:positionV>
                <wp:extent cx="1579882" cy="592458"/>
                <wp:effectExtent l="0" t="0" r="20318" b="169542"/>
                <wp:wrapNone/>
                <wp:docPr id="6" name="Texto explicativo retangular com cantos arredondados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“Remove”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6" o:spid="_x0000_s1028" style="position:absolute;margin-left:648.25pt;margin-top:123.15pt;width:124.4pt;height:46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“Remove”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5250082</wp:posOffset>
                </wp:positionH>
                <wp:positionV relativeFrom="paragraph">
                  <wp:posOffset>2619326</wp:posOffset>
                </wp:positionV>
                <wp:extent cx="1579882" cy="592458"/>
                <wp:effectExtent l="0" t="95250" r="20318" b="17142"/>
                <wp:wrapNone/>
                <wp:docPr id="7" name="Texto explicativo retangular com cantos arredondados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9601"/>
                            <a:gd name="f1" fmla="val -2903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5" o:spid="_x0000_s1029" style="position:absolute;margin-left:413.4pt;margin-top:206.25pt;width:124.4pt;height:46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" adj="-11796480,,5400" path="m3590,at,,7180,7180,3590,,,3590l,6280,,8970r,3660l,15320r,2690at,14420,7180,21600,,18010,3590,21600l6280,21600r2690,l12630,21600r2690,l18010,21600at14420,14420,21600,21600,18010,21600,21600,18010l21600,15320r,-2690l21600,8970r,-2690l21600,3590at14420,,21600,7180,21600,3590,18010,l15320,,12630,,8970,r631,-2903l3590,xe" fillcolor="#5b9bd5" strokecolor="#41719c" strokeweight=".35281mm">
                <v:stroke joinstyle="miter"/>
                <v:formulas/>
                <v:path arrowok="t" o:connecttype="custom" o:connectlocs="789941,0;1579882,296229;789941,592458;0,296229;702243,-79625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4262530</wp:posOffset>
                </wp:positionH>
                <wp:positionV relativeFrom="paragraph">
                  <wp:posOffset>1236753</wp:posOffset>
                </wp:positionV>
                <wp:extent cx="1579882" cy="592458"/>
                <wp:effectExtent l="133350" t="0" r="20318" b="17142"/>
                <wp:wrapNone/>
                <wp:docPr id="8" name="Texto explicativo retangular com cantos arredondados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-1601"/>
                            <a:gd name="f1" fmla="val 18966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a opção “Remove”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3" o:spid="_x0000_s1030" style="position:absolute;margin-left:335.65pt;margin-top:97.4pt;width:124.4pt;height:46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" adj="-11796480,,5400" path="m3590,at,,7180,7180,3590,,,3590l,6280,,8970r,3660l-1601,18966,,18010at,14420,7180,21600,,18010,3590,21600l6280,21600r2690,l12630,21600r2690,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-117101,520211" o:connectangles="270,0,90,180,90" textboxrect="800,800,20800,20800"/>
                <v:textbox>
                  <w:txbxContent>
                    <w:p w:rsidR="00160831" w:rsidRDefault="00160831">
                      <w:r>
                        <w:t>Selecione a opção “Remove”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1299874</wp:posOffset>
                </wp:positionH>
                <wp:positionV relativeFrom="paragraph">
                  <wp:posOffset>1595198</wp:posOffset>
                </wp:positionV>
                <wp:extent cx="1579882" cy="592458"/>
                <wp:effectExtent l="0" t="0" r="20318" b="169542"/>
                <wp:wrapNone/>
                <wp:docPr id="9" name="Texto explicativo retangular com cantos arredondados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2" o:spid="_x0000_s1031" style="position:absolute;margin-left:102.35pt;margin-top:125.6pt;width:124.4pt;height:46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427198" cy="2613602"/>
            <wp:effectExtent l="0" t="0" r="1802" b="0"/>
            <wp:wrapSquare wrapText="bothSides"/>
            <wp:docPr id="10" name="Imagem 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27198" cy="26136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3427198" cy="2613602"/>
            <wp:effectExtent l="0" t="0" r="1802" b="0"/>
            <wp:docPr id="11" name="Imagem 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27198" cy="26136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27198" cy="2613602"/>
            <wp:effectExtent l="0" t="0" r="1802" b="0"/>
            <wp:docPr id="12" name="Imagem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27198" cy="26136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F4A28" w:rsidRDefault="00BF4A28"/>
    <w:p w:rsidR="00BF4A28" w:rsidRDefault="00160831">
      <w:pPr>
        <w:pStyle w:val="PargrafodaLista"/>
      </w:pPr>
      <w:r>
        <w:t xml:space="preserve"> </w:t>
      </w:r>
    </w:p>
    <w:p w:rsidR="00BF4A28" w:rsidRDefault="0016083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5592113</wp:posOffset>
                </wp:positionH>
                <wp:positionV relativeFrom="paragraph">
                  <wp:posOffset>2010793</wp:posOffset>
                </wp:positionV>
                <wp:extent cx="1579882" cy="592458"/>
                <wp:effectExtent l="0" t="0" r="20318" b="169542"/>
                <wp:wrapNone/>
                <wp:docPr id="13" name="Texto explicativo retangular com cantos arredondados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9" o:spid="_x0000_s1032" style="position:absolute;margin-left:440.3pt;margin-top:158.35pt;width:124.4pt;height:46.6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1241682</wp:posOffset>
                </wp:positionH>
                <wp:positionV relativeFrom="paragraph">
                  <wp:posOffset>2004520</wp:posOffset>
                </wp:positionV>
                <wp:extent cx="1579882" cy="592458"/>
                <wp:effectExtent l="0" t="0" r="20318" b="169542"/>
                <wp:wrapNone/>
                <wp:docPr id="14" name="Texto explicativo retangular com cantos arredondados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“Finish”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27" o:spid="_x0000_s1033" style="position:absolute;margin-left:97.75pt;margin-top:157.85pt;width:124.4pt;height:46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“Finish”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427198" cy="2613602"/>
            <wp:effectExtent l="0" t="0" r="1802" b="0"/>
            <wp:docPr id="15" name="Imagem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27198" cy="26136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28803" cy="3074395"/>
            <wp:effectExtent l="0" t="0" r="5097" b="0"/>
            <wp:docPr id="16" name="Imagem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28803" cy="30743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F4A28" w:rsidRDefault="00160831">
      <w:pPr>
        <w:pageBreakBefore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6667420</wp:posOffset>
                </wp:positionH>
                <wp:positionV relativeFrom="paragraph">
                  <wp:posOffset>2076346</wp:posOffset>
                </wp:positionV>
                <wp:extent cx="1579882" cy="592458"/>
                <wp:effectExtent l="0" t="0" r="20318" b="169542"/>
                <wp:wrapNone/>
                <wp:docPr id="17" name="Texto explicativo retangular com cantos arredondados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32" o:spid="_x0000_s1034" style="position:absolute;margin-left:525pt;margin-top:163.5pt;width:124.4pt;height:46.6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5008680</wp:posOffset>
                </wp:positionH>
                <wp:positionV relativeFrom="paragraph">
                  <wp:posOffset>1448894</wp:posOffset>
                </wp:positionV>
                <wp:extent cx="2691765" cy="592458"/>
                <wp:effectExtent l="0" t="0" r="13335" b="436242"/>
                <wp:wrapNone/>
                <wp:docPr id="18" name="Texto explicativo retangular com cantos arredondados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1765" cy="592458"/>
                        </a:xfrm>
                        <a:custGeom>
                          <a:avLst>
                            <a:gd name="f0" fmla="val 9044"/>
                            <a:gd name="f1" fmla="val 36568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Várias telas podem aparecer e em todas elas selecione “Delete All”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31" o:spid="_x0000_s1035" style="position:absolute;margin-left:394.4pt;margin-top:114.1pt;width:211.95pt;height:46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" adj="-11796480,,5400" path="m3590,at,,7180,7180,3590,,,3590l,6280,,8970r,3660l,15320r,2690at,14420,7180,21600,,18010,3590,21600l9044,36568,8970,21600r3660,l15320,21600r2690,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1345883,0;2691765,296229;1345883,592458;0,296229;1127052,1003009" o:connectangles="270,0,90,180,90" textboxrect="800,800,20800,20800"/>
                <v:textbox>
                  <w:txbxContent>
                    <w:p w:rsidR="00160831" w:rsidRDefault="00160831">
                      <w:r>
                        <w:t>Várias telas podem aparecer e em todas elas selecione “Delete All”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2172614</wp:posOffset>
                </wp:positionH>
                <wp:positionV relativeFrom="paragraph">
                  <wp:posOffset>1981788</wp:posOffset>
                </wp:positionV>
                <wp:extent cx="1579882" cy="592458"/>
                <wp:effectExtent l="0" t="0" r="20318" b="169542"/>
                <wp:wrapNone/>
                <wp:docPr id="19" name="Texto explicativo retangular com cantos arredondados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2" cy="592458"/>
                        </a:xfrm>
                        <a:custGeom>
                          <a:avLst>
                            <a:gd name="f0" fmla="val 15501"/>
                            <a:gd name="f1" fmla="val 26967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r>
                              <w:t>Selecione o botão “Next”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30" o:spid="_x0000_s1036" style="position:absolute;margin-left:171.05pt;margin-top:156.05pt;width:124.4pt;height:46.6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" adj="-11796480,,5400" path="m3590,at,,7180,7180,3590,,,3590l,6280,,8970r,3660l,15320r,2690at,14420,7180,21600,,18010,3590,21600l6280,21600r2690,l12630,21600r2871,5367l18010,21600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789941,0;1579882,296229;789941,592458;0,296229;1133785,739667" o:connectangles="270,0,90,180,90" textboxrect="800,800,20800,20800"/>
                <v:textbox>
                  <w:txbxContent>
                    <w:p w:rsidR="00160831" w:rsidRDefault="00160831">
                      <w:r>
                        <w:t>Selecione o botão “Next”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528803" cy="3074395"/>
            <wp:effectExtent l="0" t="0" r="5097" b="0"/>
            <wp:docPr id="20" name="Imagem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28803" cy="30743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60397" cy="3005998"/>
            <wp:effectExtent l="0" t="0" r="0" b="3902"/>
            <wp:docPr id="21" name="Imagem 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60397" cy="30059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F4A28" w:rsidRDefault="00160831">
      <w:pPr>
        <w:pageBreakBefore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2704392</wp:posOffset>
                </wp:positionH>
                <wp:positionV relativeFrom="paragraph">
                  <wp:posOffset>1668194</wp:posOffset>
                </wp:positionV>
                <wp:extent cx="2062484" cy="1008382"/>
                <wp:effectExtent l="0" t="0" r="13966" b="153668"/>
                <wp:wrapNone/>
                <wp:docPr id="22" name="Texto explicativo retangular com cantos arredondados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2484" cy="1008382"/>
                        </a:xfrm>
                        <a:custGeom>
                          <a:avLst>
                            <a:gd name="f0" fmla="val 6300"/>
                            <a:gd name="f1" fmla="val 24300"/>
                          </a:avLst>
                          <a:gdLst>
                            <a:gd name="f2" fmla="val 10800000"/>
                            <a:gd name="f3" fmla="val 5400000"/>
                            <a:gd name="f4" fmla="val 16200000"/>
                            <a:gd name="f5" fmla="val 180"/>
                            <a:gd name="f6" fmla="val w"/>
                            <a:gd name="f7" fmla="val h"/>
                            <a:gd name="f8" fmla="val 0"/>
                            <a:gd name="f9" fmla="val 21600"/>
                            <a:gd name="f10" fmla="+- 0 0 1"/>
                            <a:gd name="f11" fmla="val 2147483647"/>
                            <a:gd name="f12" fmla="val 3590"/>
                            <a:gd name="f13" fmla="val 8970"/>
                            <a:gd name="f14" fmla="val 12630"/>
                            <a:gd name="f15" fmla="val 18010"/>
                            <a:gd name="f16" fmla="val -2147483647"/>
                            <a:gd name="f17" fmla="+- 0 0 180"/>
                            <a:gd name="f18" fmla="*/ f6 1 21600"/>
                            <a:gd name="f19" fmla="*/ f7 1 21600"/>
                            <a:gd name="f20" fmla="val f8"/>
                            <a:gd name="f21" fmla="val f9"/>
                            <a:gd name="f22" fmla="+- 0 0 f12"/>
                            <a:gd name="f23" fmla="+- 3590 0 f8"/>
                            <a:gd name="f24" fmla="+- 0 0 f3"/>
                            <a:gd name="f25" fmla="+- 21600 0 f15"/>
                            <a:gd name="f26" fmla="+- 18010 0 f9"/>
                            <a:gd name="f27" fmla="pin -2147483647 f0 2147483647"/>
                            <a:gd name="f28" fmla="pin -2147483647 f1 2147483647"/>
                            <a:gd name="f29" fmla="*/ f17 f2 1"/>
                            <a:gd name="f30" fmla="+- f21 0 f20"/>
                            <a:gd name="f31" fmla="val f27"/>
                            <a:gd name="f32" fmla="val f28"/>
                            <a:gd name="f33" fmla="abs f22"/>
                            <a:gd name="f34" fmla="abs f23"/>
                            <a:gd name="f35" fmla="?: f22 f24 f3"/>
                            <a:gd name="f36" fmla="?: f22 f3 f24"/>
                            <a:gd name="f37" fmla="?: f22 f4 f3"/>
                            <a:gd name="f38" fmla="?: f22 f3 f4"/>
                            <a:gd name="f39" fmla="abs f25"/>
                            <a:gd name="f40" fmla="?: f23 f24 f3"/>
                            <a:gd name="f41" fmla="?: f23 f3 f24"/>
                            <a:gd name="f42" fmla="?: f25 0 f2"/>
                            <a:gd name="f43" fmla="?: f25 f2 0"/>
                            <a:gd name="f44" fmla="abs f26"/>
                            <a:gd name="f45" fmla="?: f25 f24 f3"/>
                            <a:gd name="f46" fmla="?: f25 f3 f24"/>
                            <a:gd name="f47" fmla="?: f25 f4 f3"/>
                            <a:gd name="f48" fmla="?: f25 f3 f4"/>
                            <a:gd name="f49" fmla="?: f26 f24 f3"/>
                            <a:gd name="f50" fmla="?: f26 f3 f24"/>
                            <a:gd name="f51" fmla="?: f22 0 f2"/>
                            <a:gd name="f52" fmla="?: f22 f2 0"/>
                            <a:gd name="f53" fmla="*/ f27 f18 1"/>
                            <a:gd name="f54" fmla="*/ f28 f19 1"/>
                            <a:gd name="f55" fmla="*/ f29 1 f5"/>
                            <a:gd name="f56" fmla="*/ f30 1 21600"/>
                            <a:gd name="f57" fmla="+- f31 0 10800"/>
                            <a:gd name="f58" fmla="+- f32 0 10800"/>
                            <a:gd name="f59" fmla="+- f32 0 21600"/>
                            <a:gd name="f60" fmla="+- f31 0 21600"/>
                            <a:gd name="f61" fmla="?: f22 f38 f37"/>
                            <a:gd name="f62" fmla="?: f22 f37 f38"/>
                            <a:gd name="f63" fmla="?: f23 f36 f35"/>
                            <a:gd name="f64" fmla="?: f23 f43 f42"/>
                            <a:gd name="f65" fmla="?: f23 f42 f43"/>
                            <a:gd name="f66" fmla="?: f25 f40 f41"/>
                            <a:gd name="f67" fmla="?: f25 f48 f47"/>
                            <a:gd name="f68" fmla="?: f25 f47 f48"/>
                            <a:gd name="f69" fmla="?: f26 f46 f45"/>
                            <a:gd name="f70" fmla="?: f26 f52 f51"/>
                            <a:gd name="f71" fmla="?: f26 f51 f52"/>
                            <a:gd name="f72" fmla="?: f22 f49 f50"/>
                            <a:gd name="f73" fmla="*/ f31 f18 1"/>
                            <a:gd name="f74" fmla="*/ f32 f19 1"/>
                            <a:gd name="f75" fmla="+- f55 0 f3"/>
                            <a:gd name="f76" fmla="*/ 800 f56 1"/>
                            <a:gd name="f77" fmla="*/ 20800 f56 1"/>
                            <a:gd name="f78" fmla="abs f57"/>
                            <a:gd name="f79" fmla="abs f58"/>
                            <a:gd name="f80" fmla="?: f23 f62 f61"/>
                            <a:gd name="f81" fmla="?: f25 f64 f65"/>
                            <a:gd name="f82" fmla="?: f26 f68 f67"/>
                            <a:gd name="f83" fmla="?: f22 f70 f71"/>
                            <a:gd name="f84" fmla="+- f78 0 f79"/>
                            <a:gd name="f85" fmla="+- f79 0 f78"/>
                            <a:gd name="f86" fmla="*/ f76 1 f56"/>
                            <a:gd name="f87" fmla="*/ f77 1 f56"/>
                            <a:gd name="f88" fmla="?: f58 f10 f84"/>
                            <a:gd name="f89" fmla="?: f58 f84 f10"/>
                            <a:gd name="f90" fmla="?: f57 f10 f85"/>
                            <a:gd name="f91" fmla="?: f57 f85 f10"/>
                            <a:gd name="f92" fmla="*/ f86 f18 1"/>
                            <a:gd name="f93" fmla="*/ f87 f18 1"/>
                            <a:gd name="f94" fmla="*/ f87 f19 1"/>
                            <a:gd name="f95" fmla="*/ f86 f19 1"/>
                            <a:gd name="f96" fmla="?: f31 f10 f88"/>
                            <a:gd name="f97" fmla="?: f31 f10 f89"/>
                            <a:gd name="f98" fmla="?: f59 f90 f10"/>
                            <a:gd name="f99" fmla="?: f59 f91 f10"/>
                            <a:gd name="f100" fmla="?: f60 f89 f10"/>
                            <a:gd name="f101" fmla="?: f60 f88 f10"/>
                            <a:gd name="f102" fmla="?: f32 f10 f91"/>
                            <a:gd name="f103" fmla="?: f32 f10 f90"/>
                            <a:gd name="f104" fmla="?: f96 f31 0"/>
                            <a:gd name="f105" fmla="?: f96 f32 6280"/>
                            <a:gd name="f106" fmla="?: f97 f31 0"/>
                            <a:gd name="f107" fmla="?: f97 f32 15320"/>
                            <a:gd name="f108" fmla="?: f98 f31 6280"/>
                            <a:gd name="f109" fmla="?: f98 f32 21600"/>
                            <a:gd name="f110" fmla="?: f99 f31 15320"/>
                            <a:gd name="f111" fmla="?: f99 f32 21600"/>
                            <a:gd name="f112" fmla="?: f100 f31 21600"/>
                            <a:gd name="f113" fmla="?: f100 f32 15320"/>
                            <a:gd name="f114" fmla="?: f101 f31 21600"/>
                            <a:gd name="f115" fmla="?: f101 f32 6280"/>
                            <a:gd name="f116" fmla="?: f102 f31 15320"/>
                            <a:gd name="f117" fmla="?: f102 f32 0"/>
                            <a:gd name="f118" fmla="?: f103 f31 6280"/>
                            <a:gd name="f119" fmla="?: f103 f32 0"/>
                          </a:gdLst>
                          <a:ahLst>
                            <a:ahXY gdRefX="f0" minX="f16" maxX="f11" gdRefY="f1" minY="f16" maxY="f11">
                              <a:pos x="f53" y="f54"/>
                            </a:ahXY>
                          </a:ahLst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75">
                              <a:pos x="f73" y="f74"/>
                            </a:cxn>
                          </a:cxnLst>
                          <a:rect l="f92" t="f95" r="f93" b="f94"/>
                          <a:pathLst>
                            <a:path w="21600" h="21600">
                              <a:moveTo>
                                <a:pt x="f12" y="f8"/>
                              </a:moveTo>
                              <a:arcTo wR="f33" hR="f34" stAng="f80" swAng="f63"/>
                              <a:lnTo>
                                <a:pt x="f104" y="f105"/>
                              </a:lnTo>
                              <a:lnTo>
                                <a:pt x="f8" y="f13"/>
                              </a:lnTo>
                              <a:lnTo>
                                <a:pt x="f8" y="f14"/>
                              </a:lnTo>
                              <a:lnTo>
                                <a:pt x="f106" y="f107"/>
                              </a:lnTo>
                              <a:lnTo>
                                <a:pt x="f8" y="f15"/>
                              </a:lnTo>
                              <a:arcTo wR="f34" hR="f39" stAng="f81" swAng="f66"/>
                              <a:lnTo>
                                <a:pt x="f108" y="f109"/>
                              </a:lnTo>
                              <a:lnTo>
                                <a:pt x="f13" y="f9"/>
                              </a:lnTo>
                              <a:lnTo>
                                <a:pt x="f14" y="f9"/>
                              </a:lnTo>
                              <a:lnTo>
                                <a:pt x="f110" y="f111"/>
                              </a:lnTo>
                              <a:lnTo>
                                <a:pt x="f15" y="f9"/>
                              </a:lnTo>
                              <a:arcTo wR="f39" hR="f44" stAng="f82" swAng="f69"/>
                              <a:lnTo>
                                <a:pt x="f112" y="f113"/>
                              </a:lnTo>
                              <a:lnTo>
                                <a:pt x="f9" y="f14"/>
                              </a:lnTo>
                              <a:lnTo>
                                <a:pt x="f9" y="f13"/>
                              </a:lnTo>
                              <a:lnTo>
                                <a:pt x="f114" y="f115"/>
                              </a:lnTo>
                              <a:lnTo>
                                <a:pt x="f9" y="f12"/>
                              </a:lnTo>
                              <a:arcTo wR="f44" hR="f33" stAng="f83" swAng="f72"/>
                              <a:lnTo>
                                <a:pt x="f116" y="f117"/>
                              </a:lnTo>
                              <a:lnTo>
                                <a:pt x="f14" y="f8"/>
                              </a:lnTo>
                              <a:lnTo>
                                <a:pt x="f13" y="f8"/>
                              </a:lnTo>
                              <a:lnTo>
                                <a:pt x="f118" y="f1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5"/>
                        </a:solidFill>
                        <a:ln w="12701" cap="flat">
                          <a:solidFill>
                            <a:srgbClr val="41719C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160831" w:rsidRDefault="00160831">
                            <w:pPr>
                              <w:pageBreakBefore/>
                            </w:pPr>
                            <w:r>
                              <w:t>Caso apareçam novas telas selecione “Delete All” e siga até encontrar a tela final, e selecione “Finish”</w:t>
                            </w:r>
                          </w:p>
                          <w:p w:rsidR="00160831" w:rsidRDefault="00160831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ctr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o explicativo retangular com cantos arredondados 219" o:spid="_x0000_s1037" style="position:absolute;margin-left:212.95pt;margin-top:131.35pt;width:162.4pt;height:79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" adj="-11796480,,5400" path="m3590,at,,7180,7180,3590,,,3590l,6280,,8970r,3660l,15320r,2690at,14420,7180,21600,,18010,3590,21600l6300,24300,8970,21600r3660,l15320,21600r2690,at14420,14420,21600,21600,18010,21600,21600,18010l21600,15320r,-2690l21600,8970r,-2690l21600,3590at14420,,21600,7180,21600,3590,18010,l15320,,12630,,8970,,6280,,3590,xe" fillcolor="#5b9bd5" strokecolor="#41719c" strokeweight=".35281mm">
                <v:stroke joinstyle="miter"/>
                <v:formulas/>
                <v:path arrowok="t" o:connecttype="custom" o:connectlocs="1031242,0;2062484,504191;1031242,1008382;0,504191;601558,1134430" o:connectangles="270,0,90,180,90" textboxrect="800,800,20800,20800"/>
                <v:textbox>
                  <w:txbxContent>
                    <w:p w:rsidR="00160831" w:rsidRDefault="00160831">
                      <w:pPr>
                        <w:pageBreakBefore/>
                      </w:pPr>
                      <w:r>
                        <w:t>Caso apareçam novas telas selecione “Delete All” e siga até encontrar a tela final, e selecione “Finish”</w:t>
                      </w:r>
                    </w:p>
                    <w:p w:rsidR="00160831" w:rsidRDefault="001608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528803" cy="3074395"/>
            <wp:effectExtent l="0" t="0" r="5097" b="0"/>
            <wp:docPr id="23" name="Imagem 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28803" cy="30743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F4A28" w:rsidRDefault="00BF4A28">
      <w:pPr>
        <w:pStyle w:val="Ttulo2"/>
        <w:spacing w:after="370"/>
        <w:ind w:left="315"/>
      </w:pPr>
      <w:bookmarkStart w:id="26" w:name="_Toc455327044"/>
      <w:bookmarkStart w:id="27" w:name="_Toc455483539"/>
    </w:p>
    <w:p w:rsidR="00BF4A28" w:rsidRDefault="00BF4A28">
      <w:pPr>
        <w:pageBreakBefore/>
        <w:suppressAutoHyphens w:val="0"/>
      </w:pPr>
    </w:p>
    <w:p w:rsidR="00BF4A28" w:rsidRDefault="00160831">
      <w:pPr>
        <w:pStyle w:val="Ttulo2"/>
        <w:spacing w:after="370"/>
        <w:ind w:left="0" w:firstLine="0"/>
      </w:pPr>
      <w:r>
        <w:t>Componente ActiveX</w:t>
      </w:r>
      <w:bookmarkEnd w:id="26"/>
      <w:bookmarkEnd w:id="27"/>
    </w:p>
    <w:p w:rsidR="00BF4A28" w:rsidRDefault="00160831">
      <w:pPr>
        <w:spacing w:after="129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Utiliza a tecnologia da Microsoft, já considerada obsoleta, mas ainda muito utilizada;</w:t>
      </w:r>
    </w:p>
    <w:p w:rsidR="00BF4A28" w:rsidRDefault="00160831">
      <w:pPr>
        <w:spacing w:after="106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Pode ser usado para substituir facilmente o CAPICOM;</w:t>
      </w:r>
    </w:p>
    <w:p w:rsidR="00BF4A28" w:rsidRDefault="00160831">
      <w:pPr>
        <w:spacing w:after="106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Exige instalação local do compente;</w:t>
      </w:r>
    </w:p>
    <w:p w:rsidR="00BF4A28" w:rsidRDefault="00160831">
      <w:pPr>
        <w:spacing w:after="29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Pode ser utilizado no IE ou aplicativos Desktop Windows (como Delphi, ou VB.NET) no Windows;</w:t>
      </w:r>
    </w:p>
    <w:p w:rsidR="00BF4A28" w:rsidRDefault="00BF4A28">
      <w:pPr>
        <w:pageBreakBefore/>
      </w:pPr>
    </w:p>
    <w:p w:rsidR="00BF4A28" w:rsidRDefault="00160831">
      <w:pPr>
        <w:pStyle w:val="Ttulo2"/>
        <w:spacing w:after="370"/>
        <w:ind w:left="315"/>
      </w:pPr>
      <w:bookmarkStart w:id="28" w:name="_Toc455327045"/>
      <w:bookmarkStart w:id="29" w:name="_Toc455483540"/>
      <w:r>
        <w:t>Componente Apple Java</w:t>
      </w:r>
      <w:bookmarkEnd w:id="28"/>
      <w:bookmarkEnd w:id="29"/>
    </w:p>
    <w:p w:rsidR="00BF4A28" w:rsidRDefault="00160831">
      <w:pPr>
        <w:spacing w:after="129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Utiliza a tecnologia Java Applet, já considerada obsoleta, mas ainda muito utilizada;</w:t>
      </w:r>
    </w:p>
    <w:p w:rsidR="00BF4A28" w:rsidRDefault="00160831">
      <w:pPr>
        <w:spacing w:after="132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Exige a instalação do JDK 8;</w:t>
      </w:r>
    </w:p>
    <w:p w:rsidR="00BF4A28" w:rsidRDefault="00160831">
      <w:pPr>
        <w:spacing w:after="107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b/>
          <w:sz w:val="56"/>
        </w:rPr>
        <w:t xml:space="preserve">Não </w:t>
      </w:r>
      <w:r>
        <w:rPr>
          <w:sz w:val="56"/>
        </w:rPr>
        <w:t>exige instalação local;</w:t>
      </w:r>
    </w:p>
    <w:p w:rsidR="00BF4A28" w:rsidRDefault="00160831">
      <w:pPr>
        <w:spacing w:after="108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A versão MS-CAPI pode ser utilizado no IE ou Firefox no Windows;</w:t>
      </w:r>
    </w:p>
    <w:p w:rsidR="00BF4A28" w:rsidRDefault="00160831">
      <w:pPr>
        <w:spacing w:after="29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A versão PKCS#11 pode ser utilizado no IE ou Firefox em múltiplos sistemas operacionais;</w:t>
      </w:r>
    </w:p>
    <w:p w:rsidR="00BF4A28" w:rsidRDefault="00160831">
      <w:pPr>
        <w:pStyle w:val="Ttulo2"/>
        <w:spacing w:after="395"/>
        <w:ind w:left="315"/>
      </w:pPr>
      <w:bookmarkStart w:id="30" w:name="_Toc455327046"/>
      <w:bookmarkStart w:id="31" w:name="_Toc455483541"/>
      <w:r>
        <w:lastRenderedPageBreak/>
        <w:t>Componente Rest Signer</w:t>
      </w:r>
      <w:bookmarkEnd w:id="30"/>
      <w:bookmarkEnd w:id="31"/>
    </w:p>
    <w:p w:rsidR="00BF4A28" w:rsidRDefault="00160831">
      <w:pPr>
        <w:spacing w:after="123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 xml:space="preserve">Aplicativo que roda na </w:t>
      </w:r>
      <w:r>
        <w:rPr>
          <w:i/>
          <w:sz w:val="56"/>
        </w:rPr>
        <w:t xml:space="preserve">tray </w:t>
      </w:r>
      <w:r>
        <w:rPr>
          <w:sz w:val="56"/>
        </w:rPr>
        <w:t>(atualmente no Windows apenas) e recebe chamadas como um ‘micro-servidor web’;</w:t>
      </w:r>
    </w:p>
    <w:p w:rsidR="00BF4A28" w:rsidRDefault="00160831">
      <w:pPr>
        <w:spacing w:after="107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Exige instalação local;</w:t>
      </w:r>
    </w:p>
    <w:p w:rsidR="00BF4A28" w:rsidRDefault="00160831">
      <w:pPr>
        <w:spacing w:after="127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Baseado em MS-CAPI pode ser utilizado em qualquer navegador ou aplicativo desktop no Windows;</w:t>
      </w:r>
    </w:p>
    <w:p w:rsidR="00BF4A28" w:rsidRDefault="00160831">
      <w:pPr>
        <w:spacing w:after="29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Em desenvolvimento novas versões: Java, Mac OS X (nativo) e Linux (nativo)</w:t>
      </w:r>
    </w:p>
    <w:p w:rsidR="00BF4A28" w:rsidRDefault="00BF4A28">
      <w:pPr>
        <w:pageBreakBefore/>
      </w:pPr>
    </w:p>
    <w:p w:rsidR="00BF4A28" w:rsidRDefault="00160831">
      <w:pPr>
        <w:pStyle w:val="Ttulo2"/>
        <w:spacing w:after="370"/>
        <w:ind w:left="315"/>
      </w:pPr>
      <w:bookmarkStart w:id="32" w:name="_Toc455327047"/>
      <w:bookmarkStart w:id="33" w:name="_Toc455483542"/>
      <w:r>
        <w:t>Componente Extensão Chrome</w:t>
      </w:r>
      <w:bookmarkEnd w:id="32"/>
      <w:bookmarkEnd w:id="33"/>
    </w:p>
    <w:p w:rsidR="00BF4A28" w:rsidRDefault="00160831">
      <w:pPr>
        <w:spacing w:after="108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Extensão desenvolvida para o Chrome;</w:t>
      </w:r>
    </w:p>
    <w:p w:rsidR="00BF4A28" w:rsidRDefault="00160831">
      <w:pPr>
        <w:spacing w:after="107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Exige instalação local;</w:t>
      </w:r>
    </w:p>
    <w:p w:rsidR="00BF4A28" w:rsidRDefault="00160831">
      <w:pPr>
        <w:spacing w:after="127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Baseado em MS-CAPI pode ser utilizado em qualquer navegador ou aplicativo desktop no Windows;</w:t>
      </w:r>
    </w:p>
    <w:p w:rsidR="00BF4A28" w:rsidRDefault="00160831">
      <w:pPr>
        <w:spacing w:after="155"/>
        <w:ind w:left="665" w:hanging="36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Em desenvolvimento novas versões: Java, Mac OS X (nativo) e Linux (nativo);</w:t>
      </w:r>
    </w:p>
    <w:p w:rsidR="00BF4A28" w:rsidRDefault="00160831">
      <w:pPr>
        <w:spacing w:after="29"/>
        <w:ind w:left="315" w:hanging="10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Disponivel para instalação da Chrome Web Store</w:t>
      </w:r>
    </w:p>
    <w:p w:rsidR="00BF4A28" w:rsidRDefault="00160831">
      <w:pPr>
        <w:spacing w:after="0" w:line="264" w:lineRule="auto"/>
        <w:ind w:left="680"/>
      </w:pPr>
      <w:r>
        <w:rPr>
          <w:sz w:val="56"/>
        </w:rPr>
        <w:t>(</w:t>
      </w:r>
      <w:hyperlink r:id="rId99" w:history="1">
        <w:r>
          <w:rPr>
            <w:rStyle w:val="Hyperlink"/>
            <w:sz w:val="40"/>
          </w:rPr>
          <w:t>https://chrome.google.com/webstore/detail/blue-crystalsigner/inlgdajmhicinhamnepnpdneamfgjcgl?hl=pt-BR&amp;authuser=2</w:t>
        </w:r>
      </w:hyperlink>
      <w:r>
        <w:rPr>
          <w:sz w:val="56"/>
        </w:rPr>
        <w:t>)</w:t>
      </w:r>
    </w:p>
    <w:p w:rsidR="00BF4A28" w:rsidRDefault="00160831">
      <w:pPr>
        <w:pStyle w:val="PargrafodaLista"/>
        <w:spacing w:after="0" w:line="264" w:lineRule="auto"/>
        <w:ind w:left="708"/>
      </w:pPr>
      <w:r>
        <w:rPr>
          <w:rFonts w:ascii="Wingdings" w:eastAsia="Wingdings" w:hAnsi="Wingdings" w:cs="Wingdings"/>
          <w:sz w:val="56"/>
        </w:rPr>
        <w:lastRenderedPageBreak/>
        <w:t></w:t>
      </w:r>
      <w:r>
        <w:rPr>
          <w:sz w:val="56"/>
        </w:rPr>
        <w:t xml:space="preserve"> Caso você já tenha rodado o instalador Windows e deseje apenas atualizar os arquivos, sem passar por todo o processo.  Baixe os arquivos da pasta “Windows arquivos”, e substitua em “C:\Program Files (x86)\blue crystal”.</w:t>
      </w:r>
    </w:p>
    <w:p w:rsidR="00BF4A28" w:rsidRDefault="00160831">
      <w:pPr>
        <w:pStyle w:val="PargrafodaLista"/>
        <w:spacing w:after="0" w:line="264" w:lineRule="auto"/>
        <w:ind w:left="708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 xml:space="preserve"> Lembre-se de abrir o Windows Explorer como Administrador, ou o Windows bloqueará a cópia.</w:t>
      </w:r>
    </w:p>
    <w:p w:rsidR="00BF4A28" w:rsidRDefault="00BF4A28">
      <w:pPr>
        <w:pageBreakBefore/>
        <w:suppressAutoHyphens w:val="0"/>
      </w:pPr>
    </w:p>
    <w:p w:rsidR="00BF4A28" w:rsidRDefault="00BF4A28">
      <w:pPr>
        <w:pageBreakBefore/>
        <w:suppressAutoHyphens w:val="0"/>
      </w:pPr>
    </w:p>
    <w:p w:rsidR="00BF4A28" w:rsidRDefault="00160831">
      <w:pPr>
        <w:pStyle w:val="Ttulo1"/>
        <w:ind w:left="387" w:right="3"/>
        <w:jc w:val="center"/>
      </w:pPr>
      <w:bookmarkStart w:id="34" w:name="_Toc455327048"/>
      <w:bookmarkStart w:id="35" w:name="_Toc455483543"/>
      <w:r>
        <w:t>Utilizando a aplicação</w:t>
      </w:r>
      <w:bookmarkEnd w:id="34"/>
      <w:bookmarkEnd w:id="35"/>
    </w:p>
    <w:p w:rsidR="00BF4A28" w:rsidRDefault="00160831">
      <w:pPr>
        <w:spacing w:after="0" w:line="216" w:lineRule="auto"/>
        <w:ind w:left="1365" w:right="887"/>
        <w:jc w:val="center"/>
      </w:pPr>
      <w:r>
        <w:rPr>
          <w:sz w:val="48"/>
        </w:rPr>
        <w:t>Como utilizar a aplicação exemplo com cada um dos componentes cliente</w:t>
      </w:r>
    </w:p>
    <w:p w:rsidR="00BF4A28" w:rsidRDefault="00BF4A28">
      <w:pPr>
        <w:pageBreakBefore/>
        <w:suppressAutoHyphens w:val="0"/>
      </w:pPr>
    </w:p>
    <w:p w:rsidR="00BF4A28" w:rsidRDefault="00160831">
      <w:pPr>
        <w:pStyle w:val="Ttulo2"/>
      </w:pPr>
      <w:bookmarkStart w:id="36" w:name="_Toc455327049"/>
      <w:bookmarkStart w:id="37" w:name="_Toc455483544"/>
      <w:r>
        <w:t>Utilizando o activeX</w:t>
      </w:r>
      <w:bookmarkEnd w:id="36"/>
      <w:bookmarkEnd w:id="37"/>
    </w:p>
    <w:p w:rsidR="00BF4A28" w:rsidRDefault="00160831">
      <w:pPr>
        <w:spacing w:after="17"/>
        <w:ind w:left="2443" w:hanging="10"/>
      </w:pPr>
      <w:r>
        <w:rPr>
          <w:sz w:val="48"/>
        </w:rPr>
        <w:t>Como utilizar a aplicação exemplo com o componente ActiveX</w:t>
      </w:r>
    </w:p>
    <w:p w:rsidR="00BF4A28" w:rsidRDefault="00160831">
      <w:pPr>
        <w:pStyle w:val="Ttulo3"/>
      </w:pPr>
      <w:bookmarkStart w:id="38" w:name="_Toc455327050"/>
      <w:bookmarkStart w:id="39" w:name="_Toc455483545"/>
      <w:r>
        <w:t>Requisitos</w:t>
      </w:r>
      <w:bookmarkEnd w:id="38"/>
      <w:bookmarkEnd w:id="39"/>
    </w:p>
    <w:p w:rsidR="00BF4A28" w:rsidRDefault="00160831">
      <w:pPr>
        <w:numPr>
          <w:ilvl w:val="0"/>
          <w:numId w:val="8"/>
        </w:numPr>
        <w:spacing w:after="29"/>
        <w:ind w:left="1117" w:hanging="812"/>
      </w:pPr>
      <w:r>
        <w:rPr>
          <w:sz w:val="56"/>
        </w:rPr>
        <w:t>Esse componente exige a plataforma</w:t>
      </w:r>
    </w:p>
    <w:p w:rsidR="00BF4A28" w:rsidRDefault="00160831">
      <w:pPr>
        <w:numPr>
          <w:ilvl w:val="1"/>
          <w:numId w:val="8"/>
        </w:numPr>
        <w:spacing w:after="17"/>
        <w:ind w:hanging="811"/>
      </w:pPr>
      <w:r>
        <w:rPr>
          <w:sz w:val="48"/>
        </w:rPr>
        <w:t>Navegador: Internet Explorer</w:t>
      </w:r>
    </w:p>
    <w:p w:rsidR="00BF4A28" w:rsidRDefault="00160831">
      <w:pPr>
        <w:numPr>
          <w:ilvl w:val="1"/>
          <w:numId w:val="8"/>
        </w:numPr>
        <w:spacing w:after="187"/>
        <w:ind w:hanging="811"/>
      </w:pPr>
      <w:r>
        <w:rPr>
          <w:sz w:val="48"/>
        </w:rPr>
        <w:t>Sistema Operacional: Windows</w:t>
      </w:r>
    </w:p>
    <w:p w:rsidR="00BF4A28" w:rsidRDefault="00160831">
      <w:pPr>
        <w:numPr>
          <w:ilvl w:val="0"/>
          <w:numId w:val="8"/>
        </w:numPr>
        <w:spacing w:after="29"/>
        <w:ind w:left="1117" w:hanging="812"/>
      </w:pPr>
      <w:r>
        <w:rPr>
          <w:sz w:val="56"/>
        </w:rPr>
        <w:t>Caso ainda não tenha instalado os componentes cliente, deve fazêlo antes de continuar o processo. (ver pagina 10)</w:t>
      </w:r>
    </w:p>
    <w:p w:rsidR="00BF4A28" w:rsidRDefault="00160831">
      <w:pPr>
        <w:pStyle w:val="Ttulo3"/>
      </w:pPr>
      <w:bookmarkStart w:id="40" w:name="_Toc455327051"/>
      <w:bookmarkStart w:id="41" w:name="_Toc455483546"/>
      <w:r>
        <w:t>Acessando a pagina</w:t>
      </w:r>
      <w:bookmarkEnd w:id="40"/>
      <w:bookmarkEnd w:id="41"/>
    </w:p>
    <w:p w:rsidR="00BF4A28" w:rsidRDefault="00160831">
      <w:pPr>
        <w:numPr>
          <w:ilvl w:val="0"/>
          <w:numId w:val="9"/>
        </w:numPr>
        <w:spacing w:after="3" w:line="244" w:lineRule="auto"/>
        <w:ind w:left="1117" w:hanging="812"/>
      </w:pPr>
      <w:r>
        <w:rPr>
          <w:sz w:val="56"/>
        </w:rPr>
        <w:t xml:space="preserve">Acesse a página </w:t>
      </w:r>
      <w:hyperlink r:id="rId100" w:history="1">
        <w:r>
          <w:rPr>
            <w:color w:val="0563C1"/>
            <w:sz w:val="40"/>
            <w:u w:val="single" w:color="0563C1"/>
          </w:rPr>
          <w:t>http://localhost:8080/example</w:t>
        </w:r>
      </w:hyperlink>
      <w:hyperlink r:id="rId101" w:history="1">
        <w:r>
          <w:rPr>
            <w:color w:val="0563C1"/>
            <w:sz w:val="40"/>
            <w:u w:val="single" w:color="0563C1"/>
          </w:rPr>
          <w:t>/</w:t>
        </w:r>
      </w:hyperlink>
    </w:p>
    <w:p w:rsidR="00BF4A28" w:rsidRDefault="00160831">
      <w:pPr>
        <w:numPr>
          <w:ilvl w:val="1"/>
          <w:numId w:val="9"/>
        </w:numPr>
        <w:spacing w:after="17"/>
        <w:ind w:hanging="811"/>
      </w:pPr>
      <w:r>
        <w:rPr>
          <w:sz w:val="48"/>
        </w:rPr>
        <w:t>Caso você esteja usando o IE e tenha o ActiveX instalado você permanecerá nessa página</w:t>
      </w:r>
    </w:p>
    <w:p w:rsidR="00BF4A28" w:rsidRDefault="00160831">
      <w:pPr>
        <w:numPr>
          <w:ilvl w:val="1"/>
          <w:numId w:val="9"/>
        </w:numPr>
        <w:spacing w:after="206"/>
        <w:ind w:hanging="811"/>
      </w:pPr>
      <w:r>
        <w:rPr>
          <w:sz w:val="48"/>
        </w:rPr>
        <w:lastRenderedPageBreak/>
        <w:t>Caso contrário será redirecionado para outra página com outro componente cliente;</w:t>
      </w:r>
    </w:p>
    <w:p w:rsidR="00BF4A28" w:rsidRDefault="00160831">
      <w:pPr>
        <w:numPr>
          <w:ilvl w:val="0"/>
          <w:numId w:val="9"/>
        </w:numPr>
        <w:spacing w:after="29"/>
        <w:ind w:left="1117" w:hanging="812"/>
      </w:pPr>
      <w:r>
        <w:rPr>
          <w:sz w:val="56"/>
        </w:rPr>
        <w:t>Na pagina vista no próximo slide comece fazendo o drag and drop de um arquivo;</w:t>
      </w:r>
    </w:p>
    <w:p w:rsidR="00BF4A28" w:rsidRDefault="00160831">
      <w:pPr>
        <w:pStyle w:val="Ttulo3"/>
      </w:pPr>
      <w:bookmarkStart w:id="42" w:name="_Toc455327052"/>
      <w:bookmarkStart w:id="43" w:name="_Toc455483547"/>
      <w:r>
        <w:t>Upload do conteúdo</w:t>
      </w:r>
      <w:bookmarkEnd w:id="42"/>
      <w:bookmarkEnd w:id="43"/>
    </w:p>
    <w:p w:rsidR="00BF4A28" w:rsidRDefault="00160831">
      <w:pPr>
        <w:spacing w:after="0"/>
        <w:ind w:left="344"/>
      </w:pPr>
      <w:r>
        <w:rPr>
          <w:noProof/>
        </w:rPr>
        <mc:AlternateContent>
          <mc:Choice Requires="wpg">
            <w:drawing>
              <wp:inline distT="0" distB="0" distL="0" distR="0">
                <wp:extent cx="6989399" cy="2950467"/>
                <wp:effectExtent l="0" t="0" r="1951" b="0"/>
                <wp:docPr id="24" name="Group 7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9399" cy="2950467"/>
                          <a:chOff x="0" y="0"/>
                          <a:chExt cx="6989399" cy="2950467"/>
                        </a:xfrm>
                      </wpg:grpSpPr>
                      <pic:pic xmlns:pic="http://schemas.openxmlformats.org/drawingml/2006/picture">
                        <pic:nvPicPr>
                          <pic:cNvPr id="25" name="Picture 561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5556" cy="2950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" name="Picture 563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5797296" cy="2362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" name="Picture 9201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2025908" y="661412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8" name="Shape 565"/>
                        <wps:cNvSpPr/>
                        <wps:spPr>
                          <a:xfrm>
                            <a:off x="2029455" y="665984"/>
                            <a:ext cx="3962909" cy="710187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0184"/>
                              <a:gd name="f5" fmla="val 178816"/>
                              <a:gd name="f6" fmla="val 118364"/>
                              <a:gd name="f7" fmla="val 52959"/>
                              <a:gd name="f8" fmla="val 231775"/>
                              <a:gd name="f9" fmla="val 297180"/>
                              <a:gd name="f10" fmla="val 809498"/>
                              <a:gd name="f11" fmla="val 1755521"/>
                              <a:gd name="f12" fmla="val 3844544"/>
                              <a:gd name="f13" fmla="val 3909949"/>
                              <a:gd name="f14" fmla="val 414274"/>
                              <a:gd name="f15" fmla="val 591820"/>
                              <a:gd name="f16" fmla="val 657225"/>
                              <a:gd name="f17" fmla="val 684784"/>
                              <a:gd name="f18" fmla="*/ f0 1 3962908"/>
                              <a:gd name="f19" fmla="*/ f1 1 710184"/>
                              <a:gd name="f20" fmla="+- f4 0 f2"/>
                              <a:gd name="f21" fmla="+- f3 0 f2"/>
                              <a:gd name="f22" fmla="*/ f21 1 3962908"/>
                              <a:gd name="f23" fmla="*/ f20 1 710184"/>
                              <a:gd name="f24" fmla="*/ 0 1 f22"/>
                              <a:gd name="f25" fmla="*/ 3962908 1 f22"/>
                              <a:gd name="f26" fmla="*/ 0 1 f23"/>
                              <a:gd name="f27" fmla="*/ 710184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0184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9" name="Rectangle 566"/>
                        <wps:cNvSpPr/>
                        <wps:spPr>
                          <a:xfrm>
                            <a:off x="2357378" y="926460"/>
                            <a:ext cx="463202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Arraste e solte um arquivo nessa área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342" o:spid="_x0000_s1038" style="width:550.35pt;height:232.3pt;mso-position-horizontal-relative:char;mso-position-vertical-relative:line" coordsize="69893,2950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v6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61" o:spid="_x0000_s1039" type="#_x0000_t75" style="position:absolute;width:63855;height:295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9mpfEAAAA2wAAAA8AAABkcnMvZG93bnJldi54bWxEj0FrAjEUhO+F/ofwhN5qVqmlrEaxBUvx&#10;UmqlenwkbzeLm5clSd313zeC0OMwM98wi9XgWnGmEBvPCibjAgSx9qbhWsH+e/P4AiImZIOtZ1Jw&#10;oQir5f3dAkvje/6i8y7VIkM4lqjAptSVUkZtyWEc+444e5UPDlOWoZYmYJ/hrpXToniWDhvOCxY7&#10;erOkT7tfpyCt9U9Vz7ZPh89NfwxVa/X+/VWph9GwnoNINKT/8K39YRRMZ3D9kn+AXP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h9mpfEAAAA2wAAAA8AAAAAAAAAAAAAAAAA&#10;nwIAAGRycy9kb3ducmV2LnhtbFBLBQYAAAAABAAEAPcAAACQAwAAAAA=&#10;">
                  <v:imagedata r:id="rId105" o:title=""/>
                  <v:path arrowok="t"/>
                </v:shape>
                <v:shape id="Picture 563" o:spid="_x0000_s1040" type="#_x0000_t75" style="position:absolute;left:1950;top:1950;width:57973;height:23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esVXDAAAA2wAAAA8AAABkcnMvZG93bnJldi54bWxEj8FqwzAQRO+B/IPYQG+JXBtMcKIYUyj0&#10;VKgTGnJbrK1taq2MpNru31eBQI/DzLxhjuViBjGR871lBc+7BARxY3XPrYLL+XW7B+EDssbBMin4&#10;JQ/lab06YqHtzB801aEVEcK+QAVdCGMhpW86Muh3diSO3pd1BkOUrpXa4RzhZpBpkuTSYM9xocOR&#10;Xjpqvusfo2BKXJv210lWy21/Oac2s5/vmVJPm6U6gAi0hP/wo/2mFaQ53L/EHyBP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h6xVcMAAADbAAAADwAAAAAAAAAAAAAAAACf&#10;AgAAZHJzL2Rvd25yZXYueG1sUEsFBgAAAAAEAAQA9wAAAI8DAAAAAA==&#10;">
                  <v:imagedata r:id="rId106" o:title=""/>
                  <v:path arrowok="t"/>
                </v:shape>
                <v:shape id="Picture 9201" o:spid="_x0000_s1041" type="#_x0000_t75" style="position:absolute;left:20259;top:6614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iDpXCAAAA2wAAAA8AAABkcnMvZG93bnJldi54bWxEj0GLwjAUhO8L/ofwhL2tqR7cUo0igqwX&#10;Za1evD2aZ1tsXmqStd1/bwTB4zAz3zDzZW8acSfna8sKxqMEBHFhdc2lgtNx85WC8AFZY2OZFPyT&#10;h+Vi8DHHTNuOD3TPQykihH2GCqoQ2kxKX1Rk0I9sSxy9i3UGQ5SulNphF+GmkZMkmUqDNceFClta&#10;V1Rc8z+jIO/O0qf9bVfe3H6b/5p01f2kSn0O+9UMRKA+vMOv9lYrmHzD80v8AXL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LIg6VwgAAANsAAAAPAAAAAAAAAAAAAAAAAJ8C&#10;AABkcnMvZG93bnJldi54bWxQSwUGAAAAAAQABAD3AAAAjgMAAAAA&#10;">
                  <v:imagedata r:id="rId107" o:title=""/>
                  <v:path arrowok="t"/>
                </v:shape>
                <v:shape id="Shape 565" o:spid="_x0000_s1042" style="position:absolute;left:20294;top:6659;width:39629;height:7102;visibility:visible;mso-wrap-style:square;v-text-anchor:top" coordsize="3962908,7101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avqrsA&#10;AADbAAAADwAAAGRycy9kb3ducmV2LnhtbERPSwrCMBDdC94hjOBOU7sQqcYiBUUQxN8BhmZsq82k&#10;NNHW25uF4PLx/qu0N7V4U+sqywpm0wgEcW51xYWC23U7WYBwHlljbZkUfMhBuh4OVpho2/GZ3hdf&#10;iBDCLkEFpfdNIqXLSzLoprYhDtzdtgZ9gG0hdYtdCDe1jKNoLg1WHBpKbCgrKX9eXkbB/GE70mdv&#10;jrbJdPzYnQ7XWaHUeNRvliA89f4v/rn3WkEcxoYv4QfI9Rc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PxWr6q7AAAA2wAAAA8AAAAAAAAAAAAAAAAAmAIAAGRycy9kb3ducmV2Lnht&#10;bFBLBQYAAAAABAAEAPUAAACAAwAAAAA=&#10;" path="m178816,118364c178816,52959,231775,,297180,l809498,r,l1755521,,3844544,v65405,,118364,52959,118364,118364l3962908,414274r,l3962908,591820r,c3962908,657225,3909949,710184,3844544,710184r-2089023,l809498,710184r,l297180,710184v-65405,,-118364,-52959,-118364,-118364l178816,591820,,684784,178816,414274r,-295910xe" filled="f" strokecolor="#a5a5a5" strokeweight=".16942mm">
                  <v:stroke joinstyle="miter"/>
                  <v:path arrowok="t" o:connecttype="custom" o:connectlocs="1981455,0;3962909,355094;1981455,710187;0,355094" o:connectangles="270,0,90,180" textboxrect="0,0,3962908,710184"/>
                </v:shape>
                <v:rect id="Rectangle 566" o:spid="_x0000_s1043" style="position:absolute;left:23573;top:9264;width:46320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qRIM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G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aqRIM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Arraste e solte um arquivo nessa área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44" w:name="_Toc455327053"/>
      <w:bookmarkStart w:id="45" w:name="_Toc455483548"/>
      <w:r>
        <w:lastRenderedPageBreak/>
        <w:t>Inicie a assinatura</w:t>
      </w:r>
      <w:bookmarkEnd w:id="44"/>
      <w:bookmarkEnd w:id="45"/>
    </w:p>
    <w:p w:rsidR="00BF4A28" w:rsidRDefault="00160831">
      <w:pPr>
        <w:spacing w:after="0"/>
        <w:ind w:left="538"/>
      </w:pPr>
      <w:r>
        <w:rPr>
          <w:noProof/>
        </w:rPr>
        <mc:AlternateContent>
          <mc:Choice Requires="wpg">
            <w:drawing>
              <wp:inline distT="0" distB="0" distL="0" distR="0">
                <wp:extent cx="7847079" cy="2964183"/>
                <wp:effectExtent l="0" t="0" r="0" b="0"/>
                <wp:docPr id="30" name="Group 7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47079" cy="2964183"/>
                          <a:chOff x="0" y="0"/>
                          <a:chExt cx="7847079" cy="2964183"/>
                        </a:xfrm>
                      </wpg:grpSpPr>
                      <pic:pic xmlns:pic="http://schemas.openxmlformats.org/drawingml/2006/picture">
                        <pic:nvPicPr>
                          <pic:cNvPr id="31" name="Picture 575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7079" cy="2964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" name="Picture 577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7258808" cy="23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Picture 9202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666999" y="559311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34" name="Shape 581"/>
                        <wps:cNvSpPr/>
                        <wps:spPr>
                          <a:xfrm>
                            <a:off x="669926" y="562356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35" name="Rectangle 582"/>
                        <wps:cNvSpPr/>
                        <wps:spPr>
                          <a:xfrm>
                            <a:off x="1881249" y="823088"/>
                            <a:ext cx="2287883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‘Assinar’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795" o:spid="_x0000_s1044" style="width:617.9pt;height:233.4pt;mso-position-horizontal-relative:char;mso-position-vertical-relative:line" coordsize="78470,2964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v6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eM+E9L8Z6X4V0zTJ/A2rNLZWUMEjR3liVLIgUkZuAcZHpXs1FAHlPk+Lv&#10;+hE1n/wLsP8A5Jo8nxd/0Ims/wDgXYf/ACTXq1FAHlPk+Lv+hE1n/wAC7D/5Jo8nxd/0Ims/+Bdh&#10;/wDJNerUUAeU+T4u/wChE1n/AMC7D/5Jo8nxd/0Ims/+Bdh/8k16tRQB5T5Pi7/oRNZ/8C7D/wCS&#10;a6b4Padq1ja65Pq+lzadJqGq/aIYZpYnfyxa28eSYndR80b8ZzxXY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Y51rUhn/iktYONSFmP3tnzF/z9/wCv/wBT7f63j/V1sUUd&#10;Q6FPR725vGuhcaReaf8AZ7loYzcvC32pBjE0flyPhGycB9r8HKjjNy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">
                <v:shape id="Picture 575" o:spid="_x0000_s1045" type="#_x0000_t75" style="position:absolute;width:78470;height:296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wJZnEAAAA2wAAAA8AAABkcnMvZG93bnJldi54bWxEj0Frg0AUhO+F/IflBXqrqw1IMNmEEtIQ&#10;eimaeH91X1XqvjXuRu2/7xYKPQ4z8w2z3c+mEyMNrrWsIIliEMSV1S3XCq6X16c1COeRNXaWScE3&#10;OdjvFg9bzLSdOKex8LUIEHYZKmi87zMpXdWQQRfZnjh4n3Yw6IMcaqkHnALcdPI5jlNpsOWw0GBP&#10;h4aqr+JuFBTH0/v6YzWeSlkmb7ciNekxN0o9LueXDQhPs/8P/7XPWsEqgd8v4QfI3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UwJZnEAAAA2wAAAA8AAAAAAAAAAAAAAAAA&#10;nwIAAGRycy9kb3ducmV2LnhtbFBLBQYAAAAABAAEAPcAAACQAwAAAAA=&#10;">
                  <v:imagedata r:id="rId111" o:title=""/>
                  <v:path arrowok="t"/>
                </v:shape>
                <v:shape id="Picture 577" o:spid="_x0000_s1046" type="#_x0000_t75" style="position:absolute;left:1950;top:1950;width:72588;height:237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/tfTFAAAA2wAAAA8AAABkcnMvZG93bnJldi54bWxEj0FrwkAUhO9C/8PyCr2IbrRWQnQjIrT0&#10;VNFW0Nsj+5pNk30bsltN/70rCD0OM/MNs1z1thFn6nzlWMFknIAgLpyuuFTw9fk6SkH4gKyxcUwK&#10;/sjDKn8YLDHT7sI7Ou9DKSKEfYYKTAhtJqUvDFn0Y9cSR+/bdRZDlF0pdYeXCLeNnCbJXFqsOC4Y&#10;bGljqKj3v1bBLv2g4QFf3n6OdKpna5P6bVIo9fTYrxcgAvXhP3xvv2sFz1O4fYk/QOZ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yP7X0xQAAANsAAAAPAAAAAAAAAAAAAAAA&#10;AJ8CAABkcnMvZG93bnJldi54bWxQSwUGAAAAAAQABAD3AAAAkQMAAAAA&#10;">
                  <v:imagedata r:id="rId112" o:title=""/>
                  <v:path arrowok="t"/>
                </v:shape>
                <v:shape id="Picture 9202" o:spid="_x0000_s1047" type="#_x0000_t75" style="position:absolute;left:6669;top:5593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nMjLCAAAA2wAAAA8AAABkcnMvZG93bnJldi54bWxEj0FrwkAUhO+C/2F5Qm+6iQEpqauUghBy&#10;sVql10f2mV3Mvg3ZVdN/3xUKPQ4z8w2z3o6uE3cagvWsIF9kIIgbry23Ck5fu/kriBCRNXaeScEP&#10;BdhuppM1lto/+ED3Y2xFgnAoUYGJsS+lDI0hh2Hhe+LkXfzgMCY5tFIP+Ehw18lllq2kQ8tpwWBP&#10;H4aa6/HmFHzuK1t8xzo3XOVWnvcrt+xqpV5m4/sbiEhj/A//tSutoCjg+SX9ALn5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5zIywgAAANsAAAAPAAAAAAAAAAAAAAAAAJ8C&#10;AABkcnMvZG93bnJldi54bWxQSwUGAAAAAAQABAD3AAAAjgMAAAAA&#10;">
                  <v:imagedata r:id="rId113" o:title=""/>
                  <v:path arrowok="t"/>
                </v:shape>
                <v:shape id="Shape 581" o:spid="_x0000_s1048" style="position:absolute;left:6699;top:562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lQvcIA&#10;AADbAAAADwAAAGRycy9kb3ducmV2LnhtbESPQYvCMBSE7wv+h/AEb2vqKotUo+iC6ElpFbw+mmdT&#10;bF5KE7Xur98Iwh6HmfmGmS87W4s7tb5yrGA0TEAQF05XXCo4HTefUxA+IGusHZOCJ3lYLnofc0y1&#10;e3BG9zyUIkLYp6jAhNCkUvrCkEU/dA1x9C6utRiibEupW3xEuK3lV5J8S4sVxwWDDf0YKq75zSrQ&#10;t+1mXGTXan9Y+0k+MmX2e14pNeh3qxmIQF34D7/bO61gPIHXl/gD5O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WVC9wgAAANsAAAAPAAAAAAAAAAAAAAAAAJgCAABkcnMvZG93&#10;bnJldi54bWxQSwUGAAAAAAQABAD1AAAAhw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582" o:spid="_x0000_s1049" style="position:absolute;left:18812;top:8230;width:2287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4N+MMA&#10;AADbAAAADwAAAGRycy9kb3ducmV2LnhtbESPS4vCQBCE74L/YWjBm05cUTQ6iuwDPfoC9dZk2iSY&#10;6QmZWRP31+8Igseiqr6i5svGFOJOlcstKxj0IxDEidU5pwqOh5/eBITzyBoLy6TgQQ6Wi3ZrjrG2&#10;Ne/ovvepCBB2MSrIvC9jKV2SkUHXtyVx8K62MuiDrFKpK6wD3BTyI4rG0mDOYSHDkj4zSm77X6Ng&#10;PSlX5439q9Pi+7I+bU/Tr8PUK9XtNKsZCE+Nf4df7Y1WMBzB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T4N+M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‘Assinar’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46" w:name="_Toc455327054"/>
      <w:bookmarkStart w:id="47" w:name="_Toc455483549"/>
      <w:r>
        <w:lastRenderedPageBreak/>
        <w:t>Escolha o certificado</w:t>
      </w:r>
      <w:bookmarkEnd w:id="46"/>
      <w:bookmarkEnd w:id="47"/>
    </w:p>
    <w:p w:rsidR="00BF4A28" w:rsidRDefault="00160831">
      <w:pPr>
        <w:spacing w:after="0"/>
        <w:ind w:left="5208"/>
      </w:pPr>
      <w:r>
        <w:rPr>
          <w:noProof/>
        </w:rPr>
        <mc:AlternateContent>
          <mc:Choice Requires="wpg">
            <w:drawing>
              <wp:inline distT="0" distB="0" distL="0" distR="0">
                <wp:extent cx="6870325" cy="4119372"/>
                <wp:effectExtent l="0" t="0" r="6725" b="0"/>
                <wp:docPr id="36" name="Group 7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325" cy="4119372"/>
                          <a:chOff x="0" y="0"/>
                          <a:chExt cx="6870325" cy="4119372"/>
                        </a:xfrm>
                      </wpg:grpSpPr>
                      <pic:pic xmlns:pic="http://schemas.openxmlformats.org/drawingml/2006/picture">
                        <pic:nvPicPr>
                          <pic:cNvPr id="37" name="Picture 589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967" cy="4119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8" name="Picture 591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2933696" cy="353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39" name="Shape 9664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2"/>
                                </a:moveTo>
                                <a:lnTo>
                                  <a:pt x="f3" y="f2"/>
                                </a:lnTo>
                                <a:lnTo>
                                  <a:pt x="f3" y="f4"/>
                                </a:lnTo>
                                <a:lnTo>
                                  <a:pt x="f2" y="f4"/>
                                </a:lnTo>
                                <a:lnTo>
                                  <a:pt x="f2" y="f2"/>
                                </a:lnTo>
                              </a:path>
                            </a:pathLst>
                          </a:cu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40" name="Shape 593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4"/>
                                </a:moveTo>
                                <a:lnTo>
                                  <a:pt x="f3" y="f4"/>
                                </a:lnTo>
                                <a:lnTo>
                                  <a:pt x="f3" y="f2"/>
                                </a:lnTo>
                                <a:lnTo>
                                  <a:pt x="f2" y="f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88" cap="flat">
                            <a:solidFill>
                              <a:srgbClr val="41719C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41" name="Rectangle 594"/>
                        <wps:cNvSpPr/>
                        <wps:spPr>
                          <a:xfrm>
                            <a:off x="858649" y="1475741"/>
                            <a:ext cx="100667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Lista de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42" name="Rectangle 595"/>
                        <wps:cNvSpPr/>
                        <wps:spPr>
                          <a:xfrm>
                            <a:off x="858649" y="1750317"/>
                            <a:ext cx="211914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certificados para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43" name="Rectangle 596"/>
                        <wps:cNvSpPr/>
                        <wps:spPr>
                          <a:xfrm>
                            <a:off x="858649" y="2024637"/>
                            <a:ext cx="1264185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assinatura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Picture 9203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2308860" y="306324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45" name="Shape 600"/>
                        <wps:cNvSpPr/>
                        <wps:spPr>
                          <a:xfrm>
                            <a:off x="2314318" y="309368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46" name="Rectangle 601"/>
                        <wps:cNvSpPr/>
                        <wps:spPr>
                          <a:xfrm>
                            <a:off x="2889247" y="570485"/>
                            <a:ext cx="3981078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um certificado da lista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449" o:spid="_x0000_s1050" style="width:540.95pt;height:324.35pt;mso-position-horizontal-relative:char;mso-position-vertical-relative:line" coordsize="68703,4119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">
                <v:shape id="Picture 589" o:spid="_x0000_s1051" type="#_x0000_t75" style="position:absolute;width:35219;height:41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IE6TDAAAA2wAAAA8AAABkcnMvZG93bnJldi54bWxEj91qAjEUhO8LvkM4gnc1q1KV1SgiKC29&#10;avQBDpvj7urmZNlkf+zTN4VCL4eZ+YbZ7gdbiY4aXzpWMJsmIIgzZ0rOFVwvp9c1CB+QDVaOScGT&#10;POx3o5ctpsb1/EWdDrmIEPYpKihCqFMpfVaQRT91NXH0bq6xGKJscmka7CPcVnKeJEtpseS4UGBN&#10;x4Kyh26tAn1fynOrP9pDf168fR8/Oz24TqnJeDhsQAQawn/4r/1uFCxW8Psl/gC5+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YgTpMMAAADbAAAADwAAAAAAAAAAAAAAAACf&#10;AgAAZHJzL2Rvd25yZXYueG1sUEsFBgAAAAAEAAQA9wAAAI8DAAAAAA==&#10;">
                  <v:imagedata r:id="rId117" o:title=""/>
                  <v:path arrowok="t"/>
                </v:shape>
                <v:shape id="Picture 591" o:spid="_x0000_s1052" type="#_x0000_t75" style="position:absolute;left:1950;top:1950;width:29337;height:35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4DgjBAAAA2wAAAA8AAABkcnMvZG93bnJldi54bWxET8uKwjAU3Q/4D+EKbsSmOsxgq1HEBwyu&#10;HOsHXJprW2xuahNt5+8nC8Hl4byX697U4kmtqywrmEYxCOLc6ooLBZfsMJmDcB5ZY22ZFPyRg/Vq&#10;8LHEVNuOf+l59oUIIexSVFB636RSurwkgy6yDXHgrrY16ANsC6lb7EK4qeUsjr+lwYpDQ4kNbUvK&#10;b+eHUTD+GmeXJLn3153N9t3jcDyhPSo1GvabBQhPvX+LX+4freAzjA1fwg+Qq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z4DgjBAAAA2wAAAA8AAAAAAAAAAAAAAAAAnwIA&#10;AGRycy9kb3ducmV2LnhtbFBLBQYAAAAABAAEAPcAAACNAwAAAAA=&#10;">
                  <v:imagedata r:id="rId118" o:title=""/>
                  <v:path arrowok="t"/>
                </v:shape>
                <v:shape id="Shape 9664" o:spid="_x0000_s1053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LuGcUA&#10;AADbAAAADwAAAGRycy9kb3ducmV2LnhtbESP0WrCQBRE34X+w3ILvkjdaLVo6ioitFj0oY1+wCV7&#10;TUKzd+PuatK/7wqCj8PMnGEWq87U4krOV5YVjIYJCOLc6ooLBcfDx8sMhA/IGmvLpOCPPKyWT70F&#10;ptq2/EPXLBQiQtinqKAMoUml9HlJBv3QNsTRO1lnMETpCqkdthFuajlOkjdpsOK4UGJDm5Ly3+xi&#10;FHxu2swNdsnE7c77ej//njZ68qVU/7lbv4MI1IVH+N7eagWvc7h9iT9AL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Eu4ZxQAAANsAAAAPAAAAAAAAAAAAAAAAAJgCAABkcnMv&#10;ZG93bnJldi54bWxQSwUGAAAAAAQABAD1AAAAigMAAAAA&#10;" path="m,l2667000,r,2514600l,2514600,,e" filled="f" stroked="f">
                  <v:path arrowok="t" o:connecttype="custom" o:connectlocs="1333502,0;2667003,1257300;1333502,2514600;0,1257300" o:connectangles="270,0,90,180" textboxrect="0,0,2667000,2514600"/>
                </v:shape>
                <v:shape id="Shape 593" o:spid="_x0000_s1054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4yXcEA&#10;AADbAAAADwAAAGRycy9kb3ducmV2LnhtbERPPW+DMBDdI/U/WFepWzCNECAaE0WtWrFkaNIl2wlf&#10;AIHPFLtA/309ROr49L73h9UMYqbJdZYVPEcxCOLa6o4bBV+X920OwnlkjYNlUvBLDg7lw2aPhbYL&#10;f9J89o0IIewKVNB6PxZSurolgy6yI3HgbnYy6AOcGqknXEK4GeQujlNpsOPQ0OJIry3V/fnHKFg+&#10;zJymb9dMJ/kuG64n+531lVJPj+vxBYSn1f+L7+5KK0jC+vAl/ABZ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y+Ml3BAAAA2wAAAA8AAAAAAAAAAAAAAAAAmAIAAGRycy9kb3du&#10;cmV2LnhtbFBLBQYAAAAABAAEAPUAAACGAwAAAAA=&#10;" path="m,2514600r2667000,l2667000,,,,,2514600xe" filled="f" strokecolor="#41719c" strokeweight=".33856mm">
                  <v:stroke joinstyle="miter"/>
                  <v:path arrowok="t" o:connecttype="custom" o:connectlocs="1333502,0;2667003,1257300;1333502,2514600;0,1257300" o:connectangles="270,0,90,180" textboxrect="0,0,2667000,2514600"/>
                </v:shape>
                <v:rect id="Rectangle 594" o:spid="_x0000_s1055" style="position:absolute;left:8586;top:14757;width:1006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N4hsUA&#10;AADbAAAADwAAAGRycy9kb3ducmV2LnhtbESPQWvCQBSE74L/YXlCb7qxiG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A3iGxQAAANs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Lista de </w:t>
                        </w:r>
                      </w:p>
                    </w:txbxContent>
                  </v:textbox>
                </v:rect>
                <v:rect id="Rectangle 595" o:spid="_x0000_s1056" style="position:absolute;left:8586;top:17503;width:21191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Hm8cUA&#10;AADbAAAADwAAAGRycy9kb3ducmV2LnhtbESPT2vCQBTE7wW/w/KE3urGI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0ebxxQAAANs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certificados para </w:t>
                        </w:r>
                      </w:p>
                    </w:txbxContent>
                  </v:textbox>
                </v:rect>
                <v:rect id="Rectangle 596" o:spid="_x0000_s1057" style="position:absolute;left:8586;top:20246;width:1264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1DasMA&#10;AADbAAAADwAAAGRycy9kb3ducmV2LnhtbESPS4vCQBCE74L/YWjBm05cRTQ6iuwDPfoC9dZk2iSY&#10;6QmZWRP31+8Igseiqr6i5svGFOJOlcstKxj0IxDEidU5pwqOh5/eBITzyBoLy6TgQQ6Wi3ZrjrG2&#10;Ne/ovvepCBB2MSrIvC9jKV2SkUHXtyVx8K62MuiDrFKpK6wD3BTyI4rG0mDOYSHDkj4zSm77X6Ng&#10;PSlX5439q9Pi+7I+bU/Tr8PUK9XtNKsZCE+Nf4df7Y1WMBrC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Z1Das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assinatura</w:t>
                        </w:r>
                      </w:p>
                    </w:txbxContent>
                  </v:textbox>
                </v:rect>
                <v:shape id="Picture 9203" o:spid="_x0000_s1058" type="#_x0000_t75" style="position:absolute;left:23088;top:3063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16JHEAAAA2wAAAA8AAABkcnMvZG93bnJldi54bWxEj0FrwkAUhO8F/8PyCt6ajSKtpK5SBSEe&#10;ijR68PjIPrOh2bcxu9H033cFweMwM98wi9VgG3GlzteOFUySFARx6XTNlYLjYfs2B+EDssbGMSn4&#10;Iw+r5ehlgZl2N/6haxEqESHsM1RgQmgzKX1pyKJPXEscvbPrLIYou0rqDm8Rbhs5TdN3abHmuGCw&#10;pY2h8rforYLNR34K6/2uNLvLRH+fi77Kba/U+HX4+gQRaAjP8KOdawWzGdy/xB8gl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g16JHEAAAA2wAAAA8AAAAAAAAAAAAAAAAA&#10;nwIAAGRycy9kb3ducmV2LnhtbFBLBQYAAAAABAAEAPcAAACQAwAAAAA=&#10;">
                  <v:imagedata r:id="rId119" o:title=""/>
                  <v:path arrowok="t"/>
                </v:shape>
                <v:shape id="Shape 600" o:spid="_x0000_s1059" style="position:absolute;left:23143;top:309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OGW8QA&#10;AADbAAAADwAAAGRycy9kb3ducmV2LnhtbESPQWvCQBSE70L/w/IKvZmNVkVSV7GC2JOSKPT6yL5m&#10;g9m3Ibtq7K93CwWPw8x8wyxWvW3ElTpfO1YwSlIQxKXTNVcKTsftcA7CB2SNjWNScCcPq+XLYIGZ&#10;djfO6VqESkQI+wwVmBDaTEpfGrLoE9cSR+/HdRZDlF0ldYe3CLeNHKfpTFqsOS4YbGljqDwXF6tA&#10;X3bb9zI/1/vDp58UI1Plv99rpd5e+/UHiEB9eIb/219awWQKf1/iD5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cThlvEAAAA2wAAAA8AAAAAAAAAAAAAAAAAmAIAAGRycy9k&#10;b3ducmV2LnhtbFBLBQYAAAAABAAEAPUAAACJAwAAAAA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601" o:spid="_x0000_s1060" style="position:absolute;left:28892;top:5704;width:39811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rg8sMA&#10;AADbAAAADwAAAGRycy9kb3ducmV2LnhtbESPQYvCMBSE7wv7H8Jb8LamKyJajSLqoke1gnp7NM+2&#10;bPNSmqyt/nojCB6HmfmGmcxaU4or1a6wrOCnG4EgTq0uOFNwSH6/hyCcR9ZYWiYFN3Iwm35+TDDW&#10;tuEdXfc+EwHCLkYFufdVLKVLczLourYiDt7F1gZ9kHUmdY1NgJtS9qJoIA0WHBZyrGiRU/q3/zcK&#10;1sNqftrYe5OVq/P6uD2OlsnIK9X5audjEJ5a/w6/2hutoD+A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erg8s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um certificado da lista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48" w:name="_Toc455327055"/>
      <w:bookmarkStart w:id="49" w:name="_Toc455483550"/>
      <w:r>
        <w:lastRenderedPageBreak/>
        <w:t>Digite a senha</w:t>
      </w:r>
      <w:bookmarkEnd w:id="48"/>
      <w:bookmarkEnd w:id="49"/>
    </w:p>
    <w:p w:rsidR="00BF4A28" w:rsidRDefault="00160831">
      <w:pPr>
        <w:spacing w:after="1020"/>
        <w:ind w:left="5369"/>
      </w:pPr>
      <w:r>
        <w:rPr>
          <w:noProof/>
        </w:rPr>
        <mc:AlternateContent>
          <mc:Choice Requires="wpg">
            <w:drawing>
              <wp:inline distT="0" distB="0" distL="0" distR="0">
                <wp:extent cx="6681282" cy="2583179"/>
                <wp:effectExtent l="0" t="0" r="5268" b="0"/>
                <wp:docPr id="47" name="Group 76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1282" cy="2583179"/>
                          <a:chOff x="0" y="0"/>
                          <a:chExt cx="6681282" cy="2583179"/>
                        </a:xfrm>
                      </wpg:grpSpPr>
                      <pic:pic xmlns:pic="http://schemas.openxmlformats.org/drawingml/2006/picture">
                        <pic:nvPicPr>
                          <pic:cNvPr id="48" name="Picture 607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844" cy="2583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9" name="Picture 609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3529584" cy="1994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0" name="Picture 9204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2108204" y="477015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51" name="Shape 613"/>
                        <wps:cNvSpPr/>
                        <wps:spPr>
                          <a:xfrm>
                            <a:off x="2111751" y="48158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52" name="Rectangle 614"/>
                        <wps:cNvSpPr/>
                        <wps:spPr>
                          <a:xfrm>
                            <a:off x="2717541" y="605159"/>
                            <a:ext cx="396374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Digite o PIN de proteção do seu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53" name="Rectangle 615"/>
                        <wps:cNvSpPr/>
                        <wps:spPr>
                          <a:xfrm>
                            <a:off x="3691387" y="879479"/>
                            <a:ext cx="130888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659" o:spid="_x0000_s1061" style="width:526.1pt;height:203.4pt;mso-position-horizontal-relative:char;mso-position-vertical-relative:line" coordsize="66812,2583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">
                <v:shape id="Picture 607" o:spid="_x0000_s1062" type="#_x0000_t75" style="position:absolute;width:41178;height:25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oPQDCAAAA2wAAAA8AAABkcnMvZG93bnJldi54bWxET91qwjAUvh/sHcIZ7GbMdFPGqEaZoqAo&#10;TFsf4NCctZ3NSUlSW9/eXAx2+fH9zxaDacSVnK8tK3gbJSCIC6trLhWc883rJwgfkDU2lknBjTws&#10;5o8PM0y17flE1yyUIoawT1FBFUKbSumLigz6kW2JI/djncEQoSuldtjHcNPI9yT5kAZrjg0VtrSq&#10;qLhknVGwXJqXPD/q9ffvruy5O+zH3cUp9fw0fE1BBBrCv/jPvdUKJnFs/BJ/gJzf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IKD0AwgAAANsAAAAPAAAAAAAAAAAAAAAAAJ8C&#10;AABkcnMvZG93bnJldi54bWxQSwUGAAAAAAQABAD3AAAAjgMAAAAA&#10;">
                  <v:imagedata r:id="rId123" o:title=""/>
                  <v:path arrowok="t"/>
                </v:shape>
                <v:shape id="Picture 609" o:spid="_x0000_s1063" type="#_x0000_t75" style="position:absolute;left:1950;top:1950;width:35296;height:199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faCrDAAAA2wAAAA8AAABkcnMvZG93bnJldi54bWxEj92KwjAUhO8F3yEcwTtN/WHd7RpFBFER&#10;ltUKe3tojm21OSlN1Pr2ZkHwcpiZb5jpvDGluFHtCssKBv0IBHFqdcGZgmOy6n2CcB5ZY2mZFDzI&#10;wXzWbk0x1vbOe7odfCYChF2MCnLvq1hKl+Zk0PVtRRy8k60N+iDrTOoa7wFuSjmMog9psOCwkGNF&#10;y5zSy+FqFKzdT6b/RsfteaeTx2+ZJmY8SZTqdprFNwhPjX+HX+2NVjD+gv8v4QfI2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59oKsMAAADbAAAADwAAAAAAAAAAAAAAAACf&#10;AgAAZHJzL2Rvd25yZXYueG1sUEsFBgAAAAAEAAQA9wAAAI8DAAAAAA==&#10;">
                  <v:imagedata r:id="rId124" o:title=""/>
                  <v:path arrowok="t"/>
                </v:shape>
                <v:shape id="Picture 9204" o:spid="_x0000_s1064" type="#_x0000_t75" style="position:absolute;left:21082;top:4770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/qny/AAAA2wAAAA8AAABkcnMvZG93bnJldi54bWxET02LwjAQvQv+hzCCN03VrZSuUUSR3YMX&#10;q+B1tpltyzaTkkSt/35zEDw+3vdq05tW3Mn5xrKC2TQBQVxa3XCl4HI+TDIQPiBrbC2Tgid52KyH&#10;gxXm2j74RPciVCKGsM9RQR1Cl0vpy5oM+qntiCP3a53BEKGrpHb4iOGmlfMkWUqDDceGGjva1VT+&#10;FTejIMmObvGRyf7aPNN9+rP4MubCSo1H/fYTRKA+vMUv97dWkMb18Uv8AXL9D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Pf6p8vwAAANsAAAAPAAAAAAAAAAAAAAAAAJ8CAABk&#10;cnMvZG93bnJldi54bWxQSwUGAAAAAAQABAD3AAAAiwMAAAAA&#10;">
                  <v:imagedata r:id="rId125" o:title=""/>
                  <v:path arrowok="t"/>
                </v:shape>
                <v:shape id="Shape 613" o:spid="_x0000_s1065" style="position:absolute;left:21117;top:48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4vmncMA&#10;AADbAAAADwAAAGRycy9kb3ducmV2LnhtbESPUWvCMBSF3wX/Q7gD3zR14HDVKOIUlIGs3X7Apbk2&#10;Yc1NaaKt/34ZDPZ4OOd8h7PeDq4Rd+qC9axgPstAEFdeW64VfH0ep0sQISJrbDyTggcF2G7GozXm&#10;2vdc0L2MtUgQDjkqMDG2uZShMuQwzHxLnLyr7xzGJLta6g77BHeNfM6yF+nQclow2NLeUPVd3pyC&#10;kuy7eWt2/UUeCnv+OBevD1koNXkadisQkYb4H/5rn7SCxRx+v6QfID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4vmncMAAADbAAAADwAAAAAAAAAAAAAAAACYAgAAZHJzL2Rv&#10;d25yZXYueG1sUEsFBgAAAAAEAAQA9QAAAIgDAAAAAA==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614" o:spid="_x0000_s1066" style="position:absolute;left:27175;top:6051;width:3963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hwLM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CHAsxQAAANs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Digite o PIN de proteção do seu </w:t>
                        </w:r>
                      </w:p>
                    </w:txbxContent>
                  </v:textbox>
                </v:rect>
                <v:rect id="Rectangle 615" o:spid="_x0000_s1067" style="position:absolute;left:36913;top:8794;width:1308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TVt8MA&#10;AADbAAAADwAAAGRycy9kb3ducmV2LnhtbESPS4vCQBCE74L/YWjBm05cUTQ6iuwDPfoC9dZk2iSY&#10;6QmZWRP31+8Igseiqr6i5svGFOJOlcstKxj0IxDEidU5pwqOh5/eBITzyBoLy6TgQQ6Wi3ZrjrG2&#10;Ne/ovvepCBB2MSrIvC9jKV2SkUHXtyVx8K62MuiDrFKpK6wD3BTyI4rG0mDOYSHDkj4zSm77X6Ng&#10;PSlX5439q9Pi+7I+bU/Tr8PUK9XtNKsZCE+Nf4df7Y1WMBrC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ETVt8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spacing w:after="510"/>
        <w:ind w:left="-5" w:hanging="10"/>
      </w:pPr>
      <w:r>
        <w:rPr>
          <w:sz w:val="36"/>
        </w:rPr>
        <w:t>OBS: Essa tela poderá ser diferente dependendo da marca e modelo do seu token ou smart card</w:t>
      </w:r>
    </w:p>
    <w:p w:rsidR="00BF4A28" w:rsidRDefault="00160831">
      <w:pPr>
        <w:pStyle w:val="Ttulo3"/>
      </w:pPr>
      <w:bookmarkStart w:id="50" w:name="_Toc455327056"/>
      <w:bookmarkStart w:id="51" w:name="_Toc455483551"/>
      <w:r>
        <w:lastRenderedPageBreak/>
        <w:t>O sistema exibe o resultado</w:t>
      </w:r>
      <w:bookmarkEnd w:id="50"/>
      <w:bookmarkEnd w:id="51"/>
    </w:p>
    <w:p w:rsidR="00BF4A28" w:rsidRDefault="00160831">
      <w:pPr>
        <w:spacing w:after="0"/>
        <w:ind w:left="557"/>
      </w:pPr>
      <w:r>
        <w:rPr>
          <w:noProof/>
        </w:rPr>
        <mc:AlternateContent>
          <mc:Choice Requires="wpg">
            <w:drawing>
              <wp:inline distT="0" distB="0" distL="0" distR="0">
                <wp:extent cx="9961463" cy="4945376"/>
                <wp:effectExtent l="0" t="0" r="1687" b="0"/>
                <wp:docPr id="54" name="Group 8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1463" cy="4945376"/>
                          <a:chOff x="0" y="0"/>
                          <a:chExt cx="9961463" cy="4945376"/>
                        </a:xfrm>
                      </wpg:grpSpPr>
                      <pic:pic xmlns:pic="http://schemas.openxmlformats.org/drawingml/2006/picture">
                        <pic:nvPicPr>
                          <pic:cNvPr id="55" name="Picture 626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4087" cy="4945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6" name="Picture 628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8465816" cy="4357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7" name="Picture 9205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5262372" y="446528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58" name="Shape 632"/>
                        <wps:cNvSpPr/>
                        <wps:spPr>
                          <a:xfrm>
                            <a:off x="5267830" y="4495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59" name="Rectangle 633"/>
                        <wps:cNvSpPr/>
                        <wps:spPr>
                          <a:xfrm>
                            <a:off x="5801611" y="573529"/>
                            <a:ext cx="415985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Ao final informações retiradas do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60" name="Rectangle 634"/>
                        <wps:cNvSpPr/>
                        <wps:spPr>
                          <a:xfrm>
                            <a:off x="6075931" y="847849"/>
                            <a:ext cx="33605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 serão exibidas...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Picture 9206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2776218" y="363473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62" name="Shape 636"/>
                        <wps:cNvSpPr/>
                        <wps:spPr>
                          <a:xfrm>
                            <a:off x="2779263" y="3639312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597"/>
                              <a:gd name="f17" fmla="val 686295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63" name="Rectangle 637"/>
                        <wps:cNvSpPr/>
                        <wps:spPr>
                          <a:xfrm>
                            <a:off x="3420112" y="3901571"/>
                            <a:ext cx="380320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... E em baixo a assinatura feita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111" o:spid="_x0000_s1068" style="width:784.35pt;height:389.4pt;mso-position-horizontal-relative:char;mso-position-vertical-relative:line" coordsize="99614,494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R3X/HrJ/uH+VSVHdf8esn&#10;+4f5UAS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Hdf8esn+4f5VJUd1/wAesn+4f5UAS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Hdf8esn+4f5VJUd1/x6yf7h/lQBJ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R3X/HrJ/uH+VSVHdf8AHrJ/uH+VAElFFFAB&#10;RXG2PxR8I3fxzvvhLDeSHxJp+kR6rNHtXy/Kd9u0NnO8AoxGPuupyecdlRuk+j/zt+aDZtf1tf8A&#10;JhRRRQAUUV5J8Qv2jvht4M/aA0T4PazNqY8Qa4YVilhtQ1rA8zbYkkfcGBc4A2qwGRkihayUVu9F&#10;6hsnLoj1uiiigAooooAKKKhsbu1vbfz7O5huIt7p5kMgddysVZcjuGVgR2II7UAT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Ud1/x6yf7h/lUlR3X&#10;/HrJ/uH+VAEl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R3X/AB6yf7h/lUlR3X/HrJ/uH+VA&#10;El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">
                <v:shape id="Picture 626" o:spid="_x0000_s1069" type="#_x0000_t75" style="position:absolute;width:90540;height:49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uwVzBAAAA2wAAAA8AAABkcnMvZG93bnJldi54bWxEj0GLwjAUhO/C/ofwFvamqUpFuqYi4sJe&#10;bT14fDTPttvkpTRRu//eCILHYWa+YTbb0Rpxo8G3jhXMZwkI4srplmsFp/JnugbhA7JG45gU/JOH&#10;bf4x2WCm3Z2PdCtCLSKEfYYKmhD6TEpfNWTRz1xPHL2LGyyGKIda6gHvEW6NXCTJSlpsOS402NO+&#10;oaorrlbBeXkwqMdQmHLdLs/V6i/tylKpr89x9w0i0Bje4Vf7VytIU3h+iT9A5g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WuwVzBAAAA2wAAAA8AAAAAAAAAAAAAAAAAnwIA&#10;AGRycy9kb3ducmV2LnhtbFBLBQYAAAAABAAEAPcAAACNAwAAAAA=&#10;">
                  <v:imagedata r:id="rId129" o:title=""/>
                  <v:path arrowok="t"/>
                </v:shape>
                <v:shape id="Picture 628" o:spid="_x0000_s1070" type="#_x0000_t75" style="position:absolute;left:1950;top:1950;width:84658;height:43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UvjfFAAAA2wAAAA8AAABkcnMvZG93bnJldi54bWxEj0FrwkAUhO+C/2F5Qm+6iVCR1E0oaqWn&#10;FrWX3F6zr9mQ7NuQXTXtr+8WhB6HmfmG2RSj7cSVBt84VpAuEhDEldMN1wo+zi/zNQgfkDV2jknB&#10;N3ko8ulkg5l2Nz7S9RRqESHsM1RgQugzKX1lyKJfuJ44el9usBiiHGqpB7xFuO3kMklW0mLDccFg&#10;T1tDVXu6WAWf68N2fynLZZmmZtfK9uf97XBW6mE2Pj+BCDSG//C9/aoVPK7g70v8ATL/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FL43xQAAANsAAAAPAAAAAAAAAAAAAAAA&#10;AJ8CAABkcnMvZG93bnJldi54bWxQSwUGAAAAAAQABAD3AAAAkQMAAAAA&#10;">
                  <v:imagedata r:id="rId130" o:title=""/>
                  <v:path arrowok="t"/>
                </v:shape>
                <v:shape id="Picture 9205" o:spid="_x0000_s1071" type="#_x0000_t75" style="position:absolute;left:52623;top:4465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0+4DvEAAAA2wAAAA8AAABkcnMvZG93bnJldi54bWxEj0FrwkAUhO8F/8PyCt6ajQWrpK5SBSEe&#10;RBo9eHxkn9nQ7Ns0u9H4792C0OMwM98wi9VgG3GlzteOFUySFARx6XTNlYLTcfs2B+EDssbGMSm4&#10;k4fVcvSywEy7G3/TtQiViBD2GSowIbSZlL40ZNEnriWO3sV1FkOUXSV1h7cIt418T9MPabHmuGCw&#10;pY2h8qforYLNLD+H9WFXmt3vRO8vRV/ltldq/Dp8fYIINIT/8LOdawXTGfx9iT9ALh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0+4DvEAAAA2wAAAA8AAAAAAAAAAAAAAAAA&#10;nwIAAGRycy9kb3ducmV2LnhtbFBLBQYAAAAABAAEAPcAAACQAwAAAAA=&#10;">
                  <v:imagedata r:id="rId119" o:title=""/>
                  <v:path arrowok="t"/>
                </v:shape>
                <v:shape id="Shape 632" o:spid="_x0000_s1072" style="position:absolute;left:52678;top:4495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u/GMAA&#10;AADbAAAADwAAAGRycy9kb3ducmV2LnhtbERPy4rCMBTdD/gP4QqzG1MfI1KNooKMK4dWwe2luTbF&#10;5qY0UTvz9WYhuDyc92LV2VrcqfWVYwXDQQKCuHC64lLB6bj7moHwAVlj7ZgU/JGH1bL3scBUuwdn&#10;dM9DKWII+xQVmBCaVEpfGLLoB64hjtzFtRZDhG0pdYuPGG5rOUqSqbRYcWww2NDWUHHNb1aBvv3s&#10;xkV2rQ6/Gz/Jh6bM/s9rpT773XoOIlAX3uKXe68VfMe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Mu/GMAAAADbAAAADwAAAAAAAAAAAAAAAACYAgAAZHJzL2Rvd25y&#10;ZXYueG1sUEsFBgAAAAAEAAQA9QAAAIUDAAAAAA=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633" o:spid="_x0000_s1073" style="position:absolute;left:58016;top:5735;width:41598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ziXcMA&#10;AADbAAAADwAAAGRycy9kb3ducmV2LnhtbESPQYvCMBSE74L/ITzBm6YuKLZrFHEVPboq6N4ezdu2&#10;bPNSmmirv94sCB6HmfmGmS1aU4ob1a6wrGA0jEAQp1YXnCk4HTeDKQjnkTWWlknBnRws5t3ODBNt&#10;G/6m28FnIkDYJagg975KpHRpTgbd0FbEwfu1tUEfZJ1JXWMT4KaUH1E0kQYLDgs5VrTKKf07XI2C&#10;7bRaXnb20WTl+md73p/jr2Psler32uUnCE+tf4df7Z1WMI7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ziXc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Ao final informações retiradas do </w:t>
                        </w:r>
                      </w:p>
                    </w:txbxContent>
                  </v:textbox>
                </v:rect>
                <v:rect id="Rectangle 634" o:spid="_x0000_s1074" style="position:absolute;left:60759;top:8478;width:33605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qBfb8A&#10;AADbAAAADwAAAGRycy9kb3ducmV2LnhtbERPy6rCMBDdC/5DGMGdpt6FaDWK6BVd+gJ1NzRjW2wm&#10;pYm2+vVmIbg8nPd03phCPKlyuWUFg34EgjixOudUwem47o1AOI+ssbBMCl7kYD5rt6YYa1vznp4H&#10;n4oQwi5GBZn3ZSylSzIy6Pq2JA7czVYGfYBVKnWFdQg3hfyLoqE0mHNoyLCkZUbJ/fAwCjajcnHZ&#10;2nedFv/XzXl3Hq+OY69Ut9MsJiA8Nf4n/rq3WsEwrA9fwg+Qs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q+oF9vwAAANsAAAAPAAAAAAAAAAAAAAAAAJgCAABkcnMvZG93bnJl&#10;di54bWxQSwUGAAAAAAQABAD1AAAAhA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 serão exibidas...</w:t>
                        </w:r>
                      </w:p>
                    </w:txbxContent>
                  </v:textbox>
                </v:rect>
                <v:shape id="Picture 9206" o:spid="_x0000_s1075" type="#_x0000_t75" style="position:absolute;left:27762;top:36347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cpGrCAAAA2wAAAA8AAABkcnMvZG93bnJldi54bWxEj0FrwkAUhO8F/8PyCr01Gz2kSXSVIhU8&#10;2ughx0f2JRvMvg3ZrcZ/3xUKPQ4z8w2z2c12EDeafO9YwTJJQRA3TvfcKbicD+85CB+QNQ6OScGD&#10;POy2i5cNltrd+ZtuVehEhLAvUYEJYSyl9I0hiz5xI3H0WjdZDFFOndQT3iPcDnKVppm02HNcMDjS&#10;3lBzrX6sAo+1MYf21OMqz4uP81c9FG2t1Nvr/LkGEWgO/+G/9lEryJbw/BJ/gNz+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X3KRqwgAAANsAAAAPAAAAAAAAAAAAAAAAAJ8C&#10;AABkcnMvZG93bnJldi54bWxQSwUGAAAAAAQABAD3AAAAjgMAAAAA&#10;">
                  <v:imagedata r:id="rId131" o:title=""/>
                  <v:path arrowok="t"/>
                </v:shape>
                <v:shape id="Shape 636" o:spid="_x0000_s1076" style="position:absolute;left:27792;top:3639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WyV8MA&#10;AADbAAAADwAAAGRycy9kb3ducmV2LnhtbESPUWvCMBSF3wf+h3CFvc1UH2SrRhGdoAxk7fYDLs21&#10;CTY3pcls/feLIPh4OOd8h7NcD64RV+qC9axgOslAEFdeW64V/P7s395BhIissfFMCm4UYL0avSwx&#10;177ngq5lrEWCcMhRgYmxzaUMlSGHYeJb4uSdfecwJtnVUnfYJ7hr5CzL5tKh5bRgsKWtoepS/jkF&#10;Jdkvs2s2/Ul+Fvb4fSw+brJQ6nU8bBYgIg3xGX60D1rBfAb3L+kHy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TWyV8MAAADbAAAADwAAAAAAAAAAAAAAAACYAgAAZHJzL2Rv&#10;d25yZXYueG1sUEsFBgAAAAAEAAQA9QAAAIgDAAAAAA==&#10;" path="m178816,118618c178816,53086,231902,,297434,l809498,r,l1755521,,3844290,v65532,,118618,53086,118618,118618l3962908,415163r,l3962908,593090r,c3962908,658597,3909822,711708,3844290,711708r-2088769,l809498,711708r,l297434,711708v-65532,,-118618,-53111,-118618,-118618l178816,593090,,686295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637" o:spid="_x0000_s1077" style="position:absolute;left:34201;top:39015;width:3803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gfCsMA&#10;AADbAAAADwAAAGRycy9kb3ducmV2LnhtbESPQYvCMBSE7wv7H8Jb8LamqyBajSLqoke1gnp7NM+2&#10;bPNSmqyt/nojCB6HmfmGmcxaU4or1a6wrOCnG4EgTq0uOFNwSH6/hyCcR9ZYWiYFN3Iwm35+TDDW&#10;tuEdXfc+EwHCLkYFufdVLKVLczLourYiDt7F1gZ9kHUmdY1NgJtS9qJoIA0WHBZyrGiRU/q3/zcK&#10;1sNqftrYe5OVq/P6uD2OlsnIK9X5audjEJ5a/w6/2hutYNCH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igfCs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... E em baixo a assinatura feita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2"/>
      </w:pPr>
      <w:bookmarkStart w:id="52" w:name="_Toc455327057"/>
      <w:bookmarkStart w:id="53" w:name="_Toc455483552"/>
      <w:r>
        <w:lastRenderedPageBreak/>
        <w:t>Utilizando o Applet Java CAPI</w:t>
      </w:r>
      <w:bookmarkEnd w:id="52"/>
      <w:bookmarkEnd w:id="53"/>
    </w:p>
    <w:p w:rsidR="00BF4A28" w:rsidRDefault="00160831">
      <w:pPr>
        <w:spacing w:after="17"/>
        <w:ind w:left="1557" w:hanging="10"/>
      </w:pPr>
      <w:r>
        <w:rPr>
          <w:sz w:val="48"/>
        </w:rPr>
        <w:t>Como utilizar a aplicação exemplo com o componente Applet Java CAPI</w:t>
      </w:r>
    </w:p>
    <w:p w:rsidR="00BF4A28" w:rsidRDefault="00160831">
      <w:pPr>
        <w:pStyle w:val="Ttulo3"/>
      </w:pPr>
      <w:bookmarkStart w:id="54" w:name="_Toc455327058"/>
      <w:bookmarkStart w:id="55" w:name="_Toc455483553"/>
      <w:r>
        <w:t>Requisitos</w:t>
      </w:r>
      <w:bookmarkEnd w:id="54"/>
      <w:bookmarkEnd w:id="55"/>
    </w:p>
    <w:p w:rsidR="00BF4A28" w:rsidRDefault="00160831">
      <w:pPr>
        <w:numPr>
          <w:ilvl w:val="0"/>
          <w:numId w:val="10"/>
        </w:numPr>
        <w:spacing w:after="29"/>
        <w:ind w:left="1117" w:hanging="812"/>
      </w:pPr>
      <w:r>
        <w:rPr>
          <w:sz w:val="56"/>
        </w:rPr>
        <w:t>Esse componente exige a plataforma</w:t>
      </w:r>
    </w:p>
    <w:p w:rsidR="00BF4A28" w:rsidRDefault="00160831">
      <w:pPr>
        <w:numPr>
          <w:ilvl w:val="1"/>
          <w:numId w:val="10"/>
        </w:numPr>
        <w:spacing w:after="17"/>
        <w:ind w:hanging="811"/>
      </w:pPr>
      <w:r>
        <w:rPr>
          <w:sz w:val="48"/>
        </w:rPr>
        <w:t>Navegador: Internet Explorer, ou Firefox</w:t>
      </w:r>
    </w:p>
    <w:p w:rsidR="00BF4A28" w:rsidRDefault="00160831">
      <w:pPr>
        <w:numPr>
          <w:ilvl w:val="1"/>
          <w:numId w:val="10"/>
        </w:numPr>
        <w:spacing w:after="187"/>
        <w:ind w:hanging="811"/>
      </w:pPr>
      <w:r>
        <w:rPr>
          <w:sz w:val="48"/>
        </w:rPr>
        <w:t>Sistema Operacional: Windows</w:t>
      </w:r>
    </w:p>
    <w:p w:rsidR="00BF4A28" w:rsidRDefault="00160831">
      <w:pPr>
        <w:numPr>
          <w:ilvl w:val="0"/>
          <w:numId w:val="10"/>
        </w:numPr>
        <w:spacing w:after="29"/>
        <w:ind w:left="1117" w:hanging="812"/>
      </w:pPr>
      <w:r>
        <w:rPr>
          <w:sz w:val="56"/>
        </w:rPr>
        <w:t xml:space="preserve">É necessário instalar o JDK 8 </w:t>
      </w:r>
    </w:p>
    <w:p w:rsidR="00BF4A28" w:rsidRDefault="00160831">
      <w:pPr>
        <w:spacing w:after="14"/>
        <w:ind w:right="1926"/>
        <w:jc w:val="right"/>
      </w:pPr>
      <w:hyperlink r:id="rId132" w:history="1">
        <w:r>
          <w:rPr>
            <w:sz w:val="56"/>
          </w:rPr>
          <w:t>(</w:t>
        </w:r>
      </w:hyperlink>
      <w:hyperlink r:id="rId133" w:history="1">
        <w:r>
          <w:rPr>
            <w:color w:val="0563C1"/>
            <w:sz w:val="40"/>
            <w:u w:val="single" w:color="0563C1"/>
          </w:rPr>
          <w:t>http://www.oracle.com/technetwork/pt/java/javase/downloads/jdk8</w:t>
        </w:r>
      </w:hyperlink>
      <w:hyperlink r:id="rId134" w:history="1">
        <w:r>
          <w:rPr>
            <w:color w:val="0563C1"/>
            <w:sz w:val="40"/>
            <w:u w:val="single" w:color="0563C1"/>
          </w:rPr>
          <w:t>-</w:t>
        </w:r>
      </w:hyperlink>
      <w:hyperlink r:id="rId135" w:history="1">
        <w:r>
          <w:rPr>
            <w:color w:val="0563C1"/>
            <w:sz w:val="40"/>
            <w:u w:val="single" w:color="0563C1"/>
          </w:rPr>
          <w:t>downloads</w:t>
        </w:r>
      </w:hyperlink>
      <w:hyperlink r:id="rId136" w:history="1">
        <w:r>
          <w:rPr>
            <w:color w:val="0563C1"/>
            <w:sz w:val="40"/>
            <w:u w:val="single" w:color="0563C1"/>
          </w:rPr>
          <w:t>-</w:t>
        </w:r>
      </w:hyperlink>
    </w:p>
    <w:p w:rsidR="00BF4A28" w:rsidRDefault="00160831">
      <w:pPr>
        <w:spacing w:after="3" w:line="244" w:lineRule="auto"/>
        <w:ind w:left="1141" w:hanging="10"/>
      </w:pPr>
      <w:hyperlink r:id="rId137" w:history="1">
        <w:r>
          <w:rPr>
            <w:color w:val="0563C1"/>
            <w:sz w:val="40"/>
            <w:u w:val="single" w:color="0563C1"/>
          </w:rPr>
          <w:t>2133151.html</w:t>
        </w:r>
      </w:hyperlink>
      <w:hyperlink r:id="rId138" w:history="1">
        <w:r>
          <w:rPr>
            <w:sz w:val="56"/>
          </w:rPr>
          <w:t>);</w:t>
        </w:r>
      </w:hyperlink>
    </w:p>
    <w:p w:rsidR="00BF4A28" w:rsidRDefault="00160831">
      <w:pPr>
        <w:pStyle w:val="Ttulo3"/>
      </w:pPr>
      <w:bookmarkStart w:id="56" w:name="_Toc455327059"/>
      <w:bookmarkStart w:id="57" w:name="_Toc455483554"/>
      <w:r>
        <w:t>Acessando a pagina</w:t>
      </w:r>
      <w:bookmarkEnd w:id="56"/>
      <w:bookmarkEnd w:id="57"/>
    </w:p>
    <w:p w:rsidR="00BF4A28" w:rsidRDefault="00160831">
      <w:pPr>
        <w:numPr>
          <w:ilvl w:val="0"/>
          <w:numId w:val="11"/>
        </w:numPr>
        <w:spacing w:after="3" w:line="244" w:lineRule="auto"/>
        <w:ind w:left="1117" w:hanging="812"/>
      </w:pPr>
      <w:r>
        <w:rPr>
          <w:sz w:val="56"/>
        </w:rPr>
        <w:t xml:space="preserve">Acesse a página </w:t>
      </w:r>
      <w:hyperlink r:id="rId139" w:history="1">
        <w:r>
          <w:rPr>
            <w:color w:val="0563C1"/>
            <w:sz w:val="40"/>
            <w:u w:val="single" w:color="0563C1"/>
          </w:rPr>
          <w:t>http://localhost:8080/example/upload_java_capi.html</w:t>
        </w:r>
      </w:hyperlink>
    </w:p>
    <w:p w:rsidR="00BF4A28" w:rsidRDefault="00160831">
      <w:pPr>
        <w:numPr>
          <w:ilvl w:val="1"/>
          <w:numId w:val="11"/>
        </w:numPr>
        <w:spacing w:after="17"/>
        <w:ind w:hanging="811"/>
      </w:pPr>
      <w:r>
        <w:rPr>
          <w:sz w:val="48"/>
        </w:rPr>
        <w:t>Caso você esteja usando o Windows você permanecerá nessa página</w:t>
      </w:r>
    </w:p>
    <w:p w:rsidR="00BF4A28" w:rsidRDefault="00160831">
      <w:pPr>
        <w:numPr>
          <w:ilvl w:val="1"/>
          <w:numId w:val="11"/>
        </w:numPr>
        <w:spacing w:after="17"/>
        <w:ind w:hanging="811"/>
      </w:pPr>
      <w:r>
        <w:rPr>
          <w:sz w:val="48"/>
        </w:rPr>
        <w:lastRenderedPageBreak/>
        <w:t>Caso contrário será redirecionado para outra página com outro componente cliente;</w:t>
      </w:r>
    </w:p>
    <w:p w:rsidR="00BF4A28" w:rsidRDefault="00160831">
      <w:pPr>
        <w:numPr>
          <w:ilvl w:val="1"/>
          <w:numId w:val="11"/>
        </w:numPr>
        <w:spacing w:after="208"/>
        <w:ind w:hanging="811"/>
      </w:pPr>
      <w:r>
        <w:rPr>
          <w:sz w:val="48"/>
        </w:rPr>
        <w:t>É possível que o sistema questione se você deseja confiar no componente, responda que “Sim”.</w:t>
      </w:r>
    </w:p>
    <w:p w:rsidR="00BF4A28" w:rsidRDefault="00160831">
      <w:pPr>
        <w:numPr>
          <w:ilvl w:val="0"/>
          <w:numId w:val="11"/>
        </w:numPr>
        <w:spacing w:after="29"/>
        <w:ind w:left="1117" w:hanging="812"/>
      </w:pPr>
      <w:r>
        <w:rPr>
          <w:sz w:val="56"/>
        </w:rPr>
        <w:t>Na pagina vista no próximo slide comece fazendo o drag and drop de um arquivo;</w:t>
      </w:r>
    </w:p>
    <w:p w:rsidR="00BF4A28" w:rsidRDefault="00160831">
      <w:pPr>
        <w:pStyle w:val="Ttulo3"/>
      </w:pPr>
      <w:bookmarkStart w:id="58" w:name="_Toc455327060"/>
      <w:bookmarkStart w:id="59" w:name="_Toc455483555"/>
      <w:r>
        <w:t>Upload do conteúdo</w:t>
      </w:r>
      <w:bookmarkEnd w:id="58"/>
      <w:bookmarkEnd w:id="59"/>
    </w:p>
    <w:p w:rsidR="00BF4A28" w:rsidRDefault="00160831">
      <w:pPr>
        <w:spacing w:after="0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7313370" cy="2706624"/>
                <wp:effectExtent l="0" t="0" r="1830" b="0"/>
                <wp:docPr id="64" name="Group 8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3370" cy="2706624"/>
                          <a:chOff x="0" y="0"/>
                          <a:chExt cx="7313370" cy="2706624"/>
                        </a:xfrm>
                      </wpg:grpSpPr>
                      <pic:pic xmlns:pic="http://schemas.openxmlformats.org/drawingml/2006/picture">
                        <pic:nvPicPr>
                          <pic:cNvPr id="65" name="Picture 724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0168" cy="2706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6" name="Picture 726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6121907" cy="2118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7" name="Picture 9207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2346963" y="558798"/>
                            <a:ext cx="3971540" cy="719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68" name="Shape 729"/>
                        <wps:cNvSpPr/>
                        <wps:spPr>
                          <a:xfrm>
                            <a:off x="2352422" y="5638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69" name="Rectangle 730"/>
                        <wps:cNvSpPr/>
                        <wps:spPr>
                          <a:xfrm>
                            <a:off x="2681349" y="824615"/>
                            <a:ext cx="463202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Arraste e solte um arquivo nessa área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193" o:spid="_x0000_s1078" style="width:575.85pt;height:213.1pt;mso-position-horizontal-relative:char;mso-position-vertical-relative:line" coordsize="73133,2706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v6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">
                <v:shape id="Picture 724" o:spid="_x0000_s1079" type="#_x0000_t75" style="position:absolute;width:67101;height:270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mYR7EAAAA2wAAAA8AAABkcnMvZG93bnJldi54bWxEj1FrwjAUhd8H/odwhb3ITNehSGdaRLYh&#10;iIzpfsCluWuqzU1JotZ/bwaDPR7OOd/hLKvBduJCPrSOFTxPMxDEtdMtNwq+D+9PCxAhImvsHJOC&#10;GwWoytHDEgvtrvxFl31sRIJwKFCBibEvpAy1IYth6nri5P04bzEm6RupPV4T3HYyz7K5tNhyWjDY&#10;09pQfdqfrYLzZHv8QHNr8uDfNhOfc777fFHqcTysXkFEGuJ/+K+90QrmM/j9kn6ALO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EmYR7EAAAA2wAAAA8AAAAAAAAAAAAAAAAA&#10;nwIAAGRycy9kb3ducmV2LnhtbFBLBQYAAAAABAAEAPcAAACQAwAAAAA=&#10;">
                  <v:imagedata r:id="rId143" o:title=""/>
                  <v:path arrowok="t"/>
                </v:shape>
                <v:shape id="Picture 726" o:spid="_x0000_s1080" type="#_x0000_t75" style="position:absolute;left:1950;top:1950;width:61219;height:211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MgDbDAAAA2wAAAA8AAABkcnMvZG93bnJldi54bWxEj81rAjEUxO8F/4fwhN5q1iKLrEYRsWLp&#10;Zf04eHxs3n7o5mVJ4rr975tCocdhZn7DLNeDaUVPzjeWFUwnCQjiwuqGKwWX88fbHIQPyBpby6Tg&#10;mzysV6OXJWbaPvlI/SlUIkLYZ6igDqHLpPRFTQb9xHbE0SutMxiidJXUDp8Rblr5niSpNNhwXKix&#10;o21Nxf30MApux0/e81fel/k81zPcuXJ6dUq9jofNAkSgIfyH/9oHrSBN4fdL/AFy9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8yANsMAAADbAAAADwAAAAAAAAAAAAAAAACf&#10;AgAAZHJzL2Rvd25yZXYueG1sUEsFBgAAAAAEAAQA9wAAAI8DAAAAAA==&#10;">
                  <v:imagedata r:id="rId144" o:title=""/>
                  <v:path arrowok="t"/>
                </v:shape>
                <v:shape id="Picture 9207" o:spid="_x0000_s1081" type="#_x0000_t75" style="position:absolute;left:23469;top:5587;width:39716;height:7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4z+3DDAAAA2wAAAA8AAABkcnMvZG93bnJldi54bWxEj0GLwjAQhe+C/yGM4E1TPei2GkUEwYvC&#10;unrwNjRjU9pMShNt999vFgSPjzfve/PW297W4kWtLx0rmE0TEMS50yUXCq4/h8kXCB+QNdaOScEv&#10;edhuhoM1Ztp1/E2vSyhEhLDPUIEJocmk9Lkhi37qGuLoPVxrMUTZFlK32EW4reU8SRbSYsmxwWBD&#10;e0N5dXna+IauTqY/prdrmlbn83Lfmdl9p9R41O9WIAL14XP8Th+1gsUS/rdEAMjN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jP7cMMAAADbAAAADwAAAAAAAAAAAAAAAACf&#10;AgAAZHJzL2Rvd25yZXYueG1sUEsFBgAAAAAEAAQA9wAAAI8DAAAAAA==&#10;">
                  <v:imagedata r:id="rId145" o:title=""/>
                  <v:path arrowok="t"/>
                </v:shape>
                <v:shape id="Shape 729" o:spid="_x0000_s1082" style="position:absolute;left:23524;top:5638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d1pcEA&#10;AADbAAAADwAAAGRycy9kb3ducmV2LnhtbERPz2vCMBS+C/sfwhN207RzyOgaxQ2Knhytg10fzbMp&#10;Ni+lSbXzrzeHwY4f3+98O9lOXGnwrWMF6TIBQVw73XKj4PtULN5A+ICssXNMCn7Jw3bzNMsx0+7G&#10;JV2r0IgYwj5DBSaEPpPS14Ys+qXriSN3doPFEOHQSD3gLYbbTr4kyVpabDk2GOzp01B9qUarQI/7&#10;YlWXl/b49eFfq9Q05f1np9TzfNq9gwg0hX/xn/ugFazj2Pgl/gC5e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KndaXBAAAA2wAAAA8AAAAAAAAAAAAAAAAAmAIAAGRycy9kb3du&#10;cmV2LnhtbFBLBQYAAAAABAAEAPUAAACGAwAAAAA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730" o:spid="_x0000_s1083" style="position:absolute;left:26813;top:8246;width:46320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8Ao4MMA&#10;AADb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mkM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8Ao4M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Arraste e solte um arquivo nessa área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60" w:name="_Toc455327061"/>
      <w:bookmarkStart w:id="61" w:name="_Toc455483556"/>
      <w:r>
        <w:lastRenderedPageBreak/>
        <w:t>Inicie a assinatura</w:t>
      </w:r>
      <w:bookmarkEnd w:id="60"/>
      <w:bookmarkEnd w:id="61"/>
    </w:p>
    <w:p w:rsidR="00BF4A28" w:rsidRDefault="00160831">
      <w:pPr>
        <w:spacing w:after="0"/>
        <w:ind w:left="538"/>
      </w:pPr>
      <w:r>
        <w:rPr>
          <w:noProof/>
        </w:rPr>
        <mc:AlternateContent>
          <mc:Choice Requires="wpg">
            <w:drawing>
              <wp:inline distT="0" distB="0" distL="0" distR="0">
                <wp:extent cx="7847079" cy="2964183"/>
                <wp:effectExtent l="0" t="0" r="0" b="0"/>
                <wp:docPr id="70" name="Group 8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47079" cy="2964183"/>
                          <a:chOff x="0" y="0"/>
                          <a:chExt cx="7847079" cy="2964183"/>
                        </a:xfrm>
                      </wpg:grpSpPr>
                      <pic:pic xmlns:pic="http://schemas.openxmlformats.org/drawingml/2006/picture">
                        <pic:nvPicPr>
                          <pic:cNvPr id="71" name="Picture 738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7079" cy="2964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2" name="Picture 740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7258808" cy="23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3" name="Picture 9208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666999" y="559311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74" name="Shape 744"/>
                        <wps:cNvSpPr/>
                        <wps:spPr>
                          <a:xfrm>
                            <a:off x="669926" y="562356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75" name="Rectangle 745"/>
                        <wps:cNvSpPr/>
                        <wps:spPr>
                          <a:xfrm>
                            <a:off x="1881249" y="823088"/>
                            <a:ext cx="2287883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‘Assinar’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384" o:spid="_x0000_s1084" style="width:617.9pt;height:233.4pt;mso-position-horizontal-relative:char;mso-position-vertical-relative:line" coordsize="78470,2964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v6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eM+E9L8Z6X4V0zTJ/A2rNLZWUMEjR3liVLIgUkZuAcZHp&#10;Xs1FAHlPk+Lv+hE1n/wLsP8A5Jo8nxd/0Ims/wDgXYf/ACTXq1FAHlPk+Lv+hE1n/wAC7D/5Jo8n&#10;xd/0Ims/+Bdh/wDJNerUUAeU+T4u/wChE1n/AMC7D/5Jo8nxd/0Ims/+Bdh/8k16tRQB5T5Pi7/o&#10;RNZ/8C7D/wCSa6b4Padq1ja65Pq+lzadJqGq/aIYZpYnfyxa28eSYndR80b8ZzxXY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Y51rUhn/iktYONSFmP3tnzF/z9/wCv/wBT&#10;7f63j/V1sUUdQ6FPR725vGuhcaReaf8AZ7loYzcvC32pBjE0flyPhGycB9r8HKjjNy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">
                <v:shape id="Picture 738" o:spid="_x0000_s1085" type="#_x0000_t75" style="position:absolute;width:78470;height:296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anFnEAAAA2wAAAA8AAABkcnMvZG93bnJldi54bWxEj0FrwkAUhO+F/oflFbzVTSqkIWYjpViR&#10;XsS03p/ZZxLMvk2z2xj/fVcoeBxm5hsmX02mEyMNrrWsIJ5HIIgrq1uuFXx/fTynIJxH1thZJgVX&#10;crAqHh9yzLS98J7G0tciQNhlqKDxvs+kdFVDBt3c9sTBO9nBoA9yqKUe8BLgppMvUZRIgy2HhQZ7&#10;em+oOpe/RkG53uzS42LcHOQh/vwpE5Os90ap2dP0tgThafL38H97qxW8xnD7En6ALP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NanFnEAAAA2wAAAA8AAAAAAAAAAAAAAAAA&#10;nwIAAGRycy9kb3ducmV2LnhtbFBLBQYAAAAABAAEAPcAAACQAwAAAAA=&#10;">
                  <v:imagedata r:id="rId111" o:title=""/>
                  <v:path arrowok="t"/>
                </v:shape>
                <v:shape id="Picture 740" o:spid="_x0000_s1086" type="#_x0000_t75" style="position:absolute;left:1950;top:1950;width:72588;height:237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VDDTFAAAA2wAAAA8AAABkcnMvZG93bnJldi54bWxEj0FrwkAUhO9C/8PyCr2IbpRaQ3QjIrT0&#10;VNFW0Nsj+5pNk30bsltN/70rCD0OM/MNs1z1thFn6nzlWMFknIAgLpyuuFTw9fk6SkH4gKyxcUwK&#10;/sjDKn8YLDHT7sI7Ou9DKSKEfYYKTAhtJqUvDFn0Y9cSR+/bdRZDlF0pdYeXCLeNnCbJi7RYcVww&#10;2NLGUFHvf62CXfpBwwPO3n6OdKqf1yb126RQ6umxXy9ABOrDf/jeftcK5lO4fYk/QOZ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VQw0xQAAANsAAAAPAAAAAAAAAAAAAAAA&#10;AJ8CAABkcnMvZG93bnJldi54bWxQSwUGAAAAAAQABAD3AAAAkQMAAAAA&#10;">
                  <v:imagedata r:id="rId112" o:title=""/>
                  <v:path arrowok="t"/>
                </v:shape>
                <v:shape id="Picture 9208" o:spid="_x0000_s1087" type="#_x0000_t75" style="position:absolute;left:6669;top:5593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Ni/LDAAAA2wAAAA8AAABkcnMvZG93bnJldi54bWxEj8FqwzAQRO+F/IPYQG+1bAfS4EQxpVAw&#10;uSRNUnpdrI0laq2MpSbu31eBQo/DzLxhNvXkenGlMVjPCoosB0Hcem25U3A+vT2tQISIrLH3TAp+&#10;KEC9nT1ssNL+xu90PcZOJAiHChWYGIdKytAachgyPxAn7+JHhzHJsZN6xFuCu16Web6UDi2nBYMD&#10;vRpqv47fTsFh39jFZ9wVhpvCyo/90pX9TqnH+fSyBhFpiv/hv3ajFTwv4P4l/QC5/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o2L8sMAAADbAAAADwAAAAAAAAAAAAAAAACf&#10;AgAAZHJzL2Rvd25yZXYueG1sUEsFBgAAAAAEAAQA9wAAAI8DAAAAAA==&#10;">
                  <v:imagedata r:id="rId113" o:title=""/>
                  <v:path arrowok="t"/>
                </v:shape>
                <v:shape id="Shape 744" o:spid="_x0000_s1088" style="position:absolute;left:6699;top:562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jPpfcQA&#10;AADbAAAADwAAAGRycy9kb3ducmV2LnhtbESPQWvCQBSE70L/w/IKvZmNVlRSV7GC2JOSKPT6yL5m&#10;g9m3Ibtq7K93CwWPw8x8wyxWvW3ElTpfO1YwSlIQxKXTNVcKTsftcA7CB2SNjWNScCcPq+XLYIGZ&#10;djfO6VqESkQI+wwVmBDaTEpfGrLoE9cSR+/HdRZDlF0ldYe3CLeNHKfpVFqsOS4YbGljqDwXF6tA&#10;X3bb9zI/1/vDp58UI1Plv99rpd5e+/UHiEB9eIb/219awWwCf1/iD5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z6X3EAAAA2wAAAA8AAAAAAAAAAAAAAAAAmAIAAGRycy9k&#10;b3ducmV2LnhtbFBLBQYAAAAABAAEAPUAAACJAwAAAAA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745" o:spid="_x0000_s1089" style="position:absolute;left:18812;top:8230;width:2287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S0O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A/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1S0OM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‘Assinar’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62" w:name="_Toc455327062"/>
      <w:bookmarkStart w:id="63" w:name="_Toc455483557"/>
      <w:r>
        <w:lastRenderedPageBreak/>
        <w:t>Escolha o certificado</w:t>
      </w:r>
      <w:bookmarkEnd w:id="62"/>
      <w:bookmarkEnd w:id="63"/>
    </w:p>
    <w:p w:rsidR="00BF4A28" w:rsidRDefault="00160831">
      <w:pPr>
        <w:spacing w:after="0"/>
        <w:ind w:left="5208"/>
      </w:pPr>
      <w:r>
        <w:rPr>
          <w:noProof/>
        </w:rPr>
        <mc:AlternateContent>
          <mc:Choice Requires="wpg">
            <w:drawing>
              <wp:inline distT="0" distB="0" distL="0" distR="0">
                <wp:extent cx="6870325" cy="4119372"/>
                <wp:effectExtent l="0" t="0" r="6725" b="0"/>
                <wp:docPr id="76" name="Group 8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325" cy="4119372"/>
                          <a:chOff x="0" y="0"/>
                          <a:chExt cx="6870325" cy="4119372"/>
                        </a:xfrm>
                      </wpg:grpSpPr>
                      <pic:pic xmlns:pic="http://schemas.openxmlformats.org/drawingml/2006/picture">
                        <pic:nvPicPr>
                          <pic:cNvPr id="77" name="Picture 751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967" cy="4119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8" name="Picture 753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2933696" cy="353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79" name="Shape 9665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2"/>
                                </a:moveTo>
                                <a:lnTo>
                                  <a:pt x="f3" y="f2"/>
                                </a:lnTo>
                                <a:lnTo>
                                  <a:pt x="f3" y="f4"/>
                                </a:lnTo>
                                <a:lnTo>
                                  <a:pt x="f2" y="f4"/>
                                </a:lnTo>
                                <a:lnTo>
                                  <a:pt x="f2" y="f2"/>
                                </a:lnTo>
                              </a:path>
                            </a:pathLst>
                          </a:cu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80" name="Shape 755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4"/>
                                </a:moveTo>
                                <a:lnTo>
                                  <a:pt x="f3" y="f4"/>
                                </a:lnTo>
                                <a:lnTo>
                                  <a:pt x="f3" y="f2"/>
                                </a:lnTo>
                                <a:lnTo>
                                  <a:pt x="f2" y="f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88" cap="flat">
                            <a:solidFill>
                              <a:srgbClr val="41719C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81" name="Rectangle 756"/>
                        <wps:cNvSpPr/>
                        <wps:spPr>
                          <a:xfrm>
                            <a:off x="858649" y="1475741"/>
                            <a:ext cx="100667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Lista de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82" name="Rectangle 757"/>
                        <wps:cNvSpPr/>
                        <wps:spPr>
                          <a:xfrm>
                            <a:off x="858649" y="1750317"/>
                            <a:ext cx="211914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certificados para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83" name="Rectangle 758"/>
                        <wps:cNvSpPr/>
                        <wps:spPr>
                          <a:xfrm>
                            <a:off x="858649" y="2024637"/>
                            <a:ext cx="1264185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assinatura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Picture 9209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2308860" y="306324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85" name="Shape 762"/>
                        <wps:cNvSpPr/>
                        <wps:spPr>
                          <a:xfrm>
                            <a:off x="2314318" y="309368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86" name="Rectangle 763"/>
                        <wps:cNvSpPr/>
                        <wps:spPr>
                          <a:xfrm>
                            <a:off x="2889247" y="570485"/>
                            <a:ext cx="3981078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um certificado da lista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434" o:spid="_x0000_s1090" style="width:540.95pt;height:324.35pt;mso-position-horizontal-relative:char;mso-position-vertical-relative:line" coordsize="68703,4119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">
                <v:shape id="Picture 751" o:spid="_x0000_s1091" type="#_x0000_t75" style="position:absolute;width:35219;height:41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iqmTEAAAA2wAAAA8AAABkcnMvZG93bnJldi54bWxEj81qwzAQhO+BvIPYQm+J3JQmwbUcQqCh&#10;oacqeYDF2tpOrJWx5J/26aNCocdhZr5hst1kGzFQ52vHCp6WCQjiwpmaSwWX89tiC8IHZIONY1Lw&#10;TR52+XyWYWrcyJ806FCKCGGfooIqhDaV0hcVWfRL1xJH78t1FkOUXSlNh2OE20aukmQtLdYcFyps&#10;6VBRcdO9VaCva3ns9anfj8fnl5/Dx6AnNyj1+DDtX0EEmsJ/+K/9bhRsNvD7Jf4Amd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fiqmTEAAAA2wAAAA8AAAAAAAAAAAAAAAAA&#10;nwIAAGRycy9kb3ducmV2LnhtbFBLBQYAAAAABAAEAPcAAACQAwAAAAA=&#10;">
                  <v:imagedata r:id="rId117" o:title=""/>
                  <v:path arrowok="t"/>
                </v:shape>
                <v:shape id="Picture 753" o:spid="_x0000_s1092" type="#_x0000_t75" style="position:absolute;left:1950;top:1950;width:29337;height:35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St8jBAAAA2wAAAA8AAABkcnMvZG93bnJldi54bWxET8uKwjAU3Q/4D+EKbsSmCjNjq1HEBwyu&#10;HOsHXJprW2xuahNt5+8nC8Hl4byX697U4kmtqywrmEYxCOLc6ooLBZfsMJmDcB5ZY22ZFPyRg/Vq&#10;8LHEVNuOf+l59oUIIexSVFB636RSurwkgy6yDXHgrrY16ANsC6lb7EK4qeUsjr+kwYpDQ4kNbUvK&#10;b+eHUTD+HGeXJLn3153N9t3jcDyhPSo1GvabBQhPvX+LX+4freA7jA1fwg+Qq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qSt8jBAAAA2wAAAA8AAAAAAAAAAAAAAAAAnwIA&#10;AGRycy9kb3ducmV2LnhtbFBLBQYAAAAABAAEAPcAAACNAwAAAAA=&#10;">
                  <v:imagedata r:id="rId118" o:title=""/>
                  <v:path arrowok="t"/>
                </v:shape>
                <v:shape id="Shape 9665" o:spid="_x0000_s1093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hX2cUA&#10;AADbAAAADwAAAGRycy9kb3ducmV2LnhtbESP0WrCQBRE3wv+w3IFX0rdKNo20VVEaFH0oU37AZfs&#10;bRLM3o27q4l/3y0IfRxm5gyzXPemEVdyvrasYDJOQBAXVtdcKvj+ent6BeEDssbGMim4kYf1avCw&#10;xEzbjj/pmodSRAj7DBVUIbSZlL6oyKAf25Y4ej/WGQxRulJqh12Em0ZOk+RZGqw5LlTY0rai4pRf&#10;jIL3bZe7x0Myc4fzsTmmH/NWz/ZKjYb9ZgEiUB/+w/f2Tit4SeHvS/wB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eFfZxQAAANsAAAAPAAAAAAAAAAAAAAAAAJgCAABkcnMv&#10;ZG93bnJldi54bWxQSwUGAAAAAAQABAD1AAAAigMAAAAA&#10;" path="m,l2667000,r,2514600l,2514600,,e" filled="f" stroked="f">
                  <v:path arrowok="t" o:connecttype="custom" o:connectlocs="1333502,0;2667003,1257300;1333502,2514600;0,1257300" o:connectangles="270,0,90,180" textboxrect="0,0,2667000,2514600"/>
                </v:shape>
                <v:shape id="Shape 755" o:spid="_x0000_s1094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eIx8EA&#10;AADbAAAADwAAAGRycy9kb3ducmV2LnhtbERPy4rCMBTdC/MP4Q64s6kibekYRUZmcOPCx8bdpbnT&#10;FpubThPb+vdmIbg8nPdqM5pG9NS52rKCeRSDIC6srrlUcDn/zDIQziNrbCyTggc52Kw/JivMtR34&#10;SP3JlyKEsMtRQeV9m0vpiooMusi2xIH7s51BH2BXSt3hEMJNIxdxnEiDNYeGClv6rqi4ne5GwfBr&#10;+iTZXVO9zBZpcz3Y//S2V2r6OW6/QHga/Vv8cu+1giysD1/CD5Dr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cHiMfBAAAA2wAAAA8AAAAAAAAAAAAAAAAAmAIAAGRycy9kb3du&#10;cmV2LnhtbFBLBQYAAAAABAAEAPUAAACGAwAAAAA=&#10;" path="m,2514600r2667000,l2667000,,,,,2514600xe" filled="f" strokecolor="#41719c" strokeweight=".33856mm">
                  <v:stroke joinstyle="miter"/>
                  <v:path arrowok="t" o:connecttype="custom" o:connectlocs="1333502,0;2667003,1257300;1333502,2514600;0,1257300" o:connectangles="270,0,90,180" textboxrect="0,0,2667000,2514600"/>
                </v:shape>
                <v:rect id="Rectangle 756" o:spid="_x0000_s1095" style="position:absolute;left:8586;top:14757;width:1006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rCHMQA&#10;AADbAAAADwAAAGRycy9kb3ducmV2LnhtbESPQWvCQBSE7wX/w/KE3pqNPUiMWUXUYo7WFLS3R/Y1&#10;CWbfhuxqUn99t1DocZiZb5hsPZpW3Kl3jWUFsygGQVxa3XCl4KN4e0lAOI+ssbVMCr7JwXo1ecow&#10;1Xbgd7qffCUChF2KCmrvu1RKV9Zk0EW2Iw7el+0N+iD7SuoehwA3rXyN47k02HBYqLGjbU3l9XQz&#10;Cg5Jt7nk9jFU7f7zcD6eF7ti4ZV6no6bJQhPo/8P/7VzrSCZwe+X8APk6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6whzEAAAA2wAAAA8AAAAAAAAAAAAAAAAAmAIAAGRycy9k&#10;b3ducmV2LnhtbFBLBQYAAAAABAAEAPUAAACJ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Lista de </w:t>
                        </w:r>
                      </w:p>
                    </w:txbxContent>
                  </v:textbox>
                </v:rect>
                <v:rect id="Rectangle 757" o:spid="_x0000_s1096" style="position:absolute;left:8586;top:17503;width:21191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hca8UA&#10;AADbAAAADwAAAGRycy9kb3ducmV2LnhtbESPQWvCQBSE7wX/w/IEb81GDyWmWUVqizm2Rki9PbLP&#10;JDT7NmS3JvbXdwsFj8PMfMNk28l04kqDay0rWEYxCOLK6pZrBafi7TEB4Tyyxs4yKbiRg+1m9pBh&#10;qu3IH3Q9+loECLsUFTTe96mUrmrIoItsTxy8ix0M+iCHWuoBxwA3nVzF8ZM02HJYaLCnl4aqr+O3&#10;UXBI+t1nbn/Guns9H8r3cr0v1l6pxXzaPYPwNPl7+L+dawXJCv6+hB8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aFxrxQAAANs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certificados para </w:t>
                        </w:r>
                      </w:p>
                    </w:txbxContent>
                  </v:textbox>
                </v:rect>
                <v:rect id="Rectangle 758" o:spid="_x0000_s1097" style="position:absolute;left:8586;top:20246;width:1264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T58MUA&#10;AADbAAAADwAAAGRycy9kb3ducmV2LnhtbESPQWvCQBSE74L/YXlCb7qxgs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JPnwxQAAANs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assinatura</w:t>
                        </w:r>
                      </w:p>
                    </w:txbxContent>
                  </v:textbox>
                </v:rect>
                <v:shape id="Picture 9209" o:spid="_x0000_s1098" type="#_x0000_t75" style="position:absolute;left:23088;top:3063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MUgvEAAAA2wAAAA8AAABkcnMvZG93bnJldi54bWxEj0FrwkAUhO+F/oflFXqrG6XYEF3FCkI8&#10;iDR68PjIPrPB7Ns0u9H4712h0OMwM98w8+VgG3GlzteOFYxHCQji0umaKwXHw+YjBeEDssbGMSm4&#10;k4fl4vVljpl2N/6haxEqESHsM1RgQmgzKX1pyKIfuZY4emfXWQxRdpXUHd4i3DZykiRTabHmuGCw&#10;pbWh8lL0VsH6Kz+F7/22NNvfsd6di77Kba/U+9uwmoEINIT/8F871wrST3h+iT9ALh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OMUgvEAAAA2wAAAA8AAAAAAAAAAAAAAAAA&#10;nwIAAGRycy9kb3ducmV2LnhtbFBLBQYAAAAABAAEAPcAAACQAwAAAAA=&#10;">
                  <v:imagedata r:id="rId119" o:title=""/>
                  <v:path arrowok="t"/>
                </v:shape>
                <v:shape id="Shape 762" o:spid="_x0000_s1099" style="position:absolute;left:23143;top:309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o8wcQA&#10;AADbAAAADwAAAGRycy9kb3ducmV2LnhtbESPQWvCQBSE74X+h+UVvNWNrRZJ3YgtiJ6UpIVeH9nX&#10;bEj2bciuGv31riB4HGbmG2axHGwrjtT72rGCyTgBQVw6XXOl4Pdn/ToH4QOyxtYxKTiTh2X2/LTA&#10;VLsT53QsQiUihH2KCkwIXSqlLw1Z9GPXEUfv3/UWQ5R9JXWPpwi3rXxLkg9psea4YLCjb0NlUxys&#10;An3YrN/LvKl3+y8/LSamyi9/K6VGL8PqE0SgITzC9/ZWK5jP4PYl/gCZ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qPMHEAAAA2wAAAA8AAAAAAAAAAAAAAAAAmAIAAGRycy9k&#10;b3ducmV2LnhtbFBLBQYAAAAABAAEAPUAAACJAwAAAAA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763" o:spid="_x0000_s1100" style="position:absolute;left:28892;top:5704;width:39811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NaaMMA&#10;AADbAAAADwAAAGRycy9kb3ducmV2LnhtbESPT4vCMBTE74LfIbyFvWm6HqR2jSLqokf/Qdfbo3m2&#10;xealNFnb9dMbQfA4zMxvmOm8M5W4UeNKywq+hhEI4szqknMFp+PPIAbhPLLGyjIp+CcH81m/N8VE&#10;25b3dDv4XAQIuwQVFN7XiZQuK8igG9qaOHgX2xj0QTa51A22AW4qOYqisTRYclgosKZlQdn18GcU&#10;bOJ68bu19zav1udNuksnq+PEK/X50S2+QXjq/Dv8am+1gngMzy/hB8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NaaM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um certificado da lista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64" w:name="_Toc455327063"/>
      <w:bookmarkStart w:id="65" w:name="_Toc455483558"/>
      <w:r>
        <w:lastRenderedPageBreak/>
        <w:t>Digite a senha</w:t>
      </w:r>
      <w:bookmarkEnd w:id="64"/>
      <w:bookmarkEnd w:id="65"/>
    </w:p>
    <w:p w:rsidR="00BF4A28" w:rsidRDefault="00160831">
      <w:pPr>
        <w:spacing w:after="1020"/>
        <w:ind w:left="5369"/>
      </w:pPr>
      <w:r>
        <w:rPr>
          <w:noProof/>
        </w:rPr>
        <mc:AlternateContent>
          <mc:Choice Requires="wpg">
            <w:drawing>
              <wp:inline distT="0" distB="0" distL="0" distR="0">
                <wp:extent cx="6681282" cy="2583179"/>
                <wp:effectExtent l="0" t="0" r="5268" b="0"/>
                <wp:docPr id="87" name="Group 88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1282" cy="2583179"/>
                          <a:chOff x="0" y="0"/>
                          <a:chExt cx="6681282" cy="2583179"/>
                        </a:xfrm>
                      </wpg:grpSpPr>
                      <pic:pic xmlns:pic="http://schemas.openxmlformats.org/drawingml/2006/picture">
                        <pic:nvPicPr>
                          <pic:cNvPr id="88" name="Picture 769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844" cy="2583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9" name="Picture 771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3529584" cy="1994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0" name="Picture 9210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2108204" y="477015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91" name="Shape 775"/>
                        <wps:cNvSpPr/>
                        <wps:spPr>
                          <a:xfrm>
                            <a:off x="2111751" y="48158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92" name="Rectangle 776"/>
                        <wps:cNvSpPr/>
                        <wps:spPr>
                          <a:xfrm>
                            <a:off x="2717541" y="605159"/>
                            <a:ext cx="396374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Digite o PIN de proteção do seu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93" name="Rectangle 777"/>
                        <wps:cNvSpPr/>
                        <wps:spPr>
                          <a:xfrm>
                            <a:off x="3691387" y="879479"/>
                            <a:ext cx="130888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880" o:spid="_x0000_s1101" style="width:526.1pt;height:203.4pt;mso-position-horizontal-relative:char;mso-position-vertical-relative:line" coordsize="66812,2583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">
                <v:shape id="Picture 769" o:spid="_x0000_s1102" type="#_x0000_t75" style="position:absolute;width:41178;height:25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Rh5rCAAAA2wAAAA8AAABkcnMvZG93bnJldi54bWxET91qwjAUvh/4DuEIuxmausGQalpUNtjY&#10;wJ/6AIfm2Fabk5Kktnv75WKwy4/vf52PphV3cr6xrGAxT0AQl1Y3XCk4F++zJQgfkDW2lknBD3nI&#10;s8nDGlNtBz7S/RQqEUPYp6igDqFLpfRlTQb93HbEkbtYZzBE6CqpHQ4x3LTyOUlepcGGY0ONHe1q&#10;Km+n3ijYbs1TURz02/76WQ3cf3+99Den1ON03KxABBrDv/jP/aEVLOPY+CX+AJn9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kYeawgAAANsAAAAPAAAAAAAAAAAAAAAAAJ8C&#10;AABkcnMvZG93bnJldi54bWxQSwUGAAAAAAQABAD3AAAAjgMAAAAA&#10;">
                  <v:imagedata r:id="rId123" o:title=""/>
                  <v:path arrowok="t"/>
                </v:shape>
                <v:shape id="Picture 771" o:spid="_x0000_s1103" type="#_x0000_t75" style="position:absolute;left:1950;top:1950;width:35296;height:199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m0rDDAAAA2wAAAA8AAABkcnMvZG93bnJldi54bWxEj0GLwjAUhO+C/yE8wZumrrJqNYosyK4I&#10;y2oFr4/m2Vabl9JErf/eLAgeh5n5hpkvG1OKG9WusKxg0I9AEKdWF5wpOCTr3gSE88gaS8uk4EEO&#10;lot2a46xtnfe0W3vMxEg7GJUkHtfxVK6NCeDrm8r4uCdbG3QB1lnUtd4D3BTyo8o+pQGCw4LOVb0&#10;lVN62V+Ngm/3m+nj8LA5b3Xy+CvTxIzGiVLdTrOagfDU+Hf41f7RCiZT+P8SfoBcP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CbSsMMAAADbAAAADwAAAAAAAAAAAAAAAACf&#10;AgAAZHJzL2Rvd25yZXYueG1sUEsFBgAAAAAEAAQA9wAAAI8DAAAAAA==&#10;">
                  <v:imagedata r:id="rId124" o:title=""/>
                  <v:path arrowok="t"/>
                </v:shape>
                <v:shape id="Picture 9210" o:spid="_x0000_s1104" type="#_x0000_t75" style="position:absolute;left:21082;top:4770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GEObAAAAA2wAAAA8AAABkcnMvZG93bnJldi54bWxET8uKwjAU3Q/4D+EK7sbU11CrUWREdDGb&#10;qYLba3Nti81NSTJa/94shFkeznu57kwj7uR8bVnBaJiAIC6srrlUcDruPlMQPiBrbCyTgid5WK96&#10;H0vMtH3wL93zUIoYwj5DBVUIbSalLyoy6Ie2JY7c1TqDIUJXSu3wEcNNI8dJ8iUN1hwbKmzpu6Li&#10;lv8ZBUn64ybTVHbn+jnbzi6TvTEnVmrQ7zYLEIG68C9+uw9awTyuj1/iD5Cr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MYQ5sAAAADbAAAADwAAAAAAAAAAAAAAAACfAgAA&#10;ZHJzL2Rvd25yZXYueG1sUEsFBgAAAAAEAAQA9wAAAIwDAAAAAA==&#10;">
                  <v:imagedata r:id="rId125" o:title=""/>
                  <v:path arrowok="t"/>
                </v:shape>
                <v:shape id="Shape 775" o:spid="_x0000_s1105" style="position:absolute;left:21117;top:48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JcB8MA&#10;AADbAAAADwAAAGRycy9kb3ducmV2LnhtbESPzWrDMBCE74W+g9hCbo2cHkLjRjYhP5AQKLXbB1is&#10;rSVirYylxs7bR4VCj8PMfMOsy8l14kpDsJ4VLOYZCOLGa8utgq/Pw/MriBCRNXaeScGNApTF48Ma&#10;c+1Hruhax1YkCIccFZgY+1zK0BhyGOa+J07etx8cxiSHVuoBxwR3nXzJsqV0aDktGOxpa6i51D9O&#10;QU32bHbdZnyX+8qePk7V6iYrpWZP0+YNRKQp/of/2ketYLWA3y/pB8j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DJcB8MAAADbAAAADwAAAAAAAAAAAAAAAACYAgAAZHJzL2Rv&#10;d25yZXYueG1sUEsFBgAAAAAEAAQA9QAAAIgDAAAAAA==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776" o:spid="_x0000_s1106" style="position:absolute;left:27175;top:6051;width:3963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HKts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i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LHKts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Digite o PIN de proteção do seu </w:t>
                        </w:r>
                      </w:p>
                    </w:txbxContent>
                  </v:textbox>
                </v:rect>
                <v:rect id="Rectangle 777" o:spid="_x0000_s1107" style="position:absolute;left:36913;top:8794;width:1308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1vLcMA&#10;AADbAAAADwAAAGRycy9kb3ducmV2LnhtbESPQYvCMBSE74L/ITzBm6auIL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/1vLc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spacing w:after="510"/>
        <w:ind w:left="-5" w:hanging="10"/>
      </w:pPr>
      <w:r>
        <w:rPr>
          <w:sz w:val="36"/>
        </w:rPr>
        <w:t>OBS: Essa tela poderá ser diferente dependendo da marca e modelo do seu token ou smart card</w:t>
      </w:r>
    </w:p>
    <w:p w:rsidR="00BF4A28" w:rsidRDefault="00160831">
      <w:pPr>
        <w:pStyle w:val="Ttulo3"/>
      </w:pPr>
      <w:bookmarkStart w:id="66" w:name="_Toc455327064"/>
      <w:bookmarkStart w:id="67" w:name="_Toc455483559"/>
      <w:r>
        <w:lastRenderedPageBreak/>
        <w:t>O sistema exibe o resultado</w:t>
      </w:r>
      <w:bookmarkEnd w:id="66"/>
      <w:bookmarkEnd w:id="67"/>
    </w:p>
    <w:p w:rsidR="00BF4A28" w:rsidRDefault="00160831">
      <w:pPr>
        <w:spacing w:after="0"/>
        <w:ind w:left="557"/>
      </w:pPr>
      <w:r>
        <w:rPr>
          <w:noProof/>
        </w:rPr>
        <mc:AlternateContent>
          <mc:Choice Requires="wpg">
            <w:drawing>
              <wp:inline distT="0" distB="0" distL="0" distR="0">
                <wp:extent cx="9961463" cy="4945376"/>
                <wp:effectExtent l="0" t="0" r="1687" b="0"/>
                <wp:docPr id="94" name="Group 8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1463" cy="4945376"/>
                          <a:chOff x="0" y="0"/>
                          <a:chExt cx="9961463" cy="4945376"/>
                        </a:xfrm>
                      </wpg:grpSpPr>
                      <pic:pic xmlns:pic="http://schemas.openxmlformats.org/drawingml/2006/picture">
                        <pic:nvPicPr>
                          <pic:cNvPr id="95" name="Picture 788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4087" cy="4945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6" name="Picture 790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8465816" cy="4357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7" name="Picture 9211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5262372" y="446528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98" name="Shape 794"/>
                        <wps:cNvSpPr/>
                        <wps:spPr>
                          <a:xfrm>
                            <a:off x="5267830" y="4495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99" name="Rectangle 795"/>
                        <wps:cNvSpPr/>
                        <wps:spPr>
                          <a:xfrm>
                            <a:off x="5801611" y="573529"/>
                            <a:ext cx="415985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Ao final informações retiradas do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00" name="Rectangle 796"/>
                        <wps:cNvSpPr/>
                        <wps:spPr>
                          <a:xfrm>
                            <a:off x="6075931" y="847849"/>
                            <a:ext cx="33605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 serão exibidas...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Picture 9212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2776218" y="363473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02" name="Shape 798"/>
                        <wps:cNvSpPr/>
                        <wps:spPr>
                          <a:xfrm>
                            <a:off x="2779263" y="3639312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597"/>
                              <a:gd name="f17" fmla="val 686295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03" name="Rectangle 799"/>
                        <wps:cNvSpPr/>
                        <wps:spPr>
                          <a:xfrm>
                            <a:off x="3420112" y="3901571"/>
                            <a:ext cx="380320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... E em baixo a assinatura feita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402" o:spid="_x0000_s1108" style="width:784.35pt;height:389.4pt;mso-position-horizontal-relative:char;mso-position-vertical-relative:line" coordsize="99614,494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Ud1/x6yf7h/lUlR3X/HrJ/uH+VAEl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R3X/HrJ/uH+&#10;VSVHdf8AHrJ/uH+VAEl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R3X/HrJ/uH+VSVHdf8esn&#10;+4f5UAS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RRRQAUVxtj8UfCN38c774Sw3kh8SafpEeqzR7V8vynfbtDZzvAKMRj7rqcnn&#10;HZUbpPo/87fmg2bX9bX/ACYUUUUAFFFeSfEL9o74beDP2gNE+D2szamPEGuGFYpYbUNawPM22JJH&#10;3BgXOANqsBkZIoWslFbvReobJy6I9booooAKKKKACiiobG7tb238+zuYbiLe6eZDIHXcrFWXI7hl&#10;YEdiCO1AE1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Hdf8esn+4f5VJUd1/x6yf7h/lQBJ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Ud1/wAe&#10;sn+4f5VJUd1/x6yf7h/lQBJ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">
                <v:shape id="Picture 788" o:spid="_x0000_s1109" type="#_x0000_t75" style="position:absolute;width:90540;height:49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4Xe8bBAAAA2wAAAA8AAABkcnMvZG93bnJldi54bWxEj0GLwjAUhO+C/yE8YW+arqK4XVMRUfBq&#10;uwePj+Zt223yUpqo3X9vBMHjMDPfMJvtYI24Ue8bxwo+ZwkI4tLphisFP8VxugbhA7JG45gU/JOH&#10;bTYebTDV7s5nuuWhEhHCPkUFdQhdKqUva7LoZ64jjt6v6y2GKPtK6h7vEW6NnCfJSlpsOC7U2NG+&#10;prLNr1bBZXEwqIeQm2LdLC7l6m/ZFoVSH5Nh9w0i0BDe4Vf7pBV8LeH5Jf4AmT0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4Xe8bBAAAA2wAAAA8AAAAAAAAAAAAAAAAAnwIA&#10;AGRycy9kb3ducmV2LnhtbFBLBQYAAAAABAAEAPcAAACNAwAAAAA=&#10;">
                  <v:imagedata r:id="rId129" o:title=""/>
                  <v:path arrowok="t"/>
                </v:shape>
                <v:shape id="Picture 790" o:spid="_x0000_s1110" type="#_x0000_t75" style="position:absolute;left:1950;top:1950;width:84658;height:43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tBK3FAAAA2wAAAA8AAABkcnMvZG93bnJldi54bWxEj81uwjAQhO+VeAdrkbgVJxwQpBiE+FNP&#10;rYBectvGSxwlXkexgbRPXyMh9TiamW80i1VvG3GjzleOFaTjBARx4XTFpYKv8/51BsIHZI2NY1Lw&#10;Qx5Wy8HLAjPt7nyk2ymUIkLYZ6jAhNBmUvrCkEU/di1x9C6usxii7EqpO7xHuG3kJEmm0mLFccFg&#10;SxtDRX26WgXfs8Nmd83zSZ6mZlvL+vfz43BWajTs128gAvXhP/xsv2sF8yk8vsQfIJ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krQStxQAAANsAAAAPAAAAAAAAAAAAAAAA&#10;AJ8CAABkcnMvZG93bnJldi54bWxQSwUGAAAAAAQABAD3AAAAkQMAAAAA&#10;">
                  <v:imagedata r:id="rId130" o:title=""/>
                  <v:path arrowok="t"/>
                </v:shape>
                <v:shape id="Picture 9211" o:spid="_x0000_s1111" type="#_x0000_t75" style="position:absolute;left:52623;top:4465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HWqHEAAAA2wAAAA8AAABkcnMvZG93bnJldi54bWxEj0FrwkAUhO8F/8PyCt6ajT1oTV2lCkI8&#10;iDR68PjIPrOh2bdpdqPx37tCocdhZr5hFqvBNuJKna8dK5gkKQji0umaKwWn4/btA4QPyBobx6Tg&#10;Th5Wy9HLAjPtbvxN1yJUIkLYZ6jAhNBmUvrSkEWfuJY4ehfXWQxRdpXUHd4i3DbyPU2n0mLNccFg&#10;SxtD5U/RWwWbWX4O68OuNLvfid5fir7Kba/U+HX4+gQRaAj/4b92rhXMZ/D8En+AXD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aHWqHEAAAA2wAAAA8AAAAAAAAAAAAAAAAA&#10;nwIAAGRycy9kb3ducmV2LnhtbFBLBQYAAAAABAAEAPcAAACQAwAAAAA=&#10;">
                  <v:imagedata r:id="rId119" o:title=""/>
                  <v:path arrowok="t"/>
                </v:shape>
                <v:shape id="Shape 794" o:spid="_x0000_s1112" style="position:absolute;left:52678;top:4495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3IFgsAA&#10;AADbAAAADwAAAGRycy9kb3ducmV2LnhtbERPy4rCMBTdD/gP4QqzG1MfDFqNooKMK4dWwe2luTbF&#10;5qY0UTvz9WYhuDyc92LV2VrcqfWVYwXDQQKCuHC64lLB6bj7moLwAVlj7ZgU/JGH1bL3scBUuwdn&#10;dM9DKWII+xQVmBCaVEpfGLLoB64hjtzFtRZDhG0pdYuPGG5rOUqSb2mx4thgsKGtoeKa36wCffvZ&#10;jYvsWh1+N36SD02Z/Z/XSn32u/UcRKAuvMUv914rmMW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3IFgsAAAADbAAAADwAAAAAAAAAAAAAAAACYAgAAZHJzL2Rvd25y&#10;ZXYueG1sUEsFBgAAAAAEAAQA9QAAAIUDAAAAAA=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795" o:spid="_x0000_s1113" style="position:absolute;left:58016;top:5735;width:41598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VYx8MA&#10;AADbAAAADwAAAGRycy9kb3ducmV2LnhtbESPQYvCMBSE74L/ITzBm6buQWzXKKIuenRVqHt7NG/b&#10;ss1LaaKt/vqNIHgcZuYbZr7sTCVu1LjSsoLJOAJBnFldcq7gfPoazUA4j6yxskwK7uRguej35pho&#10;2/I33Y4+FwHCLkEFhfd1IqXLCjLoxrYmDt6vbQz6IJtc6gbbADeV/IiiqTRYclgosKZ1Qdnf8WoU&#10;7Gb16rK3jzavtj+79JDGm1PslRoOutUnCE+df4df7b1WEMfw/BJ+gFz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hVYx8MAAADb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Ao final informações retiradas do </w:t>
                        </w:r>
                      </w:p>
                    </w:txbxContent>
                  </v:textbox>
                </v:rect>
                <v:rect id="Rectangle 796" o:spid="_x0000_s1114" style="position:absolute;left:60759;top:8478;width:33605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vsSsUA&#10;AADc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X8RPDlGZlAzx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O+xK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 serão exibidas...</w:t>
                        </w:r>
                      </w:p>
                    </w:txbxContent>
                  </v:textbox>
                </v:rect>
                <v:shape id="Picture 9212" o:spid="_x0000_s1115" type="#_x0000_t75" style="position:absolute;left:27762;top:36347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HoFTAAAAA3AAAAA8AAABkcnMvZG93bnJldi54bWxET0uLwjAQvgv7H8IseNO0HtZajUWWFfbo&#10;69Dj0EybYjMpTVa7/94Igrf5+J6zKUbbiRsNvnWsIJ0nIIgrp1tuFFzO+1kGwgdkjZ1jUvBPHort&#10;x2SDuXZ3PtLtFBoRQ9jnqMCE0OdS+sqQRT93PXHkajdYDBEOjdQD3mO47eQiSb6kxZZjg8Gevg1V&#10;19OfVeCxNGZfH1pcZNlqef4pu1VdKjX9HHdrEIHG8Ba/3L86zk9SeD4TL5DbB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segVMAAAADcAAAADwAAAAAAAAAAAAAAAACfAgAA&#10;ZHJzL2Rvd25yZXYueG1sUEsFBgAAAAAEAAQA9wAAAIwDAAAAAA==&#10;">
                  <v:imagedata r:id="rId131" o:title=""/>
                  <v:path arrowok="t"/>
                </v:shape>
                <v:shape id="Shape 798" o:spid="_x0000_s1116" style="position:absolute;left:27792;top:3639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1/ncIA&#10;AADcAAAADwAAAGRycy9kb3ducmV2LnhtbERP3WrCMBS+F/YO4Qx2p6lejNmZFlEHk8GwdQ9waI5N&#10;sDkpTWbr2y+Dwe7Ox/d7NuXkOnGjIVjPCpaLDARx47XlVsHX+W3+AiJEZI2dZ1JwpwBl8TDbYK79&#10;yBXd6tiKFMIhRwUmxj6XMjSGHIaF74kTd/GDw5jg0Eo94JjCXSdXWfYsHVpODQZ72hlqrvW3U1CT&#10;/TD7bjt+ykNlj6djtb7LSqmnx2n7CiLSFP/Ff+53neZnK/h9Jl0gi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jX+dwgAAANwAAAAPAAAAAAAAAAAAAAAAAJgCAABkcnMvZG93&#10;bnJldi54bWxQSwUGAAAAAAQABAD1AAAAhwMAAAAA&#10;" path="m178816,118618c178816,53086,231902,,297434,l809498,r,l1755521,,3844290,v65532,,118618,53086,118618,118618l3962908,415163r,l3962908,593090r,c3962908,658597,3909822,711708,3844290,711708r-2088769,l809498,711708r,l297434,711708v-65532,,-118618,-53111,-118618,-118618l178816,593090,,686295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799" o:spid="_x0000_s1117" style="position:absolute;left:34201;top:39015;width:3803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lyPcEA&#10;AADcAAAADwAAAGRycy9kb3ducmV2LnhtbERPS4vCMBC+C/6HMMLeNFVh0WoU8YEefYF6G5qxLTaT&#10;0kTb3V9vhIW9zcf3nOm8MYV4UeVyywr6vQgEcWJ1zqmC82nTHYFwHlljYZkU/JCD+azdmmKsbc0H&#10;eh19KkIIuxgVZN6XsZQuycig69mSOHB3Wxn0AVap1BXWIdwUchBF39JgzqEhw5KWGSWP49Mo2I7K&#10;xXVnf+u0WN+2l/1lvDqNvVJfnWYxAeGp8f/iP/dOh/nRED7PhAv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pcj3BAAAA3AAAAA8AAAAAAAAAAAAAAAAAmAIAAGRycy9kb3du&#10;cmV2LnhtbFBLBQYAAAAABAAEAPUAAACG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... E em baixo a assinatura feita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2"/>
      </w:pPr>
      <w:bookmarkStart w:id="68" w:name="_Toc455327065"/>
      <w:bookmarkStart w:id="69" w:name="_Toc455483560"/>
      <w:r>
        <w:lastRenderedPageBreak/>
        <w:t>Utilizando o Applet Java PKCS#11</w:t>
      </w:r>
      <w:bookmarkEnd w:id="68"/>
      <w:bookmarkEnd w:id="69"/>
    </w:p>
    <w:p w:rsidR="00BF4A28" w:rsidRDefault="00160831">
      <w:pPr>
        <w:spacing w:after="17"/>
        <w:ind w:left="7616" w:hanging="5562"/>
      </w:pPr>
      <w:r>
        <w:rPr>
          <w:sz w:val="48"/>
        </w:rPr>
        <w:t>Como utilizar a aplicação exemplo com o componente Applet Java PKCS#11</w:t>
      </w:r>
    </w:p>
    <w:p w:rsidR="00BF4A28" w:rsidRDefault="00160831">
      <w:pPr>
        <w:pStyle w:val="Ttulo3"/>
      </w:pPr>
      <w:bookmarkStart w:id="70" w:name="_Toc455327066"/>
      <w:bookmarkStart w:id="71" w:name="_Toc455483561"/>
      <w:r>
        <w:t>Requisitos</w:t>
      </w:r>
      <w:bookmarkEnd w:id="70"/>
      <w:bookmarkEnd w:id="71"/>
    </w:p>
    <w:p w:rsidR="00BF4A28" w:rsidRDefault="00160831">
      <w:pPr>
        <w:numPr>
          <w:ilvl w:val="0"/>
          <w:numId w:val="12"/>
        </w:numPr>
        <w:spacing w:after="29"/>
        <w:ind w:left="1117" w:hanging="812"/>
      </w:pPr>
      <w:r>
        <w:rPr>
          <w:sz w:val="56"/>
        </w:rPr>
        <w:t>Esse componente exige a plataforma</w:t>
      </w:r>
    </w:p>
    <w:p w:rsidR="00BF4A28" w:rsidRDefault="00160831">
      <w:pPr>
        <w:numPr>
          <w:ilvl w:val="1"/>
          <w:numId w:val="12"/>
        </w:numPr>
        <w:spacing w:after="17"/>
        <w:ind w:hanging="811"/>
      </w:pPr>
      <w:r>
        <w:rPr>
          <w:sz w:val="48"/>
        </w:rPr>
        <w:t>Navegador: Internet Explorer, ou Firefox</w:t>
      </w:r>
    </w:p>
    <w:p w:rsidR="00BF4A28" w:rsidRDefault="00160831">
      <w:pPr>
        <w:numPr>
          <w:ilvl w:val="1"/>
          <w:numId w:val="12"/>
        </w:numPr>
        <w:spacing w:after="187"/>
        <w:ind w:hanging="811"/>
      </w:pPr>
      <w:r>
        <w:rPr>
          <w:sz w:val="48"/>
        </w:rPr>
        <w:t>Sistema Operacional: Windows, Mac OS x, Linux</w:t>
      </w:r>
    </w:p>
    <w:p w:rsidR="00BF4A28" w:rsidRDefault="00160831">
      <w:pPr>
        <w:numPr>
          <w:ilvl w:val="0"/>
          <w:numId w:val="12"/>
        </w:numPr>
        <w:spacing w:after="29"/>
        <w:ind w:left="1117" w:hanging="812"/>
      </w:pPr>
      <w:r>
        <w:rPr>
          <w:sz w:val="56"/>
        </w:rPr>
        <w:t xml:space="preserve">É necessário instalar o JDK 8 </w:t>
      </w:r>
    </w:p>
    <w:p w:rsidR="00BF4A28" w:rsidRDefault="00160831">
      <w:pPr>
        <w:spacing w:after="131" w:line="244" w:lineRule="auto"/>
        <w:ind w:left="1141" w:hanging="10"/>
      </w:pPr>
      <w:hyperlink r:id="rId146" w:history="1">
        <w:r>
          <w:rPr>
            <w:sz w:val="56"/>
          </w:rPr>
          <w:t>(</w:t>
        </w:r>
      </w:hyperlink>
      <w:hyperlink r:id="rId147" w:history="1">
        <w:r>
          <w:rPr>
            <w:color w:val="0563C1"/>
            <w:sz w:val="40"/>
            <w:u w:val="single" w:color="0563C1"/>
          </w:rPr>
          <w:t>http://www.oracle.com/technetwork/pt/java/javase/downloads/jdk8</w:t>
        </w:r>
      </w:hyperlink>
      <w:hyperlink r:id="rId148" w:history="1">
        <w:r>
          <w:rPr>
            <w:color w:val="0563C1"/>
            <w:sz w:val="40"/>
            <w:u w:val="single" w:color="0563C1"/>
          </w:rPr>
          <w:t>-</w:t>
        </w:r>
      </w:hyperlink>
      <w:hyperlink r:id="rId149" w:history="1">
        <w:r>
          <w:rPr>
            <w:color w:val="0563C1"/>
            <w:sz w:val="40"/>
            <w:u w:val="single" w:color="0563C1"/>
          </w:rPr>
          <w:t>downloads</w:t>
        </w:r>
      </w:hyperlink>
      <w:hyperlink r:id="rId150" w:history="1"/>
      <w:hyperlink r:id="rId151" w:history="1">
        <w:r>
          <w:rPr>
            <w:color w:val="0563C1"/>
            <w:sz w:val="40"/>
            <w:u w:val="single" w:color="0563C1"/>
          </w:rPr>
          <w:t>2133151.html</w:t>
        </w:r>
      </w:hyperlink>
      <w:hyperlink r:id="rId152" w:history="1">
        <w:r>
          <w:rPr>
            <w:sz w:val="56"/>
          </w:rPr>
          <w:t>);</w:t>
        </w:r>
      </w:hyperlink>
    </w:p>
    <w:p w:rsidR="00BF4A28" w:rsidRDefault="00160831">
      <w:pPr>
        <w:numPr>
          <w:ilvl w:val="0"/>
          <w:numId w:val="12"/>
        </w:numPr>
        <w:spacing w:after="29"/>
        <w:ind w:left="1117" w:hanging="812"/>
      </w:pPr>
      <w:r>
        <w:rPr>
          <w:sz w:val="56"/>
        </w:rPr>
        <w:t>É necessário instalar o driver PKCS#11 do seu token / cartão;</w:t>
      </w:r>
    </w:p>
    <w:p w:rsidR="00BF4A28" w:rsidRDefault="00160831">
      <w:pPr>
        <w:pStyle w:val="Ttulo3"/>
      </w:pPr>
      <w:bookmarkStart w:id="72" w:name="_Toc455327067"/>
      <w:bookmarkStart w:id="73" w:name="_Toc455483562"/>
      <w:r>
        <w:lastRenderedPageBreak/>
        <w:t>Acessando a pagina</w:t>
      </w:r>
      <w:bookmarkEnd w:id="72"/>
      <w:bookmarkEnd w:id="73"/>
    </w:p>
    <w:p w:rsidR="00BF4A28" w:rsidRDefault="00160831">
      <w:pPr>
        <w:numPr>
          <w:ilvl w:val="0"/>
          <w:numId w:val="13"/>
        </w:numPr>
        <w:spacing w:after="3" w:line="244" w:lineRule="auto"/>
        <w:ind w:left="1117" w:hanging="812"/>
      </w:pPr>
      <w:r>
        <w:rPr>
          <w:sz w:val="56"/>
        </w:rPr>
        <w:t xml:space="preserve">Acesse a página </w:t>
      </w:r>
      <w:hyperlink r:id="rId153" w:history="1">
        <w:r>
          <w:rPr>
            <w:color w:val="0563C1"/>
            <w:sz w:val="40"/>
            <w:u w:val="single" w:color="0563C1"/>
          </w:rPr>
          <w:t>http://localhost:8080/example/upload_java_capi.html</w:t>
        </w:r>
      </w:hyperlink>
    </w:p>
    <w:p w:rsidR="00BF4A28" w:rsidRDefault="00160831">
      <w:pPr>
        <w:numPr>
          <w:ilvl w:val="1"/>
          <w:numId w:val="13"/>
        </w:numPr>
        <w:spacing w:after="17"/>
        <w:ind w:hanging="811"/>
      </w:pPr>
      <w:r>
        <w:rPr>
          <w:sz w:val="48"/>
        </w:rPr>
        <w:t>Caso você esteja usando o Windows você permanecerá nessa página</w:t>
      </w:r>
    </w:p>
    <w:p w:rsidR="00BF4A28" w:rsidRDefault="00160831">
      <w:pPr>
        <w:numPr>
          <w:ilvl w:val="1"/>
          <w:numId w:val="13"/>
        </w:numPr>
        <w:spacing w:after="17"/>
        <w:ind w:hanging="811"/>
      </w:pPr>
      <w:r>
        <w:rPr>
          <w:sz w:val="48"/>
        </w:rPr>
        <w:t>Caso contrário será redirecionado para outra página com outro componente cliente;</w:t>
      </w:r>
    </w:p>
    <w:p w:rsidR="00BF4A28" w:rsidRDefault="00160831">
      <w:pPr>
        <w:numPr>
          <w:ilvl w:val="1"/>
          <w:numId w:val="13"/>
        </w:numPr>
        <w:spacing w:after="208"/>
        <w:ind w:hanging="811"/>
      </w:pPr>
      <w:r>
        <w:rPr>
          <w:sz w:val="48"/>
        </w:rPr>
        <w:t>É possível que o sistema questione se você deseja confiar no componente, responda que “Sim”.</w:t>
      </w:r>
    </w:p>
    <w:p w:rsidR="00BF4A28" w:rsidRDefault="00160831">
      <w:pPr>
        <w:numPr>
          <w:ilvl w:val="0"/>
          <w:numId w:val="13"/>
        </w:numPr>
        <w:spacing w:after="29"/>
        <w:ind w:left="1117" w:hanging="812"/>
      </w:pPr>
      <w:r>
        <w:rPr>
          <w:sz w:val="56"/>
        </w:rPr>
        <w:t>Na pagina vista no próximo slide comece fazendo o drag and drop de um arquivo;</w:t>
      </w:r>
    </w:p>
    <w:p w:rsidR="00BF4A28" w:rsidRDefault="00160831">
      <w:pPr>
        <w:pStyle w:val="Ttulo3"/>
      </w:pPr>
      <w:bookmarkStart w:id="74" w:name="_Toc455327068"/>
      <w:bookmarkStart w:id="75" w:name="_Toc455483563"/>
      <w:r>
        <w:lastRenderedPageBreak/>
        <w:t>Upload do conteúdo</w:t>
      </w:r>
      <w:bookmarkEnd w:id="74"/>
      <w:bookmarkEnd w:id="75"/>
    </w:p>
    <w:p w:rsidR="00BF4A28" w:rsidRDefault="00160831">
      <w:pPr>
        <w:spacing w:after="0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7453201" cy="2703579"/>
                <wp:effectExtent l="0" t="0" r="14399" b="0"/>
                <wp:docPr id="104" name="Group 8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53201" cy="2703579"/>
                          <a:chOff x="0" y="0"/>
                          <a:chExt cx="7453201" cy="2703579"/>
                        </a:xfrm>
                      </wpg:grpSpPr>
                      <pic:pic xmlns:pic="http://schemas.openxmlformats.org/drawingml/2006/picture">
                        <pic:nvPicPr>
                          <pic:cNvPr id="105" name="Picture 893"/>
                          <pic:cNvPicPr>
                            <a:picLocks noChangeAspect="1"/>
                          </pic:cNvPicPr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3652" cy="2703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6" name="Picture 895"/>
                          <pic:cNvPicPr>
                            <a:picLocks noChangeAspect="1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6565392" cy="2115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7" name="Picture 9213"/>
                          <pic:cNvPicPr>
                            <a:picLocks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2489197" y="41960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08" name="Shape 898"/>
                        <wps:cNvSpPr/>
                        <wps:spPr>
                          <a:xfrm>
                            <a:off x="2492754" y="423668"/>
                            <a:ext cx="3962909" cy="710187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9"/>
                              <a:gd name="f4" fmla="val 710184"/>
                              <a:gd name="f5" fmla="val 178816"/>
                              <a:gd name="f6" fmla="val 118364"/>
                              <a:gd name="f7" fmla="val 52959"/>
                              <a:gd name="f8" fmla="val 231775"/>
                              <a:gd name="f9" fmla="val 297180"/>
                              <a:gd name="f10" fmla="val 809498"/>
                              <a:gd name="f11" fmla="val 1755521"/>
                              <a:gd name="f12" fmla="val 3844545"/>
                              <a:gd name="f13" fmla="val 3909949"/>
                              <a:gd name="f14" fmla="val 414274"/>
                              <a:gd name="f15" fmla="val 591820"/>
                              <a:gd name="f16" fmla="val 657225"/>
                              <a:gd name="f17" fmla="val 684784"/>
                              <a:gd name="f18" fmla="*/ f0 1 3962909"/>
                              <a:gd name="f19" fmla="*/ f1 1 710184"/>
                              <a:gd name="f20" fmla="+- f4 0 f2"/>
                              <a:gd name="f21" fmla="+- f3 0 f2"/>
                              <a:gd name="f22" fmla="*/ f21 1 3962909"/>
                              <a:gd name="f23" fmla="*/ f20 1 710184"/>
                              <a:gd name="f24" fmla="*/ 0 1 f22"/>
                              <a:gd name="f25" fmla="*/ 3962909 1 f22"/>
                              <a:gd name="f26" fmla="*/ 0 1 f23"/>
                              <a:gd name="f27" fmla="*/ 710184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9" h="710184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09" name="Rectangle 899"/>
                        <wps:cNvSpPr/>
                        <wps:spPr>
                          <a:xfrm>
                            <a:off x="2821180" y="684144"/>
                            <a:ext cx="463202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Arraste e solte um arquivo nessa área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491" o:spid="_x0000_s1118" style="width:586.85pt;height:212.9pt;mso-position-horizontal-relative:char;mso-position-vertical-relative:line" coordsize="74532,2703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">
                <v:shape id="Picture 893" o:spid="_x0000_s1119" type="#_x0000_t75" style="position:absolute;width:71536;height:270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YqoPCAAAA3AAAAA8AAABkcnMvZG93bnJldi54bWxET0trwkAQvhf6H5Yp9KabWuojdRPEIhXE&#10;Q1Q8D9lpEpqdDburpv56VxB6m4/vOfO8N604k/ONZQVvwwQEcWl1w5WCw341mILwAVlja5kU/JGH&#10;PHt+mmOq7YULOu9CJWII+xQV1CF0qZS+rMmgH9qOOHI/1hkMEbpKaoeXGG5aOUqSsTTYcGyosaNl&#10;TeXv7mQU+I3n2aoI2y95NNf3RTH5HpFT6vWlX3yCCNSHf/HDvdZxfvIB92fiBTK7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7WKqDwgAAANwAAAAPAAAAAAAAAAAAAAAAAJ8C&#10;AABkcnMvZG93bnJldi54bWxQSwUGAAAAAAQABAD3AAAAjgMAAAAA&#10;">
                  <v:imagedata r:id="rId157" o:title=""/>
                  <v:path arrowok="t"/>
                </v:shape>
                <v:shape id="Picture 895" o:spid="_x0000_s1120" type="#_x0000_t75" style="position:absolute;left:1950;top:1950;width:65654;height:21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O7KTDAAAA3AAAAA8AAABkcnMvZG93bnJldi54bWxET01rAjEQvQv+hzCFXqRmW0FkNUqpFIpC&#10;UbvoddxMN1uTybKJuv33TUHwNo/3ObNF56y4UBtqzwqehxkI4tLrmisFxdf70wREiMgarWdS8EsB&#10;FvN+b4a59lfe0mUXK5FCOOSowMTY5FKG0pDDMPQNceK+feswJthWUrd4TeHOypcsG0uHNacGgw29&#10;GSpPu7NTcNwORsW+CYZX9vNgB+sfs9wslXp86F6nICJ18S6+uT90mp+N4f+ZdIGc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Q7spMMAAADcAAAADwAAAAAAAAAAAAAAAACf&#10;AgAAZHJzL2Rvd25yZXYueG1sUEsFBgAAAAAEAAQA9wAAAI8DAAAAAA==&#10;">
                  <v:imagedata r:id="rId158" o:title=""/>
                  <v:path arrowok="t"/>
                </v:shape>
                <v:shape id="Picture 9213" o:spid="_x0000_s1121" type="#_x0000_t75" style="position:absolute;left:24891;top:4196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oqSHBAAAA3AAAAA8AAABkcnMvZG93bnJldi54bWxET9tqAjEQfRf8hzAF3zSxgpatUaq0ICqC&#10;th8wJNPdpZvJukl19euNIPg2h3Od6bx1lThRE0rPGoYDBYLYeFtyruHn+6v/BiJEZIuVZ9JwoQDz&#10;Wbczxcz6M+/pdIi5SCEcMtRQxFhnUgZTkMMw8DVx4n594zAm2OTSNnhO4a6Sr0qNpcOSU0OBNS0L&#10;Mn+Hf6dhPFzsaHsd5bU3jMdPhWa9WWvde2k/3kFEauNT/HCvbJqvJnB/Jl0gZz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EoqSHBAAAA3AAAAA8AAAAAAAAAAAAAAAAAnwIA&#10;AGRycy9kb3ducmV2LnhtbFBLBQYAAAAABAAEAPcAAACNAwAAAAA=&#10;">
                  <v:imagedata r:id="rId159" o:title=""/>
                  <v:path arrowok="t"/>
                </v:shape>
                <v:shape id="Shape 898" o:spid="_x0000_s1122" style="position:absolute;left:24927;top:4236;width:39629;height:7102;visibility:visible;mso-wrap-style:square;v-text-anchor:top" coordsize="3962909,7101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vq+sYA&#10;AADcAAAADwAAAGRycy9kb3ducmV2LnhtbESPQWsCMRCF70L/Q5hCb5q0tiKrUWpB8FSpFdTbkEx3&#10;l24myybq1l/fORR6m+G9ee+b+bIPjbpQl+rIFh5HBhSxi77m0sL+cz2cgkoZ2WMTmSz8UILl4m4w&#10;x8LHK3/QZZdLJSGcCrRQ5dwWWidXUcA0ii2xaF+xC5hl7UrtO7xKeGj0kzETHbBmaaiwpbeK3Pfu&#10;HCzcyvrwMj3enk+rxpmxG2/fV5uttQ/3/esMVKY+/5v/rjde8I3QyjMygV7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Vvq+sYAAADcAAAADwAAAAAAAAAAAAAAAACYAgAAZHJz&#10;L2Rvd25yZXYueG1sUEsFBgAAAAAEAAQA9QAAAIsDAAAAAA==&#10;" path="m178816,118364c178816,52959,231775,,297180,l809498,r,l1755521,,3844545,v65404,,118364,52959,118364,118364l3962909,414274r,l3962909,591820r,c3962909,657225,3909949,710184,3844545,710184r-2089024,l809498,710184r,l297180,710184v-65405,,-118364,-52959,-118364,-118364l178816,591820,,684784,178816,414274r,-295910xe" filled="f" strokecolor="#a5a5a5" strokeweight=".16942mm">
                  <v:stroke joinstyle="miter"/>
                  <v:path arrowok="t" o:connecttype="custom" o:connectlocs="1981455,0;3962909,355094;1981455,710187;0,355094" o:connectangles="270,0,90,180" textboxrect="0,0,3962909,710184"/>
                </v:shape>
                <v:rect id="Rectangle 899" o:spid="_x0000_s1123" style="position:absolute;left:28211;top:6841;width:46321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FF18MA&#10;AADcAAAADwAAAGRycy9kb3ducmV2LnhtbERPTWvCQBC9F/wPywi91U09lCS6irQVc1RTsN6G7JgE&#10;s7Mhu01Sf71bKHibx/uc5Xo0jeipc7VlBa+zCARxYXXNpYKvfPsSg3AeWWNjmRT8koP1avK0xFTb&#10;gQ/UH30pQgi7FBVU3replK6oyKCb2ZY4cBfbGfQBdqXUHQ4h3DRyHkVv0mDNoaHClt4rKq7HH6Ng&#10;F7eb78zehrL5PO9O+1PykSdeqefpuFmA8DT6h/jfnekwP0rg75lwgV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gFF18MAAADc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Arraste e solte um arquivo nessa área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2"/>
        <w:ind w:left="315"/>
      </w:pPr>
      <w:bookmarkStart w:id="76" w:name="_Toc455327069"/>
      <w:bookmarkStart w:id="77" w:name="_Toc455483564"/>
      <w:r>
        <w:lastRenderedPageBreak/>
        <w:t>Selecione o mecanismo</w:t>
      </w:r>
      <w:bookmarkEnd w:id="76"/>
      <w:bookmarkEnd w:id="77"/>
    </w:p>
    <w:p w:rsidR="00BF4A28" w:rsidRDefault="00160831">
      <w:pPr>
        <w:spacing w:after="290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8741664" cy="2074160"/>
                <wp:effectExtent l="0" t="0" r="0" b="0"/>
                <wp:docPr id="110" name="Group 8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41664" cy="2074160"/>
                          <a:chOff x="0" y="0"/>
                          <a:chExt cx="8741664" cy="2074160"/>
                        </a:xfrm>
                      </wpg:grpSpPr>
                      <pic:pic xmlns:pic="http://schemas.openxmlformats.org/drawingml/2006/picture">
                        <pic:nvPicPr>
                          <pic:cNvPr id="111" name="Picture 9214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1092195" y="579116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12" name="Shape 909"/>
                        <wps:cNvSpPr/>
                        <wps:spPr>
                          <a:xfrm>
                            <a:off x="1095122" y="582171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13" name="Rectangle 910"/>
                        <wps:cNvSpPr/>
                        <wps:spPr>
                          <a:xfrm>
                            <a:off x="2306445" y="842903"/>
                            <a:ext cx="2287883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‘Assinar’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" name="Picture 912"/>
                          <pic:cNvPicPr>
                            <a:picLocks noChangeAspect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1664" cy="207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5" name="Picture 914"/>
                          <pic:cNvPicPr>
                            <a:picLocks noChangeAspect="1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195196" y="195068"/>
                            <a:ext cx="8153275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8513" o:spid="_x0000_s1124" style="width:688.3pt;height:163.3pt;mso-position-horizontal-relative:char;mso-position-vertical-relative:line" coordsize="87416,2074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/q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">
                <v:shape id="Picture 9214" o:spid="_x0000_s1125" type="#_x0000_t75" style="position:absolute;left:10921;top:5791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k/1PAAAAA3AAAAA8AAABkcnMvZG93bnJldi54bWxET0trAjEQvhf6H8IIvdVsLIisRhGhsHjx&#10;WXodNuMmuJksm1S3/94Ihd7m43vOYjX4Vtyojy6wBjUuQBDXwThuNJxPn+8zEDEhG2wDk4ZfirBa&#10;vr4ssDThzge6HVMjcgjHEjXYlLpSylhb8hjHoSPO3CX0HlOGfSNNj/cc7ls5KYqp9Og4N1jsaGOp&#10;vh5/vIb9rnIf32mrLFfKya/d1E/ardZvo2E9B5FoSP/iP3dl8nyl4PlMvkAuH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ST/U8AAAADcAAAADwAAAAAAAAAAAAAAAACfAgAA&#10;ZHJzL2Rvd25yZXYueG1sUEsFBgAAAAAEAAQA9wAAAIwDAAAAAA==&#10;">
                  <v:imagedata r:id="rId113" o:title=""/>
                  <v:path arrowok="t"/>
                </v:shape>
                <v:shape id="Shape 909" o:spid="_x0000_s1126" style="position:absolute;left:10951;top:5821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D5wsIA&#10;AADcAAAADwAAAGRycy9kb3ducmV2LnhtbERPTWvCQBC9C/0PyxR6M5tYkRJdxRaknpSkhV6H7JgN&#10;ZmdDdtXUX+8Kgrd5vM9ZrAbbijP1vnGsIEtSEMSV0w3XCn5/NuMPED4ga2wdk4J/8rBavowWmGt3&#10;4YLOZahFDGGfowITQpdL6StDFn3iOuLIHVxvMUTY11L3eInhtpWTNJ1Jiw3HBoMdfRmqjuXJKtCn&#10;7817VRyb3f7TT8vM1MX1b63U2+uwnoMINISn+OHe6jg/m8D9mXiBXN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UPnCwgAAANwAAAAPAAAAAAAAAAAAAAAAAJgCAABkcnMvZG93&#10;bnJldi54bWxQSwUGAAAAAAQABAD1AAAAhw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910" o:spid="_x0000_s1127" style="position:absolute;left:23064;top:8429;width:22879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Dk4MIA&#10;AADcAAAADwAAAGRycy9kb3ducmV2LnhtbERPTYvCMBC9L+x/CLPgbU1VWLQaRVZFj2oF9TY0Y1u2&#10;mZQm2rq/3giCt3m8z5nMWlOKG9WusKyg141AEKdWF5wpOCSr7yEI55E1lpZJwZ0czKafHxOMtW14&#10;R7e9z0QIYRejgtz7KpbSpTkZdF1bEQfuYmuDPsA6k7rGJoSbUvaj6EcaLDg05FjRb07p3/5qFKyH&#10;1fy0sf9NVi7P6+P2OFokI69U56udj0F4av1b/HJvdJjfG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MOTg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‘Assinar’</w:t>
                        </w:r>
                      </w:p>
                    </w:txbxContent>
                  </v:textbox>
                </v:rect>
                <v:shape id="Picture 912" o:spid="_x0000_s1128" type="#_x0000_t75" style="position:absolute;width:87416;height:207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uFe3CAAAA3AAAAA8AAABkcnMvZG93bnJldi54bWxET0trAjEQvgv9D2EK3jSrSLGrUaTgAxRB&#10;68HjsBn30c1kTaJu/31TELzNx/ec6bw1tbiT86VlBYN+AoI4s7rkXMHpe9kbg/ABWWNtmRT8kof5&#10;7K0zxVTbBx/ofgy5iCHsU1RQhNCkUvqsIIO+bxviyF2sMxgidLnUDh8x3NRymCQf0mDJsaHAhr4K&#10;yn6ON6NgaR1fKa92q/1ntV4vqs12Nzor1X1vFxMQgdrwEj/dGx3nD0bw/0y8QM7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bhXtwgAAANwAAAAPAAAAAAAAAAAAAAAAAJ8C&#10;AABkcnMvZG93bnJldi54bWxQSwUGAAAAAAQABAD3AAAAjgMAAAAA&#10;">
                  <v:imagedata r:id="rId162" o:title=""/>
                  <v:path arrowok="t"/>
                </v:shape>
                <v:shape id="Picture 914" o:spid="_x0000_s1129" type="#_x0000_t75" style="position:absolute;left:1951;top:1950;width:81533;height:14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97tbDAAAA3AAAAA8AAABkcnMvZG93bnJldi54bWxET99rwjAQfhf8H8IJe9PUjY1RjSKysjKH&#10;sCr4ejRnU20upYna/fdmMPDtPr6fN1/2thFX6nztWMF0koAgLp2uuVKw32XjdxA+IGtsHJOCX/Kw&#10;XAwHc0y1u/EPXYtQiRjCPkUFJoQ2ldKXhiz6iWuJI3d0ncUQYVdJ3eEthttGPifJm7RYc2ww2NLa&#10;UHkuLlZBvjOmqLYvH1/5aXMwn9vsor8zpZ5G/WoGIlAfHuJ/d67j/Okr/D0TL5CL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j3u1sMAAADcAAAADwAAAAAAAAAAAAAAAACf&#10;AgAAZHJzL2Rvd25yZXYueG1sUEsFBgAAAAAEAAQA9wAAAI8DAAAAAA==&#10;">
                  <v:imagedata r:id="rId163" o:title=""/>
                  <v:path arrowok="t"/>
                </v:shape>
                <w10:anchorlock/>
              </v:group>
            </w:pict>
          </mc:Fallback>
        </mc:AlternateContent>
      </w:r>
    </w:p>
    <w:p w:rsidR="00BF4A28" w:rsidRDefault="00160831">
      <w:pPr>
        <w:spacing w:after="0"/>
        <w:ind w:left="315" w:right="3712" w:hanging="10"/>
      </w:pPr>
      <w:r>
        <w:rPr>
          <w:sz w:val="56"/>
        </w:rPr>
        <w:t xml:space="preserve">Selecione o tipo de armazenamento do seu certificado: </w:t>
      </w: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 xml:space="preserve">Token ou cartão; </w:t>
      </w: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Arquivo:</w:t>
      </w:r>
    </w:p>
    <w:p w:rsidR="00BF4A28" w:rsidRDefault="00160831">
      <w:pPr>
        <w:spacing w:after="0"/>
        <w:ind w:left="1491" w:hanging="451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Na segunda opção o sistema perguntará o caminho que você deseja usar;</w:t>
      </w:r>
    </w:p>
    <w:p w:rsidR="00BF4A28" w:rsidRDefault="00160831">
      <w:pPr>
        <w:spacing w:after="29"/>
        <w:ind w:left="1491" w:hanging="451"/>
      </w:pPr>
      <w:r>
        <w:rPr>
          <w:rFonts w:ascii="Wingdings" w:eastAsia="Wingdings" w:hAnsi="Wingdings" w:cs="Wingdings"/>
          <w:sz w:val="56"/>
        </w:rPr>
        <w:t></w:t>
      </w:r>
      <w:r>
        <w:rPr>
          <w:sz w:val="56"/>
        </w:rPr>
        <w:t>Na terceira opção o sistema utilizará o mesmo certificado do passo anterior;</w:t>
      </w:r>
    </w:p>
    <w:p w:rsidR="00BF4A28" w:rsidRDefault="00160831">
      <w:pPr>
        <w:pStyle w:val="Ttulo3"/>
      </w:pPr>
      <w:bookmarkStart w:id="78" w:name="_Toc455327070"/>
      <w:bookmarkStart w:id="79" w:name="_Toc455483565"/>
      <w:r>
        <w:lastRenderedPageBreak/>
        <w:t>Escolha o certificado</w:t>
      </w:r>
      <w:bookmarkEnd w:id="78"/>
      <w:bookmarkEnd w:id="79"/>
    </w:p>
    <w:p w:rsidR="00BF4A28" w:rsidRDefault="00160831">
      <w:pPr>
        <w:spacing w:after="0"/>
        <w:ind w:left="209"/>
      </w:pPr>
      <w:r>
        <w:rPr>
          <w:noProof/>
        </w:rPr>
        <mc:AlternateContent>
          <mc:Choice Requires="wpg">
            <w:drawing>
              <wp:inline distT="0" distB="0" distL="0" distR="0">
                <wp:extent cx="7707202" cy="4960619"/>
                <wp:effectExtent l="0" t="0" r="8048" b="11431"/>
                <wp:docPr id="116" name="Group 8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7202" cy="4960619"/>
                          <a:chOff x="0" y="0"/>
                          <a:chExt cx="7707202" cy="4960619"/>
                        </a:xfrm>
                      </wpg:grpSpPr>
                      <pic:pic xmlns:pic="http://schemas.openxmlformats.org/drawingml/2006/picture">
                        <pic:nvPicPr>
                          <pic:cNvPr id="117" name="Picture 931"/>
                          <pic:cNvPicPr>
                            <a:picLocks noChangeAspect="1"/>
                          </pic:cNvPicPr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0064" cy="493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8" name="Picture 933"/>
                          <pic:cNvPicPr>
                            <a:picLocks noChangeAspect="1"/>
                          </pic:cNvPicPr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6781803" cy="434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9" name="Picture 9215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875794" y="62331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20" name="Shape 938"/>
                        <wps:cNvSpPr/>
                        <wps:spPr>
                          <a:xfrm>
                            <a:off x="878710" y="626364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21" name="Rectangle 939"/>
                        <wps:cNvSpPr/>
                        <wps:spPr>
                          <a:xfrm>
                            <a:off x="1741045" y="887096"/>
                            <a:ext cx="3217325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Digite o PIN do certificado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Picture 9216"/>
                          <pic:cNvPicPr>
                            <a:picLocks noChangeAspect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875794" y="1912623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23" name="Shape 941"/>
                        <wps:cNvSpPr/>
                        <wps:spPr>
                          <a:xfrm>
                            <a:off x="878710" y="1917195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24" name="Rectangle 942"/>
                        <wps:cNvSpPr/>
                        <wps:spPr>
                          <a:xfrm>
                            <a:off x="2019937" y="2178301"/>
                            <a:ext cx="2474567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‘Carregar’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25" name="Shape 9666"/>
                        <wps:cNvSpPr/>
                        <wps:spPr>
                          <a:xfrm>
                            <a:off x="1757175" y="4116327"/>
                            <a:ext cx="3300984" cy="844292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300985"/>
                              <a:gd name="f4" fmla="val 844296"/>
                              <a:gd name="f5" fmla="*/ f0 1 3300985"/>
                              <a:gd name="f6" fmla="*/ f1 1 844296"/>
                              <a:gd name="f7" fmla="+- f4 0 f2"/>
                              <a:gd name="f8" fmla="+- f3 0 f2"/>
                              <a:gd name="f9" fmla="*/ f8 1 3300985"/>
                              <a:gd name="f10" fmla="*/ f7 1 844296"/>
                              <a:gd name="f11" fmla="*/ 0 1 f9"/>
                              <a:gd name="f12" fmla="*/ 3300985 1 f9"/>
                              <a:gd name="f13" fmla="*/ 0 1 f10"/>
                              <a:gd name="f14" fmla="*/ 844296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3300985" h="844296">
                                <a:moveTo>
                                  <a:pt x="f2" y="f2"/>
                                </a:moveTo>
                                <a:lnTo>
                                  <a:pt x="f3" y="f2"/>
                                </a:lnTo>
                                <a:lnTo>
                                  <a:pt x="f3" y="f4"/>
                                </a:lnTo>
                                <a:lnTo>
                                  <a:pt x="f2" y="f4"/>
                                </a:lnTo>
                                <a:lnTo>
                                  <a:pt x="f2" y="f2"/>
                                </a:lnTo>
                              </a:path>
                            </a:pathLst>
                          </a:cu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126" name="Shape 944"/>
                        <wps:cNvSpPr/>
                        <wps:spPr>
                          <a:xfrm>
                            <a:off x="1757175" y="4116327"/>
                            <a:ext cx="3300984" cy="844292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300985"/>
                              <a:gd name="f4" fmla="val 844296"/>
                              <a:gd name="f5" fmla="*/ f0 1 3300985"/>
                              <a:gd name="f6" fmla="*/ f1 1 844296"/>
                              <a:gd name="f7" fmla="+- f4 0 f2"/>
                              <a:gd name="f8" fmla="+- f3 0 f2"/>
                              <a:gd name="f9" fmla="*/ f8 1 3300985"/>
                              <a:gd name="f10" fmla="*/ f7 1 844296"/>
                              <a:gd name="f11" fmla="*/ 0 1 f9"/>
                              <a:gd name="f12" fmla="*/ 3300985 1 f9"/>
                              <a:gd name="f13" fmla="*/ 0 1 f10"/>
                              <a:gd name="f14" fmla="*/ 844296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3300985" h="844296">
                                <a:moveTo>
                                  <a:pt x="f2" y="f4"/>
                                </a:moveTo>
                                <a:lnTo>
                                  <a:pt x="f3" y="f4"/>
                                </a:lnTo>
                                <a:lnTo>
                                  <a:pt x="f3" y="f2"/>
                                </a:lnTo>
                                <a:lnTo>
                                  <a:pt x="f2" y="f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88" cap="flat">
                            <a:solidFill>
                              <a:srgbClr val="41719C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27" name="Rectangle 945"/>
                        <wps:cNvSpPr/>
                        <wps:spPr>
                          <a:xfrm>
                            <a:off x="2077215" y="4334713"/>
                            <a:ext cx="100667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Lista de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28" name="Rectangle 946"/>
                        <wps:cNvSpPr/>
                        <wps:spPr>
                          <a:xfrm>
                            <a:off x="2836167" y="4334713"/>
                            <a:ext cx="1497686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certificados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29" name="Rectangle 947"/>
                        <wps:cNvSpPr/>
                        <wps:spPr>
                          <a:xfrm>
                            <a:off x="3963924" y="4334713"/>
                            <a:ext cx="619624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para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30" name="Rectangle 948"/>
                        <wps:cNvSpPr/>
                        <wps:spPr>
                          <a:xfrm>
                            <a:off x="2077215" y="4608804"/>
                            <a:ext cx="1264350" cy="310091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assinatura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" name="Picture 9217"/>
                          <pic:cNvPicPr>
                            <a:picLocks noChangeAspect="1"/>
                          </pic:cNvPicPr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3225802" y="3512823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32" name="Shape 950"/>
                        <wps:cNvSpPr/>
                        <wps:spPr>
                          <a:xfrm>
                            <a:off x="3228846" y="3517395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33" name="Rectangle 951"/>
                        <wps:cNvSpPr/>
                        <wps:spPr>
                          <a:xfrm>
                            <a:off x="3848352" y="3778757"/>
                            <a:ext cx="3858850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Escolha o certificado pelo “DN”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469" o:spid="_x0000_s1130" style="width:606.85pt;height:390.6pt;mso-position-horizontal-relative:char;mso-position-vertical-relative:line" coordsize="77072,4960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">
                <v:shape id="Picture 931" o:spid="_x0000_s1131" type="#_x0000_t75" style="position:absolute;width:73700;height:493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51AqLCAAAA3AAAAA8AAABkcnMvZG93bnJldi54bWxET81qwkAQvhf6DssUequb9FAluoZgK5Sq&#10;SK0PMGbHbDQ7G7LbGN/eFQq9zcf3O7N8sI3oqfO1YwXpKAFBXDpdc6Vg/7N8mYDwAVlj45gUXMlD&#10;Pn98mGGm3YW/qd+FSsQQ9hkqMCG0mZS+NGTRj1xLHLmj6yyGCLtK6g4vMdw28jVJ3qTFmmODwZYW&#10;hsrz7tcq4HRxOixRmi/f9B+bdbFd+Xep1PPTUExBBBrCv/jP/anj/HQM92fiBXJ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OdQKiwgAAANwAAAAPAAAAAAAAAAAAAAAAAJ8C&#10;AABkcnMvZG93bnJldi54bWxQSwUGAAAAAAQABAD3AAAAjgMAAAAA&#10;">
                  <v:imagedata r:id="rId168" o:title=""/>
                  <v:path arrowok="t"/>
                </v:shape>
                <v:shape id="Picture 933" o:spid="_x0000_s1132" type="#_x0000_t75" style="position:absolute;left:1950;top:1950;width:67818;height:43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IsVfHAAAA3AAAAA8AAABkcnMvZG93bnJldi54bWxEj0FrwkAQhe9C/8MyhV5ENxYqJbpKaSn0&#10;IBVTRbwN2Wk2bXY2zW5j/PedQ8HbDO/Ne98s14NvVE9drAMbmE0zUMRlsDVXBvYfr5NHUDEhW2wC&#10;k4ELRVivbkZLzG048476IlVKQjjmaMCl1OZax9KRxzgNLbFon6HzmGTtKm07PEu4b/R9ls21x5ql&#10;wWFLz47K7+LXGyi246p/3/zor+Nh85LG7sG385Mxd7fD0wJUoiFdzf/Xb1bwZ0Irz8gEevU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8IsVfHAAAA3AAAAA8AAAAAAAAAAAAA&#10;AAAAnwIAAGRycy9kb3ducmV2LnhtbFBLBQYAAAAABAAEAPcAAACTAwAAAAA=&#10;">
                  <v:imagedata r:id="rId169" o:title=""/>
                  <v:path arrowok="t"/>
                </v:shape>
                <v:shape id="Picture 9215" o:spid="_x0000_s1133" type="#_x0000_t75" style="position:absolute;left:8757;top:6233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9S81XCAAAA3AAAAA8AAABkcnMvZG93bnJldi54bWxET0trwkAQvhf6H5YpeKubRJA2uoZSEIIX&#10;66N4HbJjdjE7G7Krpv++WxB6m4/vOctqdJ240RCsZwX5NANB3HhtuVVwPKxf30CEiKyx80wKfihA&#10;tXp+WmKp/Z13dNvHVqQQDiUqMDH2pZShMeQwTH1PnLizHxzGBIdW6gHvKdx1ssiyuXRoOTUY7OnT&#10;UHPZX52Cr21tZ6e4yQ3XuZXf27kruo1Sk5fxYwEi0hj/xQ93rdP8/B3+nkkXyNU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vUvNVwgAAANwAAAAPAAAAAAAAAAAAAAAAAJ8C&#10;AABkcnMvZG93bnJldi54bWxQSwUGAAAAAAQABAD3AAAAjgMAAAAA&#10;">
                  <v:imagedata r:id="rId113" o:title=""/>
                  <v:path arrowok="t"/>
                </v:shape>
                <v:shape id="Shape 938" o:spid="_x0000_s1134" style="position:absolute;left:8787;top:626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IIk8UA&#10;AADcAAAADwAAAGRycy9kb3ducmV2LnhtbESPQWvCQBCF74L/YRnBm27UUkrqKlqQ9lRJLPQ6ZMds&#10;MDsbsqum/fWdg9DbDO/Ne9+st4Nv1Y362AQ2sJhnoIirYBuuDXydDrMXUDEhW2wDk4EfirDdjEdr&#10;zG24c0G3MtVKQjjmaMCl1OVax8qRxzgPHbFo59B7TLL2tbY93iXct3qZZc/aY8PS4LCjN0fVpbx6&#10;A/b6flhVxaX5PO7jU7lwdfH7vTNmOhl2r6ASDenf/Lj+sIK/FHx5RibQm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ogiTxQAAANwAAAAPAAAAAAAAAAAAAAAAAJgCAABkcnMv&#10;ZG93bnJldi54bWxQSwUGAAAAAAQABAD1AAAAig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939" o:spid="_x0000_s1135" style="position:absolute;left:17410;top:8870;width:32173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IVscEA&#10;AADcAAAADwAAAGRycy9kb3ducmV2LnhtbERPy6rCMBDdC/5DGOHuNNWFaDWK+ECXvkDdDc3cttxm&#10;Uppoe/16Iwju5nCeM503phAPqlxuWUG/F4EgTqzOOVVwPm26IxDOI2ssLJOCf3Iwn7VbU4y1rflA&#10;j6NPRQhhF6OCzPsyltIlGRl0PVsSB+7XVgZ9gFUqdYV1CDeFHETRUBrMOTRkWNIyo+TveDcKtqNy&#10;cd3ZZ50W69v2sr+MV6exV+qn0ywmIDw1/iv+uHc6zB/04f1MuEDO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vCFbHBAAAA3AAAAA8AAAAAAAAAAAAAAAAAmAIAAGRycy9kb3du&#10;cmV2LnhtbFBLBQYAAAAABAAEAPUAAACG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Digite o PIN do certificado</w:t>
                        </w:r>
                      </w:p>
                    </w:txbxContent>
                  </v:textbox>
                </v:rect>
                <v:shape id="Picture 9216" o:spid="_x0000_s1136" type="#_x0000_t75" style="position:absolute;left:8757;top:19126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Qwt7AAAAA3AAAAA8AAABkcnMvZG93bnJldi54bWxET01rwkAQvRf8D8sIvZS6MQfR1DVUwdKj&#10;tQWvQ3a6CcnOht2Nif/eLQi9zeN9zracbCeu5EPjWMFykYEgrpxu2Cj4+T6+rkGEiKyxc0wKbhSg&#10;3M2etlhoN/IXXc/RiBTCoUAFdYx9IWWoarIYFq4nTtyv8xZjgt5I7XFM4baTeZatpMWGU0ONPR1q&#10;qtrzYBWcPnS7r/LT+DKsLx5pY7A1Rqnn+fT+BiLSFP/FD/enTvPzHP6eSRfI3R0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CFDC3sAAAADcAAAADwAAAAAAAAAAAAAAAACfAgAA&#10;ZHJzL2Rvd25yZXYueG1sUEsFBgAAAAAEAAQA9wAAAIwDAAAAAA==&#10;">
                  <v:imagedata r:id="rId170" o:title=""/>
                  <v:path arrowok="t"/>
                </v:shape>
                <v:shape id="Shape 941" o:spid="_x0000_s1137" style="position:absolute;left:8787;top:19171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CW5MMA&#10;AADcAAAADwAAAGRycy9kb3ducmV2LnhtbERPTWvCQBC9F/wPyxS81Y2xFEldRQuhnloShV6H7DQb&#10;zM6G7JpEf323UOhtHu9zNrvJtmKg3jeOFSwXCQjiyumGawXnU/60BuEDssbWMSm4kYfddvawwUy7&#10;kQsaylCLGMI+QwUmhC6T0leGLPqF64gj9+16iyHCvpa6xzGG21amSfIiLTYcGwx29GaoupRXq0Bf&#10;3/NVVVyaj8+Dfy6Xpi7uX3ul5o/T/hVEoCn8i//cRx3npyv4fSZeIL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nCW5MMAAADcAAAADwAAAAAAAAAAAAAAAACYAgAAZHJzL2Rv&#10;d25yZXYueG1sUEsFBgAAAAAEAAQA9QAAAIgDAAAAAA==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942" o:spid="_x0000_s1138" style="position:absolute;left:20199;top:21783;width:24746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W2KcIA&#10;AADcAAAADwAAAGRycy9kb3ducmV2LnhtbERPTYvCMBC9C/sfwix403RlEa1GEd1Fj2oF9TY0Y1u2&#10;mZQma6u/3giCt3m8z5nOW1OKK9WusKzgqx+BIE6tLjhTcEh+eyMQziNrLC2Tghs5mM8+OlOMtW14&#10;R9e9z0QIYRejgtz7KpbSpTkZdH1bEQfuYmuDPsA6k7rGJoSbUg6iaCgNFhwacqxomVP6t/83Ctaj&#10;anHa2HuTlT/n9XF7HK+SsVeq+9kuJiA8tf4tfrk3OswffMP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tbYp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‘Carregar’</w:t>
                        </w:r>
                      </w:p>
                    </w:txbxContent>
                  </v:textbox>
                </v:rect>
                <v:shape id="Shape 9666" o:spid="_x0000_s1139" style="position:absolute;left:17571;top:41163;width:33010;height:8443;visibility:visible;mso-wrap-style:square;v-text-anchor:top" coordsize="3300985,844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X6e8MA&#10;AADcAAAADwAAAGRycy9kb3ducmV2LnhtbERP32vCMBB+H/g/hBP2NlPFFalGkYIgyBjqHHs8m1sb&#10;1lxKE2vnX78Iwt7u4/t5i1Vva9FR641jBeNRAoK4cNpwqeDjuHmZgfABWWPtmBT8kofVcvC0wEy7&#10;K++pO4RSxBD2GSqoQmgyKX1RkUU/cg1x5L5dazFE2JZSt3iN4baWkyRJpUXDsaHChvKKip/DxSp4&#10;v934tEvX56lJ86/9Z5fXxzej1POwX89BBOrDv/jh3uo4f/IK92fiB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BX6e8MAAADcAAAADwAAAAAAAAAAAAAAAACYAgAAZHJzL2Rv&#10;d25yZXYueG1sUEsFBgAAAAAEAAQA9QAAAIgDAAAAAA==&#10;" path="m,l3300985,r,844296l,844296,,e" filled="f" stroked="f">
                  <v:path arrowok="t" o:connecttype="custom" o:connectlocs="1650492,0;3300984,422146;1650492,844292;0,422146" o:connectangles="270,0,90,180" textboxrect="0,0,3300985,844296"/>
                </v:shape>
                <v:shape id="Shape 944" o:spid="_x0000_s1140" style="position:absolute;left:17571;top:41163;width:33010;height:8443;visibility:visible;mso-wrap-style:square;v-text-anchor:top" coordsize="3300985,844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goeMIA&#10;AADcAAAADwAAAGRycy9kb3ducmV2LnhtbERPTWsCMRC9C/0PYQrearZb3JbVKKVUtOhFaz0Pm+lm&#10;cTNZkqjrv2+Egrd5vM+ZznvbijP50DhW8DzKQBBXTjdcK9h/L57eQISIrLF1TAquFGA+exhMsdTu&#10;wls672ItUgiHEhWYGLtSylAZshhGriNO3K/zFmOCvpba4yWF21bmWVZIiw2nBoMdfRiqjruTVXBc&#10;a51/jXv/sqTFZ/Gz2R/Ma6bU8LF/n4CI1Me7+N+90ml+XsDtmXS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GCh4wgAAANwAAAAPAAAAAAAAAAAAAAAAAJgCAABkcnMvZG93&#10;bnJldi54bWxQSwUGAAAAAAQABAD1AAAAhwMAAAAA&#10;" path="m,844296r3300985,l3300985,,,,,844296xe" filled="f" strokecolor="#41719c" strokeweight=".33856mm">
                  <v:stroke joinstyle="miter"/>
                  <v:path arrowok="t" o:connecttype="custom" o:connectlocs="1650492,0;3300984,422146;1650492,844292;0,422146" o:connectangles="270,0,90,180" textboxrect="0,0,3300985,844296"/>
                </v:shape>
                <v:rect id="Rectangle 945" o:spid="_x0000_s1141" style="position:absolute;left:20772;top:43347;width:10066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coXsIA&#10;AADcAAAADwAAAGRycy9kb3ducmV2LnhtbERPTYvCMBC9C/sfwix403Q9rFqNIrqLHtUK6m1oxrZs&#10;MylN1lZ/vREEb/N4nzOdt6YUV6pdYVnBVz8CQZxaXXCm4JD89kYgnEfWWFomBTdyMJ99dKYYa9vw&#10;jq57n4kQwi5GBbn3VSylS3My6Pq2Ig7cxdYGfYB1JnWNTQg3pRxE0bc0WHBoyLGiZU7p3/7fKFiP&#10;qsVpY+9NVv6c18ftcbxKxl6p7me7mIDw1Pq3+OXe6DB/MITnM+ECO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Zyhe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Lista de </w:t>
                        </w:r>
                      </w:p>
                    </w:txbxContent>
                  </v:textbox>
                </v:rect>
                <v:rect id="Rectangle 946" o:spid="_x0000_s1142" style="position:absolute;left:28361;top:43347;width:14977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i8LMUA&#10;AADcAAAADwAAAGRycy9kb3ducmV2LnhtbESPQW/CMAyF75P4D5GRuI0UDhMUAkKwCY4bIAE3qzFt&#10;ReNUTUbLfv18QOJm6z2/93m+7Fyl7tSE0rOB0TABRZx5W3Ju4Hj4ep+AChHZYuWZDDwowHLRe5tj&#10;an3LP3Tfx1xJCIcUDRQx1qnWISvIYRj6mli0q28cRlmbXNsGWwl3lR4nyYd2WLI0FFjTuqDstv91&#10;BraTenXe+b82rz4v29P3abo5TKMxg363moGK1MWX+Xm9s4I/Flp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+Lws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certificados </w:t>
                        </w:r>
                      </w:p>
                    </w:txbxContent>
                  </v:textbox>
                </v:rect>
                <v:rect id="Rectangle 947" o:spid="_x0000_s1143" style="position:absolute;left:39639;top:43347;width:6196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QZt8EA&#10;AADcAAAADwAAAGRycy9kb3ducmV2LnhtbERPS4vCMBC+C/6HMII3TfUgthpFdBc9+lhQb0MztsVm&#10;Uppoq7/eLCzsbT6+58yXrSnFk2pXWFYwGkYgiFOrC84U/Jy+B1MQziNrLC2Tghc5WC66nTkm2jZ8&#10;oOfRZyKEsEtQQe59lUjp0pwMuqGtiAN3s7VBH2CdSV1jE8JNKcdRNJEGCw4NOVa0zim9Hx9GwXZa&#10;rS47+26y8uu6Pe/P8eYUe6X6vXY1A+Gp9f/iP/dOh/njGH6fCRfIx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W0GbfBAAAA3AAAAA8AAAAAAAAAAAAAAAAAmAIAAGRycy9kb3du&#10;cmV2LnhtbFBLBQYAAAAABAAEAPUAAACG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para </w:t>
                        </w:r>
                      </w:p>
                    </w:txbxContent>
                  </v:textbox>
                </v:rect>
                <v:rect id="Rectangle 948" o:spid="_x0000_s1144" style="position:absolute;left:20772;top:46088;width:12643;height:31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cm98YA&#10;AADcAAAADwAAAGRycy9kb3ducmV2LnhtbESPQWvCQBCF7wX/wzJCb3WjhaIxGxFt0WPVgvU2ZKdJ&#10;aHY2ZLcm7a/vHARvM7w3732TrQbXqCt1ofZsYDpJQBEX3tZcGvg4vT3NQYWIbLHxTAZ+KcAqHz1k&#10;mFrf84Gux1gqCeGQooEqxjbVOhQVOQwT3xKL9uU7h1HWrtS2w17CXaNnSfKiHdYsDRW2tKmo+D7+&#10;OAO7ebv+3Pu/vmxeL7vz+3mxPS2iMY/jYb0EFWmId/Ptem8F/1n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Vcm98YAAADcAAAADwAAAAAAAAAAAAAAAACYAgAAZHJz&#10;L2Rvd25yZXYueG1sUEsFBgAAAAAEAAQA9QAAAIs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assinatura</w:t>
                        </w:r>
                      </w:p>
                    </w:txbxContent>
                  </v:textbox>
                </v:rect>
                <v:shape id="Picture 9217" o:spid="_x0000_s1145" type="#_x0000_t75" style="position:absolute;left:32258;top:35128;width:39684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huPzDAAAA3AAAAA8AAABkcnMvZG93bnJldi54bWxET0trAjEQvgv9D2EKvWnWFrSsRumDFm/W&#10;18HbuBk3i5vJkqTr6q83BaG3+fieM513thYt+VA5VjAcZCCIC6crLhVsN1/9VxAhImusHZOCCwWY&#10;zx56U8y1O/OK2nUsRQrhkKMCE2OTSxkKQxbDwDXEiTs6bzEm6EupPZ5TuK3lc5aNpMWKU4PBhj4M&#10;Faf1r1WA7a5dXj8P7z/V98KMjTks9zuv1NNj9zYBEamL/+K7e6HT/Jch/D2TLpCz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aG4/MMAAADcAAAADwAAAAAAAAAAAAAAAACf&#10;AgAAZHJzL2Rvd25yZXYueG1sUEsFBgAAAAAEAAQA9wAAAI8DAAAAAA==&#10;">
                  <v:imagedata r:id="rId171" o:title=""/>
                  <v:path arrowok="t"/>
                </v:shape>
                <v:shape id="Shape 950" o:spid="_x0000_s1146" style="position:absolute;left:32288;top:3517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+G1IMEA&#10;AADcAAAADwAAAGRycy9kb3ducmV2LnhtbERP3WrCMBS+H/gO4Qi7m6kKslWjiE6YDMZafYBDc2yC&#10;zUlpMlvf3gwGuzsf3+9ZbQbXiBt1wXpWMJ1kIIgrry3XCs6nw8sriBCRNTaeScGdAmzWo6cV5tr3&#10;XNCtjLVIIRxyVGBibHMpQ2XIYZj4ljhxF985jAl2tdQd9incNXKWZQvp0HJqMNjSzlB1LX+cgpLs&#10;p9k32/5Lvhf2+H0s3u6yUOp5PGyXICIN8V/85/7Qaf58Br/PpAvk+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fhtSDBAAAA3AAAAA8AAAAAAAAAAAAAAAAAmAIAAGRycy9kb3du&#10;cmV2LnhtbFBLBQYAAAAABAAEAPUAAACGAwAAAAA=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951" o:spid="_x0000_s1147" style="position:absolute;left:38483;top:37787;width:3858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W4gMMA&#10;AADcAAAADwAAAGRycy9kb3ducmV2LnhtbERPTWvCQBC9F/wPywi9NRsbEE1dRbSix1aFtLchO02C&#10;2dmQXZPUX98tCN7m8T5nsRpMLTpqXWVZwSSKQRDnVldcKDifdi8zEM4ja6wtk4JfcrBajp4WmGrb&#10;8yd1R1+IEMIuRQWl900qpctLMugi2xAH7se2Bn2AbSF1i30IN7V8jeOpNFhxaCixoU1J+eV4NQr2&#10;s2b9dbC3vqjfv/fZRzbfnuZeqefxsH4D4WnwD/HdfdBhfpLA/zPhAr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YW4gMMAAADc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Escolha o certificado pelo “DN”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80" w:name="_Toc455327071"/>
      <w:bookmarkStart w:id="81" w:name="_Toc455483566"/>
      <w:r>
        <w:lastRenderedPageBreak/>
        <w:t>Inicie a assinatura</w:t>
      </w:r>
      <w:bookmarkEnd w:id="80"/>
      <w:bookmarkEnd w:id="81"/>
    </w:p>
    <w:p w:rsidR="00BF4A28" w:rsidRDefault="00160831">
      <w:pPr>
        <w:spacing w:after="0"/>
        <w:ind w:left="968"/>
      </w:pPr>
      <w:r>
        <w:rPr>
          <w:noProof/>
        </w:rPr>
        <mc:AlternateContent>
          <mc:Choice Requires="wpg">
            <w:drawing>
              <wp:inline distT="0" distB="0" distL="0" distR="0">
                <wp:extent cx="4973320" cy="2104647"/>
                <wp:effectExtent l="0" t="0" r="17780" b="9903"/>
                <wp:docPr id="134" name="Group 88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3320" cy="2104647"/>
                          <a:chOff x="0" y="0"/>
                          <a:chExt cx="4973320" cy="2104647"/>
                        </a:xfrm>
                      </wpg:grpSpPr>
                      <pic:pic xmlns:pic="http://schemas.openxmlformats.org/drawingml/2006/picture">
                        <pic:nvPicPr>
                          <pic:cNvPr id="135" name="Picture 956"/>
                          <pic:cNvPicPr>
                            <a:picLocks noChangeAspect="1"/>
                          </pic:cNvPicPr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567" cy="1578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6" name="Picture 958"/>
                          <pic:cNvPicPr>
                            <a:picLocks noChangeAspect="1"/>
                          </pic:cNvPicPr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4305296" cy="990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7" name="Picture 9218"/>
                          <pic:cNvPicPr>
                            <a:picLocks noChangeAspect="1"/>
                          </pic:cNvPicPr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712217" y="1046988"/>
                            <a:ext cx="4261103" cy="1057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38" name="Shape 963"/>
                        <wps:cNvSpPr/>
                        <wps:spPr>
                          <a:xfrm>
                            <a:off x="714631" y="1052072"/>
                            <a:ext cx="4256660" cy="105257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4256659"/>
                              <a:gd name="f4" fmla="val 1052576"/>
                              <a:gd name="f5" fmla="val 471043"/>
                              <a:gd name="f6" fmla="val 460756"/>
                              <a:gd name="f7" fmla="val 395351"/>
                              <a:gd name="f8" fmla="val 524002"/>
                              <a:gd name="f9" fmla="val 342392"/>
                              <a:gd name="f10" fmla="val 589407"/>
                              <a:gd name="f11" fmla="val 1101979"/>
                              <a:gd name="f12" fmla="val 2048383"/>
                              <a:gd name="f13" fmla="val 4138295"/>
                              <a:gd name="f14" fmla="val 4203700"/>
                              <a:gd name="f15" fmla="val 638302"/>
                              <a:gd name="f16" fmla="val 934212"/>
                              <a:gd name="f17" fmla="val 999617"/>
                              <a:gd name="f18" fmla="*/ f0 1 4256659"/>
                              <a:gd name="f19" fmla="*/ f1 1 1052576"/>
                              <a:gd name="f20" fmla="+- f4 0 f2"/>
                              <a:gd name="f21" fmla="+- f3 0 f2"/>
                              <a:gd name="f22" fmla="*/ f21 1 4256659"/>
                              <a:gd name="f23" fmla="*/ f20 1 1052576"/>
                              <a:gd name="f24" fmla="*/ 0 1 f22"/>
                              <a:gd name="f25" fmla="*/ 4256659 1 f22"/>
                              <a:gd name="f26" fmla="*/ 0 1 f23"/>
                              <a:gd name="f27" fmla="*/ 1052576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4256659" h="1052576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9"/>
                                  <a:pt x="f10" y="f9"/>
                                </a:cubicBezTo>
                                <a:lnTo>
                                  <a:pt x="f11" y="f9"/>
                                </a:lnTo>
                                <a:lnTo>
                                  <a:pt x="f2" y="f2"/>
                                </a:lnTo>
                                <a:lnTo>
                                  <a:pt x="f12" y="f9"/>
                                </a:lnTo>
                                <a:lnTo>
                                  <a:pt x="f13" y="f9"/>
                                </a:lnTo>
                                <a:cubicBezTo>
                                  <a:pt x="f14" y="f9"/>
                                  <a:pt x="f3" y="f7"/>
                                  <a:pt x="f3" y="f6"/>
                                </a:cubicBezTo>
                                <a:lnTo>
                                  <a:pt x="f3" y="f6"/>
                                </a:lnTo>
                                <a:lnTo>
                                  <a:pt x="f3" y="f6"/>
                                </a:lnTo>
                                <a:lnTo>
                                  <a:pt x="f3" y="f15"/>
                                </a:lnTo>
                                <a:lnTo>
                                  <a:pt x="f3" y="f16"/>
                                </a:lnTo>
                                <a:cubicBezTo>
                                  <a:pt x="f3" y="f17"/>
                                  <a:pt x="f14" y="f4"/>
                                  <a:pt x="f13" y="f4"/>
                                </a:cubicBezTo>
                                <a:lnTo>
                                  <a:pt x="f12" y="f4"/>
                                </a:lnTo>
                                <a:lnTo>
                                  <a:pt x="f11" y="f4"/>
                                </a:ln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cubicBezTo>
                                  <a:pt x="f8" y="f4"/>
                                  <a:pt x="f5" y="f17"/>
                                  <a:pt x="f5" y="f16"/>
                                </a:cubicBezTo>
                                <a:lnTo>
                                  <a:pt x="f5" y="f15"/>
                                </a:lnTo>
                                <a:lnTo>
                                  <a:pt x="f5" y="f6"/>
                                </a:lnTo>
                                <a:lnTo>
                                  <a:pt x="f5" y="f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39" name="Rectangle 964"/>
                        <wps:cNvSpPr/>
                        <wps:spPr>
                          <a:xfrm>
                            <a:off x="2218050" y="1655576"/>
                            <a:ext cx="2287883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‘Assinar’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816" o:spid="_x0000_s1148" style="width:391.6pt;height:165.7pt;mso-position-horizontal-relative:char;mso-position-vertical-relative:line" coordsize="49733,2104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">
                <v:shape id="Picture 956" o:spid="_x0000_s1149" type="#_x0000_t75" style="position:absolute;width:48935;height:157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rLJPBAAAA3AAAAA8AAABkcnMvZG93bnJldi54bWxET01rwkAQvQv+h2WE3sxGrbVEVxHR0qux&#10;UI9DdpINZmdjdtX033cLBW/zeJ+z2vS2EXfqfO1YwSRJQRAXTtdcKfg6HcbvIHxA1tg4JgU/5GGz&#10;Hg5WmGn34CPd81CJGMI+QwUmhDaT0heGLPrEtcSRK11nMUTYVVJ3+IjhtpHTNH2TFmuODQZb2hkq&#10;LvnNKuid/34tF/ixuJ4rsz+7SX4tD0q9jPrtEkSgPjzF/+5PHefP5vD3TLxArn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4rLJPBAAAA3AAAAA8AAAAAAAAAAAAAAAAAnwIA&#10;AGRycy9kb3ducmV2LnhtbFBLBQYAAAAABAAEAPcAAACNAwAAAAA=&#10;">
                  <v:imagedata r:id="rId175" o:title=""/>
                  <v:path arrowok="t"/>
                </v:shape>
                <v:shape id="Picture 958" o:spid="_x0000_s1150" type="#_x0000_t75" style="position:absolute;left:1950;top:1950;width:43053;height:9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L8//AAAAA3AAAAA8AAABkcnMvZG93bnJldi54bWxET0uLwjAQvi/4H8IIXhZNdReRahRdXPDq&#10;A89DM6alzaQkWVv99ZsFYW/z8T1nteltI+7kQ+VYwXSSgSAunK7YKLicv8cLECEia2wck4IHBdis&#10;B28rzLXr+Ej3UzQihXDIUUEZY5tLGYqSLIaJa4kTd3PeYkzQG6k9dincNnKWZXNpseLUUGJLXyUV&#10;9enHKtjVYf/Eaf1+aNjfzOfTVN11q9Ro2G+XICL18V/8ch90mv8xh79n0gVy/Q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cvz/8AAAADcAAAADwAAAAAAAAAAAAAAAACfAgAA&#10;ZHJzL2Rvd25yZXYueG1sUEsFBgAAAAAEAAQA9wAAAIwDAAAAAA==&#10;">
                  <v:imagedata r:id="rId176" o:title=""/>
                  <v:path arrowok="t"/>
                </v:shape>
                <v:shape id="Picture 9218" o:spid="_x0000_s1151" type="#_x0000_t75" style="position:absolute;left:7122;top:10469;width:42611;height:10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IrD/CAAAA3AAAAA8AAABkcnMvZG93bnJldi54bWxET9uKwjAQfRf8hzCCb5pW8UI1ShFl+7Rg&#10;7QeMzWxbtpmUJmr9+83Cwr7N4VxnfxxMK57Uu8aygngegSAurW64UlDcLrMtCOeRNbaWScGbHBwP&#10;49EeE21ffKVn7isRQtglqKD2vkukdGVNBt3cdsSB+7K9QR9gX0nd4yuEm1YuomgtDTYcGmrs6FRT&#10;+Z0/jILTqmiWH3GanT+zYhWn3X2zvd2Vmk6GdAfC0+D/xX/uTIf5yw38PhMukIc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GiKw/wgAAANwAAAAPAAAAAAAAAAAAAAAAAJ8C&#10;AABkcnMvZG93bnJldi54bWxQSwUGAAAAAAQABAD3AAAAjgMAAAAA&#10;">
                  <v:imagedata r:id="rId177" o:title=""/>
                  <v:path arrowok="t"/>
                </v:shape>
                <v:shape id="Shape 963" o:spid="_x0000_s1152" style="position:absolute;left:7146;top:10520;width:42566;height:10526;visibility:visible;mso-wrap-style:square;v-text-anchor:top" coordsize="4256659,1052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x/GsYA&#10;AADcAAAADwAAAGRycy9kb3ducmV2LnhtbESPQWvCQBCF74X+h2UK3nTTKhJSVymFgopSjT30OGSn&#10;SWx2NmRXjf76zkHobYb35r1vZoveNepMXag9G3geJaCIC29rLg18HT6GKagQkS02nsnAlQIs5o8P&#10;M8ysv/CeznkslYRwyNBAFWObaR2KihyGkW+JRfvxncMoa1dq2+FFwl2jX5Jkqh3WLA0VtvReUfGb&#10;n5yBPF0lR7zxerJtj9/T3ebT8VobM3jq315BRerjv/l+vbSCPxZaeUYm0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2x/GsYAAADcAAAADwAAAAAAAAAAAAAAAACYAgAAZHJz&#10;L2Rvd25yZXYueG1sUEsFBgAAAAAEAAQA9QAAAIsDAAAAAA==&#10;" path="m471043,460756v,-65405,52959,-118364,118364,-118364l1101979,342392,,,2048383,342392r2089912,c4203700,342392,4256659,395351,4256659,460756r,l4256659,460756r,177546l4256659,934212v,65405,-52959,118364,-118364,118364l2048383,1052576r-946404,l1101979,1052576r-512572,c524002,1052576,471043,999617,471043,934212r,-295910l471043,460756r,xe" filled="f" strokecolor="#a5a5a5" strokeweight=".16942mm">
                  <v:stroke joinstyle="miter"/>
                  <v:path arrowok="t" o:connecttype="custom" o:connectlocs="2128330,0;4256660,526287;2128330,1052574;0,526287" o:connectangles="270,0,90,180" textboxrect="0,0,4256659,1052576"/>
                </v:shape>
                <v:rect id="Rectangle 964" o:spid="_x0000_s1153" style="position:absolute;left:22180;top:16555;width:2287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2PasIA&#10;AADcAAAADwAAAGRycy9kb3ducmV2LnhtbERPTYvCMBC9C/6HMII3TV1B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bY9q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‘Assinar’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82" w:name="_Toc455327072"/>
      <w:bookmarkStart w:id="83" w:name="_Toc455483567"/>
      <w:r>
        <w:lastRenderedPageBreak/>
        <w:t>O sistema exibe o resultado</w:t>
      </w:r>
      <w:bookmarkEnd w:id="82"/>
      <w:bookmarkEnd w:id="83"/>
    </w:p>
    <w:p w:rsidR="00BF4A28" w:rsidRDefault="00160831">
      <w:pPr>
        <w:spacing w:after="0"/>
        <w:ind w:left="557"/>
      </w:pPr>
      <w:r>
        <w:rPr>
          <w:noProof/>
        </w:rPr>
        <mc:AlternateContent>
          <mc:Choice Requires="wpg">
            <w:drawing>
              <wp:inline distT="0" distB="0" distL="0" distR="0">
                <wp:extent cx="9961463" cy="4945376"/>
                <wp:effectExtent l="0" t="0" r="1687" b="0"/>
                <wp:docPr id="140" name="Group 8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1463" cy="4945376"/>
                          <a:chOff x="0" y="0"/>
                          <a:chExt cx="9961463" cy="4945376"/>
                        </a:xfrm>
                      </wpg:grpSpPr>
                      <pic:pic xmlns:pic="http://schemas.openxmlformats.org/drawingml/2006/picture">
                        <pic:nvPicPr>
                          <pic:cNvPr id="141" name="Picture 970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4087" cy="4945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2" name="Picture 972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8465816" cy="4357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3" name="Picture 9219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5262372" y="446528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44" name="Shape 976"/>
                        <wps:cNvSpPr/>
                        <wps:spPr>
                          <a:xfrm>
                            <a:off x="5267830" y="4495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45" name="Rectangle 977"/>
                        <wps:cNvSpPr/>
                        <wps:spPr>
                          <a:xfrm>
                            <a:off x="5801611" y="573529"/>
                            <a:ext cx="415985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Ao final informações retiradas do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46" name="Rectangle 978"/>
                        <wps:cNvSpPr/>
                        <wps:spPr>
                          <a:xfrm>
                            <a:off x="6075931" y="847849"/>
                            <a:ext cx="33605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 serão exibidas...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" name="Picture 9220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2776218" y="363473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48" name="Shape 980"/>
                        <wps:cNvSpPr/>
                        <wps:spPr>
                          <a:xfrm>
                            <a:off x="2779263" y="3639312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597"/>
                              <a:gd name="f17" fmla="val 686295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49" name="Rectangle 981"/>
                        <wps:cNvSpPr/>
                        <wps:spPr>
                          <a:xfrm>
                            <a:off x="3420112" y="3901571"/>
                            <a:ext cx="380320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... E em baixo a assinatura feita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418" o:spid="_x0000_s1154" style="width:784.35pt;height:389.4pt;mso-position-horizontal-relative:char;mso-position-vertical-relative:line" coordsize="99614,494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R3X/HrJ/uH+VSVHdf8esn&#10;+4f5UAS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Hdf8esn+4f5VJUd1/wAesn+4f5UAS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Hdf8esn+4f5VJUd1/x6yf7h/lQBJ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R3X/HrJ/uH+VSVHdf8AHrJ/uH+VAElFFFAB&#10;RXG2PxR8I3fxzvvhLDeSHxJp+kR6rNHtXy/Kd9u0NnO8AoxGPuupyecdlRuk+j/zt+aDZtf1tf8A&#10;JhRRRQAUUV5J8Qv2jvht4M/aA0T4PazNqY8Qa4YVilhtQ1rA8zbYkkfcGBc4A2qwGRkihayUVu9F&#10;6hsnLoj1uiiigAooooAKKKhsbu1vbfz7O5huIt7p5kMgddysVZcjuGVgR2II7UAT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Ud1/x6yf7h/lUlR3X&#10;/HrJ/uH+VAEl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R3X/AB6yf7h/lUlR3X/HrJ/uH+VA&#10;El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">
                <v:shape id="Picture 970" o:spid="_x0000_s1155" type="#_x0000_t75" style="position:absolute;width:90540;height:49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19ja/AAAA3AAAAA8AAABkcnMvZG93bnJldi54bWxET0uLwjAQvi/sfwiz4G1NfSLdRhFR8Lqt&#10;B49DM7bdJpPSRK3/3iwI3ubje062GawRN+p941jBZJyAIC6dbrhScCoO3ysQPiBrNI5JwYM8bNaf&#10;Hxmm2t35l255qEQMYZ+igjqELpXSlzVZ9GPXEUfu4nqLIcK+krrHewy3Rk6TZCktNhwbauxoV1PZ&#10;5ler4DzbG9RDyE2xambncvm3aItCqdHXsP0BEWgIb/HLfdRx/nwC/8/EC+T6C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TdfY2vwAAANwAAAAPAAAAAAAAAAAAAAAAAJ8CAABk&#10;cnMvZG93bnJldi54bWxQSwUGAAAAAAQABAD3AAAAiwMAAAAA&#10;">
                  <v:imagedata r:id="rId129" o:title=""/>
                  <v:path arrowok="t"/>
                </v:shape>
                <v:shape id="Picture 972" o:spid="_x0000_s1156" type="#_x0000_t75" style="position:absolute;left:1950;top:1950;width:84658;height:43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Pz5rDAAAA3AAAAA8AAABkcnMvZG93bnJldi54bWxET01rwkAQvRf6H5YRvNVNgoikriJWpadK&#10;tZfcptlpNiQ7G7Krpv31rlDwNo/3OYvVYFtxod7XjhWkkwQEcel0zZWCr9PuZQ7CB2SNrWNS8Ese&#10;VsvnpwXm2l35ky7HUIkYwj5HBSaELpfSl4Ys+onriCP343qLIcK+krrHawy3rcySZCYt1hwbDHa0&#10;MVQ2x7NV8D3fb7bnosiKNDVvjWz+Dh/7k1Lj0bB+BRFoCA/xv/tdx/nTDO7PxAvk8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Y/PmsMAAADcAAAADwAAAAAAAAAAAAAAAACf&#10;AgAAZHJzL2Rvd25yZXYueG1sUEsFBgAAAAAEAAQA9wAAAI8DAAAAAA==&#10;">
                  <v:imagedata r:id="rId130" o:title=""/>
                  <v:path arrowok="t"/>
                </v:shape>
                <v:shape id="Picture 9219" o:spid="_x0000_s1157" type="#_x0000_t75" style="position:absolute;left:52623;top:4465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2Wn/nDAAAA3AAAAA8AAABkcnMvZG93bnJldi54bWxET01rwkAQvRf8D8sIvelGLVpSV1FBiAcp&#10;Rg89DtkxG5qdjdmNpv++KxR6m8f7nOW6t7W4U+srxwom4wQEceF0xaWCy3k/egfhA7LG2jEp+CEP&#10;69XgZYmpdg8+0T0PpYgh7FNUYEJoUil9YciiH7uGOHJX11oMEbal1C0+Yrit5TRJ5tJixbHBYEM7&#10;Q8V33lkFu0X2Fbafh8IcbhN9vOZdmdlOqddhv/kAEagP/+I/d6bj/LcZPJ+JF8jV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Zaf+cMAAADcAAAADwAAAAAAAAAAAAAAAACf&#10;AgAAZHJzL2Rvd25yZXYueG1sUEsFBgAAAAAEAAQA9wAAAI8DAAAAAA==&#10;">
                  <v:imagedata r:id="rId119" o:title=""/>
                  <v:path arrowok="t"/>
                </v:shape>
                <v:shape id="Shape 976" o:spid="_x0000_s1158" style="position:absolute;left:52678;top:4495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brMMIA&#10;AADcAAAADwAAAGRycy9kb3ducmV2LnhtbERPTWvCQBC9C/6HZYTezMY2SImuYgvSnpSkhV6H7JgN&#10;ZmdDdtXUX+8Kgrd5vM9ZrgfbijP1vnGsYJakIIgrpxuuFfz+bKfvIHxA1tg6JgX/5GG9Go+WmGt3&#10;4YLOZahFDGGfowITQpdL6StDFn3iOuLIHVxvMUTY11L3eInhtpWvaTqXFhuODQY7+jRUHcuTVaBP&#10;X9u3qjg2u/2Hz8qZqYvr30apl8mwWYAINISn+OH+1nF+lsH9mXiBXN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RuswwgAAANwAAAAPAAAAAAAAAAAAAAAAAJgCAABkcnMvZG93&#10;bnJldi54bWxQSwUGAAAAAAQABAD1AAAAhw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977" o:spid="_x0000_s1159" style="position:absolute;left:58016;top:5735;width:41598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b2EsEA&#10;AADcAAAADwAAAGRycy9kb3ducmV2LnhtbERPS4vCMBC+C/6HMII3TV1UtBpF9oEefYF6G5qxLTaT&#10;0mRt3V+/EQRv8/E9Z75sTCHuVLncsoJBPwJBnFidc6rgePjpTUA4j6yxsEwKHuRguWi35hhrW/OO&#10;7nufihDCLkYFmfdlLKVLMjLo+rYkDtzVVgZ9gFUqdYV1CDeF/IiisTSYc2jIsKTPjJLb/tcoWE/K&#10;1Xlj/+q0+L6sT9vT9Osw9Up1O81qBsJT49/il3ujw/zhC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km9hLBAAAA3AAAAA8AAAAAAAAAAAAAAAAAmAIAAGRycy9kb3du&#10;cmV2LnhtbFBLBQYAAAAABAAEAPUAAACG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Ao final informações retiradas do </w:t>
                        </w:r>
                      </w:p>
                    </w:txbxContent>
                  </v:textbox>
                </v:rect>
                <v:rect id="Rectangle 978" o:spid="_x0000_s1160" style="position:absolute;left:60759;top:8478;width:33605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RoZcIA&#10;AADcAAAADwAAAGRycy9kb3ducmV2LnhtbERPTYvCMBC9L+x/CLPgbU1XRLQaRdRFj2oF9TY0Y1u2&#10;mZQma6u/3giCt3m8z5nMWlOKK9WusKzgpxuBIE6tLjhTcEh+v4cgnEfWWFomBTdyMJt+fkww1rbh&#10;HV33PhMhhF2MCnLvq1hKl+Zk0HVtRRy4i60N+gDrTOoamxBuStmLooE0WHBoyLGiRU7p3/7fKFgP&#10;q/lpY+9NVq7O6+P2OFomI69U56udj0F4av1b/HJvdJjfH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9Ghl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 serão exibidas...</w:t>
                        </w:r>
                      </w:p>
                    </w:txbxContent>
                  </v:textbox>
                </v:rect>
                <v:shape id="Picture 9220" o:spid="_x0000_s1161" type="#_x0000_t75" style="position:absolute;left:27762;top:36347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IJHvBAAAA3AAAAA8AAABkcnMvZG93bnJldi54bWxET01rwkAQvRf6H5YpeKubBmlidA2lGPDY&#10;qocch+wkG8zOhuxW4793C4Xe5vE+Z1vOdhBXmnzvWMHbMgFB3Djdc6fgfKpecxA+IGscHJOCO3ko&#10;d89PWyy0u/E3XY+hEzGEfYEKTAhjIaVvDFn0SzcSR651k8UQ4dRJPeEthttBpknyLi32HBsMjvRp&#10;qLkcf6wCj7UxVfvVY5rn6+y0r4d1Wyu1eJk/NiACzeFf/Oc+6Dh/lcHvM/ECuXs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QIJHvBAAAA3AAAAA8AAAAAAAAAAAAAAAAAnwIA&#10;AGRycy9kb3ducmV2LnhtbFBLBQYAAAAABAAEAPcAAACNAwAAAAA=&#10;">
                  <v:imagedata r:id="rId131" o:title=""/>
                  <v:path arrowok="t"/>
                </v:shape>
                <v:shape id="Shape 980" o:spid="_x0000_s1162" style="position:absolute;left:27792;top:3639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/xt8UA&#10;AADcAAAADwAAAGRycy9kb3ducmV2LnhtbESP0UrDQBBF3wX/YRmhb3ZjKaKx21K0QktBTPQDhuyY&#10;XczOhuzapH/feRD6NsO9c++Z1WYKnTrRkHxkAw/zAhRxE63n1sD31/v9E6iUkS12kcnAmRJs1rc3&#10;KyxtHLmiU51bJSGcSjTgcu5LrVPjKGCax55YtJ84BMyyDq22A44SHjq9KIpHHdCzNDjs6dVR81v/&#10;BQM1+aN767bjh95V/vB5qJ7PujJmdjdtX0BlmvLV/H+9t4K/FFp5RibQ6w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D/G3xQAAANwAAAAPAAAAAAAAAAAAAAAAAJgCAABkcnMv&#10;ZG93bnJldi54bWxQSwUGAAAAAAQABAD1AAAAigMAAAAA&#10;" path="m178816,118618c178816,53086,231902,,297434,l809498,r,l1755521,,3844290,v65532,,118618,53086,118618,118618l3962908,415163r,l3962908,593090r,c3962908,658597,3909822,711708,3844290,711708r-2088769,l809498,711708r,l297434,711708v-65532,,-118618,-53111,-118618,-118618l178816,593090,,686295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981" o:spid="_x0000_s1163" style="position:absolute;left:34201;top:39015;width:3803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v8F8IA&#10;AADcAAAADwAAAGRycy9kb3ducmV2LnhtbERPTYvCMBC9C/6HMII3TV1E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a/wX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... E em baixo a assinatura feita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2"/>
      </w:pPr>
      <w:bookmarkStart w:id="84" w:name="_Toc455327073"/>
      <w:bookmarkStart w:id="85" w:name="_Toc455483568"/>
      <w:r>
        <w:lastRenderedPageBreak/>
        <w:t>Utilizando o Rest Signer</w:t>
      </w:r>
      <w:bookmarkEnd w:id="84"/>
      <w:bookmarkEnd w:id="85"/>
    </w:p>
    <w:p w:rsidR="00BF4A28" w:rsidRDefault="00160831">
      <w:pPr>
        <w:spacing w:after="17"/>
        <w:ind w:left="2090" w:hanging="10"/>
      </w:pPr>
      <w:r>
        <w:rPr>
          <w:sz w:val="48"/>
        </w:rPr>
        <w:t>Como utilizar a aplicação exemplo com o componente Rest Signer</w:t>
      </w:r>
    </w:p>
    <w:p w:rsidR="00BF4A28" w:rsidRDefault="00160831">
      <w:pPr>
        <w:pStyle w:val="Ttulo3"/>
      </w:pPr>
      <w:bookmarkStart w:id="86" w:name="_Toc455327074"/>
      <w:bookmarkStart w:id="87" w:name="_Toc455483569"/>
      <w:r>
        <w:t>Requisitos</w:t>
      </w:r>
      <w:bookmarkEnd w:id="86"/>
      <w:bookmarkEnd w:id="87"/>
    </w:p>
    <w:p w:rsidR="00BF4A28" w:rsidRDefault="00160831">
      <w:pPr>
        <w:numPr>
          <w:ilvl w:val="0"/>
          <w:numId w:val="14"/>
        </w:numPr>
        <w:spacing w:after="29"/>
        <w:ind w:left="1117" w:hanging="812"/>
      </w:pPr>
      <w:r>
        <w:rPr>
          <w:sz w:val="56"/>
        </w:rPr>
        <w:t>Esse componente exige a plataforma</w:t>
      </w:r>
    </w:p>
    <w:p w:rsidR="00BF4A28" w:rsidRDefault="00160831">
      <w:pPr>
        <w:numPr>
          <w:ilvl w:val="1"/>
          <w:numId w:val="14"/>
        </w:numPr>
        <w:spacing w:after="17"/>
        <w:ind w:hanging="811"/>
      </w:pPr>
      <w:r>
        <w:rPr>
          <w:sz w:val="48"/>
        </w:rPr>
        <w:t>Navegador: Qualquer um</w:t>
      </w:r>
    </w:p>
    <w:p w:rsidR="00BF4A28" w:rsidRDefault="00160831">
      <w:pPr>
        <w:numPr>
          <w:ilvl w:val="1"/>
          <w:numId w:val="14"/>
        </w:numPr>
        <w:spacing w:after="187"/>
        <w:ind w:hanging="811"/>
      </w:pPr>
      <w:r>
        <w:rPr>
          <w:sz w:val="48"/>
        </w:rPr>
        <w:t>Sistema Operacional: Windows</w:t>
      </w:r>
    </w:p>
    <w:p w:rsidR="00BF4A28" w:rsidRDefault="00160831">
      <w:pPr>
        <w:numPr>
          <w:ilvl w:val="0"/>
          <w:numId w:val="14"/>
        </w:numPr>
        <w:spacing w:after="152"/>
        <w:ind w:left="1117" w:hanging="812"/>
      </w:pPr>
      <w:r>
        <w:rPr>
          <w:sz w:val="56"/>
        </w:rPr>
        <w:t>Caso ainda não tenha instalado os componentes cliente, deve fazêlo antes de continuar o processo. (ver pagina 10);</w:t>
      </w:r>
    </w:p>
    <w:p w:rsidR="00BF4A28" w:rsidRDefault="00160831">
      <w:pPr>
        <w:numPr>
          <w:ilvl w:val="0"/>
          <w:numId w:val="14"/>
        </w:numPr>
        <w:spacing w:after="29"/>
        <w:ind w:left="1117" w:hanging="81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3979468</wp:posOffset>
                </wp:positionH>
                <wp:positionV relativeFrom="paragraph">
                  <wp:posOffset>199896</wp:posOffset>
                </wp:positionV>
                <wp:extent cx="1059176" cy="1059176"/>
                <wp:effectExtent l="0" t="0" r="0" b="0"/>
                <wp:wrapNone/>
                <wp:docPr id="150" name="Group 85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9176" cy="1059176"/>
                          <a:chOff x="0" y="0"/>
                          <a:chExt cx="1059176" cy="1059176"/>
                        </a:xfrm>
                      </wpg:grpSpPr>
                      <pic:pic xmlns:pic="http://schemas.openxmlformats.org/drawingml/2006/picture">
                        <pic:nvPicPr>
                          <pic:cNvPr id="151" name="Picture 1021"/>
                          <pic:cNvPicPr>
                            <a:picLocks noChangeAspect="1"/>
                          </pic:cNvPicPr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9176" cy="1059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2" name="Picture 1023"/>
                          <pic:cNvPicPr>
                            <a:picLocks noChangeAspect="1"/>
                          </pic:cNvPicPr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195069" y="195069"/>
                            <a:ext cx="470916" cy="470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8B38C5" id="Group 8597" o:spid="_x0000_s1026" style="position:absolute;margin-left:313.35pt;margin-top:15.75pt;width:83.4pt;height:83.4pt;z-index:-251658240" coordsize="10591,1059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">
                <v:shape id="Picture 1021" o:spid="_x0000_s1027" type="#_x0000_t75" style="position:absolute;width:10591;height:105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4mv8fBAAAA3AAAAA8AAABkcnMvZG93bnJldi54bWxET82KwjAQvgv7DmEWvGnaBUW7RukWBMHD&#10;avUBZpuxLTaT0kRb334jCN7m4/ud1WYwjbhT52rLCuJpBIK4sLrmUsH5tJ0sQDiPrLGxTAoe5GCz&#10;/hitMNG25yPdc1+KEMIuQQWV920ipSsqMuimtiUO3MV2Bn2AXSl1h30IN438iqK5NFhzaKiwpayi&#10;4prfjILsoPez06/dmb9sv2zSn/QQx71S488h/QbhafBv8cu902H+LIbnM+ECuf4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4mv8fBAAAA3AAAAA8AAAAAAAAAAAAAAAAAnwIA&#10;AGRycy9kb3ducmV2LnhtbFBLBQYAAAAABAAEAPcAAACNAwAAAAA=&#10;">
                  <v:imagedata r:id="rId180" o:title=""/>
                  <v:path arrowok="t"/>
                </v:shape>
                <v:shape id="Picture 1023" o:spid="_x0000_s1028" type="#_x0000_t75" style="position:absolute;left:1950;top:1950;width:4709;height:47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5mukjEAAAA3AAAAA8AAABkcnMvZG93bnJldi54bWxET01rwkAQvRf8D8sI3uqmQWuJriItltLi&#10;wVjQ45Adk9DsbNhdTfTXdwsFb/N4n7NY9aYRF3K+tqzgaZyAIC6srrlU8L3fPL6A8AFZY2OZFFzJ&#10;w2o5eFhgpm3HO7rkoRQxhH2GCqoQ2kxKX1Rk0I9tSxy5k3UGQ4SulNphF8NNI9MkeZYGa44NFbb0&#10;WlHxk5+NgtvX2/vM8aFmf8w/u3R7260ne6VGw349BxGoD3fxv/tDx/nTFP6eiRfI5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5mukjEAAAA3AAAAA8AAAAAAAAAAAAAAAAA&#10;nwIAAGRycy9kb3ducmV2LnhtbFBLBQYAAAAABAAEAPcAAACQAwAAAAA=&#10;">
                  <v:imagedata r:id="rId181" o:title=""/>
                  <v:path arrowok="t"/>
                </v:shape>
              </v:group>
            </w:pict>
          </mc:Fallback>
        </mc:AlternateContent>
      </w:r>
      <w:r>
        <w:rPr>
          <w:sz w:val="56"/>
        </w:rPr>
        <w:t>Certifique-se que o Rest Signer esteja em execução na tray do Windows, com o ícone:</w:t>
      </w:r>
    </w:p>
    <w:p w:rsidR="00BF4A28" w:rsidRDefault="00160831">
      <w:pPr>
        <w:pStyle w:val="Ttulo3"/>
      </w:pPr>
      <w:bookmarkStart w:id="88" w:name="_Toc455327075"/>
      <w:bookmarkStart w:id="89" w:name="_Toc455483570"/>
      <w:r>
        <w:t>Acessando a pagina</w:t>
      </w:r>
      <w:bookmarkEnd w:id="88"/>
      <w:bookmarkEnd w:id="89"/>
    </w:p>
    <w:p w:rsidR="00BF4A28" w:rsidRDefault="00160831">
      <w:pPr>
        <w:numPr>
          <w:ilvl w:val="0"/>
          <w:numId w:val="15"/>
        </w:numPr>
        <w:spacing w:after="131" w:line="244" w:lineRule="auto"/>
        <w:ind w:left="1117" w:hanging="812"/>
      </w:pPr>
      <w:r>
        <w:rPr>
          <w:sz w:val="56"/>
        </w:rPr>
        <w:t xml:space="preserve">Acesse a página </w:t>
      </w:r>
      <w:hyperlink r:id="rId182" w:history="1">
        <w:r>
          <w:rPr>
            <w:color w:val="0563C1"/>
            <w:sz w:val="40"/>
            <w:u w:val="single" w:color="0563C1"/>
          </w:rPr>
          <w:t>http://localhost:8080/example/upload_RestSigner.html</w:t>
        </w:r>
      </w:hyperlink>
    </w:p>
    <w:p w:rsidR="00BF4A28" w:rsidRDefault="00160831">
      <w:pPr>
        <w:numPr>
          <w:ilvl w:val="0"/>
          <w:numId w:val="15"/>
        </w:numPr>
        <w:spacing w:after="29"/>
        <w:ind w:left="1117" w:hanging="812"/>
      </w:pPr>
      <w:r>
        <w:rPr>
          <w:sz w:val="56"/>
        </w:rPr>
        <w:lastRenderedPageBreak/>
        <w:t>Na pagina vista no próximo slide comece fazendo o drag and drop de um arquivo;</w:t>
      </w:r>
    </w:p>
    <w:p w:rsidR="00BF4A28" w:rsidRDefault="00160831">
      <w:pPr>
        <w:pStyle w:val="Ttulo3"/>
      </w:pPr>
      <w:bookmarkStart w:id="90" w:name="_Toc455327076"/>
      <w:bookmarkStart w:id="91" w:name="_Toc455483571"/>
      <w:r>
        <w:t>Upload do conteúdo</w:t>
      </w:r>
      <w:bookmarkEnd w:id="90"/>
      <w:bookmarkEnd w:id="91"/>
    </w:p>
    <w:p w:rsidR="00BF4A28" w:rsidRDefault="00160831">
      <w:pPr>
        <w:spacing w:after="0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6989645" cy="2607567"/>
                <wp:effectExtent l="0" t="0" r="1705" b="0"/>
                <wp:docPr id="153" name="Group 90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9645" cy="2607567"/>
                          <a:chOff x="0" y="0"/>
                          <a:chExt cx="6989645" cy="2607567"/>
                        </a:xfrm>
                      </wpg:grpSpPr>
                      <pic:pic xmlns:pic="http://schemas.openxmlformats.org/drawingml/2006/picture">
                        <pic:nvPicPr>
                          <pic:cNvPr id="154" name="Picture 1053"/>
                          <pic:cNvPicPr>
                            <a:picLocks noChangeAspect="1"/>
                          </pic:cNvPicPr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5556" cy="2607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5" name="Picture 1055"/>
                          <pic:cNvPicPr>
                            <a:picLocks noChangeAspect="1"/>
                          </pic:cNvPicPr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5797296" cy="2019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6" name="Picture 9221"/>
                          <pic:cNvPicPr>
                            <a:picLocks noChangeAspect="1"/>
                          </pic:cNvPicPr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2025908" y="317497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57" name="Shape 1057"/>
                        <wps:cNvSpPr/>
                        <wps:spPr>
                          <a:xfrm>
                            <a:off x="2029455" y="32156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58" name="Rectangle 1058"/>
                        <wps:cNvSpPr/>
                        <wps:spPr>
                          <a:xfrm>
                            <a:off x="2357624" y="582673"/>
                            <a:ext cx="463202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Arraste e solte um arquivo nessa área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081" o:spid="_x0000_s1164" style="width:550.35pt;height:205.3pt;mso-position-horizontal-relative:char;mso-position-vertical-relative:line" coordsize="69896,2607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/q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">
                <v:shape id="Picture 1053" o:spid="_x0000_s1165" type="#_x0000_t75" style="position:absolute;width:63855;height:260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rVIKXCAAAA3AAAAA8AAABkcnMvZG93bnJldi54bWxET02LwjAQvS/4H8II3tZU0WWpxiKCixcP&#10;1VX0NjRjW2wmtcnW+u+NIOxtHu9z5klnKtFS40rLCkbDCARxZnXJuYLf/frzG4TzyBory6TgQQ6S&#10;Re9jjrG2d06p3flchBB2MSoovK9jKV1WkEE3tDVx4C62MegDbHKpG7yHcFPJcRR9SYMlh4YCa1oV&#10;lF13f0bBIT1tq8M5S3/2Wzle3W5Hskuj1KDfLWcgPHX+X/x2b3SYP53A65lwgVw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1SClwgAAANwAAAAPAAAAAAAAAAAAAAAAAJ8C&#10;AABkcnMvZG93bnJldi54bWxQSwUGAAAAAAQABAD3AAAAjgMAAAAA&#10;">
                  <v:imagedata r:id="rId186" o:title=""/>
                  <v:path arrowok="t"/>
                </v:shape>
                <v:shape id="Picture 1055" o:spid="_x0000_s1166" type="#_x0000_t75" style="position:absolute;left:1950;top:1950;width:57973;height:20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4oWEnBAAAA3AAAAA8AAABkcnMvZG93bnJldi54bWxETz1rwzAQ3Qv5D+IC3Wq5pQ7GiRKaUkPG&#10;1vXQbId1sUysk7GU2P33UaGQ7R7v8za72fbiSqPvHCt4TlIQxI3THbcK6u/yKQfhA7LG3jEp+CUP&#10;u+3iYYOFdhN/0bUKrYgh7AtUYEIYCil9Y8iiT9xAHLmTGy2GCMdW6hGnGG57+ZKmK2mx49hgcKB3&#10;Q825ulgFn9necz69Br3/qM3Rlz/DRTulHpfz2xpEoDncxf/ug47zswz+nokXyO0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4oWEnBAAAA3AAAAA8AAAAAAAAAAAAAAAAAnwIA&#10;AGRycy9kb3ducmV2LnhtbFBLBQYAAAAABAAEAPcAAACNAwAAAAA=&#10;">
                  <v:imagedata r:id="rId187" o:title=""/>
                  <v:path arrowok="t"/>
                </v:shape>
                <v:shape id="Picture 9221" o:spid="_x0000_s1167" type="#_x0000_t75" style="position:absolute;left:20259;top:3174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/wGPAAAAA3AAAAA8AAABkcnMvZG93bnJldi54bWxET0uLwjAQvi/4H8IIXhZN7VKVahRZEIU9&#10;+boPzfSBzaQkWVv//WZhYW/z8T1nsxtMK57kfGNZwXyWgCAurG64UnC7HqYrED4ga2wtk4IXedht&#10;R28bzLXt+UzPS6hEDGGfo4I6hC6X0hc1GfQz2xFHrrTOYIjQVVI77GO4aWWaJAtpsOHYUGNHnzUV&#10;j8u3UaDd+dSXGSbZEdP7gz++3tNyqdRkPOzXIAIN4V/85z7pOD9bwO8z8QK5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f/AY8AAAADcAAAADwAAAAAAAAAAAAAAAACfAgAA&#10;ZHJzL2Rvd25yZXYueG1sUEsFBgAAAAAEAAQA9wAAAIwDAAAAAA==&#10;">
                  <v:imagedata r:id="rId188" o:title=""/>
                  <v:path arrowok="t"/>
                </v:shape>
                <v:shape id="Shape 1057" o:spid="_x0000_s1168" style="position:absolute;left:20294;top:32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nzGMIA&#10;AADcAAAADwAAAGRycy9kb3ducmV2LnhtbERP3WrCMBS+H+wdwhnsbqYTdFs1ijgHiiC22wMcmmMT&#10;1pyUJrP17Y0g7O58fL9nvhxcI87UBetZwesoA0FceW25VvDz/fXyDiJEZI2NZ1JwoQDLxePDHHPt&#10;ey7oXMZapBAOOSowMba5lKEy5DCMfEucuJPvHMYEu1rqDvsU7ho5zrKpdGg5NRhsaW2o+i3/nIKS&#10;7N58Nqv+IDeF3R13xcdFFko9Pw2rGYhIQ/wX391bneZP3uD2TLpAL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SfMYwgAAANwAAAAPAAAAAAAAAAAAAAAAAJgCAABkcnMvZG93&#10;bnJldi54bWxQSwUGAAAAAAQABAD1AAAAhwMAAAAA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058" o:spid="_x0000_s1169" style="position:absolute;left:23576;top:5826;width:46320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7PUcYA&#10;AADcAAAADwAAAGRycy9kb3ducmV2LnhtbESPQWvCQBCF7wX/wzJCb3Wj0K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v7PUcYAAADcAAAADwAAAAAAAAAAAAAAAACYAgAAZHJz&#10;L2Rvd25yZXYueG1sUEsFBgAAAAAEAAQA9QAAAIs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Arraste e solte um arquivo nessa área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92" w:name="_Toc455327077"/>
      <w:bookmarkStart w:id="93" w:name="_Toc455483572"/>
      <w:r>
        <w:lastRenderedPageBreak/>
        <w:t>Escolha o certificado</w:t>
      </w:r>
      <w:bookmarkEnd w:id="92"/>
      <w:bookmarkEnd w:id="93"/>
    </w:p>
    <w:p w:rsidR="00BF4A28" w:rsidRDefault="00160831">
      <w:pPr>
        <w:spacing w:after="0"/>
        <w:ind w:left="5208"/>
      </w:pPr>
      <w:r>
        <w:rPr>
          <w:noProof/>
        </w:rPr>
        <mc:AlternateContent>
          <mc:Choice Requires="wpg">
            <w:drawing>
              <wp:inline distT="0" distB="0" distL="0" distR="0">
                <wp:extent cx="6870325" cy="4119372"/>
                <wp:effectExtent l="0" t="0" r="6725" b="0"/>
                <wp:docPr id="159" name="Group 87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325" cy="4119372"/>
                          <a:chOff x="0" y="0"/>
                          <a:chExt cx="6870325" cy="4119372"/>
                        </a:xfrm>
                      </wpg:grpSpPr>
                      <pic:pic xmlns:pic="http://schemas.openxmlformats.org/drawingml/2006/picture">
                        <pic:nvPicPr>
                          <pic:cNvPr id="160" name="Picture 1067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967" cy="4119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1" name="Picture 1069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2933696" cy="353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62" name="Shape 9667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2"/>
                                </a:moveTo>
                                <a:lnTo>
                                  <a:pt x="f3" y="f2"/>
                                </a:lnTo>
                                <a:lnTo>
                                  <a:pt x="f3" y="f4"/>
                                </a:lnTo>
                                <a:lnTo>
                                  <a:pt x="f2" y="f4"/>
                                </a:lnTo>
                                <a:lnTo>
                                  <a:pt x="f2" y="f2"/>
                                </a:lnTo>
                              </a:path>
                            </a:pathLst>
                          </a:cu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163" name="Shape 1071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4"/>
                                </a:moveTo>
                                <a:lnTo>
                                  <a:pt x="f3" y="f4"/>
                                </a:lnTo>
                                <a:lnTo>
                                  <a:pt x="f3" y="f2"/>
                                </a:lnTo>
                                <a:lnTo>
                                  <a:pt x="f2" y="f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88" cap="flat">
                            <a:solidFill>
                              <a:srgbClr val="41719C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64" name="Rectangle 1072"/>
                        <wps:cNvSpPr/>
                        <wps:spPr>
                          <a:xfrm>
                            <a:off x="858649" y="1475741"/>
                            <a:ext cx="100667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Lista de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65" name="Rectangle 1073"/>
                        <wps:cNvSpPr/>
                        <wps:spPr>
                          <a:xfrm>
                            <a:off x="858649" y="1750317"/>
                            <a:ext cx="211914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certificados para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66" name="Rectangle 1074"/>
                        <wps:cNvSpPr/>
                        <wps:spPr>
                          <a:xfrm>
                            <a:off x="858649" y="2024637"/>
                            <a:ext cx="1264185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assinatura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Picture 9222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2308860" y="306324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68" name="Shape 1078"/>
                        <wps:cNvSpPr/>
                        <wps:spPr>
                          <a:xfrm>
                            <a:off x="2314318" y="309368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69" name="Rectangle 1079"/>
                        <wps:cNvSpPr/>
                        <wps:spPr>
                          <a:xfrm>
                            <a:off x="2889247" y="570485"/>
                            <a:ext cx="3981078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um certificado da lista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725" o:spid="_x0000_s1170" style="width:540.95pt;height:324.35pt;mso-position-horizontal-relative:char;mso-position-vertical-relative:line" coordsize="68703,4119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">
                <v:shape id="Picture 1067" o:spid="_x0000_s1171" type="#_x0000_t75" style="position:absolute;width:35219;height:41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U3XTEAAAA3AAAAA8AAABkcnMvZG93bnJldi54bWxEj91Kw0AQhe8LvsMygnfNRsUgsdtSChal&#10;V119gCE7JtHsbMhufvTpOxdC72Y4Z875ZrNbfKcmGmIb2MB9loMiroJruTbw+fG6fgYVE7LDLjAZ&#10;+KUIu+3NaoOlCzOfabKpVhLCsUQDTUp9qXWsGvIYs9ATi/YVBo9J1qHWbsBZwn2nH/K80B5bloYG&#10;ezo0VP3Y0Ruw34U+jvZ93M/Hx6e/w2myS5iMubtd9i+gEi3pav6/fnOCXwi+PCMT6O0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lU3XTEAAAA3AAAAA8AAAAAAAAAAAAAAAAA&#10;nwIAAGRycy9kb3ducmV2LnhtbFBLBQYAAAAABAAEAPcAAACQAwAAAAA=&#10;">
                  <v:imagedata r:id="rId117" o:title=""/>
                  <v:path arrowok="t"/>
                </v:shape>
                <v:shape id="Picture 1069" o:spid="_x0000_s1172" type="#_x0000_t75" style="position:absolute;left:1950;top:1950;width:29337;height:35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+xjDCAAAA3AAAAA8AAABkcnMvZG93bnJldi54bWxET81qwkAQvgu+wzJCL6IbBUVTVymtgeJJ&#10;kzzAkB2T0Oxsml2T9O27QqG3+fh+53AaTSN66lxtWcFqGYEgLqyuuVSQZ8liB8J5ZI2NZVLwQw5O&#10;x+nkgLG2A9+oT30pQgi7GBVU3rexlK6oyKBb2pY4cHfbGfQBdqXUHQ4h3DRyHUVbabDm0FBhS+8V&#10;FV/pwyiYb+ZZvt9/j/cPm52HR3K5or0o9TIb315BeBr9v/jP/anD/O0Kns+EC+Tx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fsYwwgAAANwAAAAPAAAAAAAAAAAAAAAAAJ8C&#10;AABkcnMvZG93bnJldi54bWxQSwUGAAAAAAQABAD3AAAAjgMAAAAA&#10;">
                  <v:imagedata r:id="rId118" o:title=""/>
                  <v:path arrowok="t"/>
                </v:shape>
                <v:shape id="Shape 9667" o:spid="_x0000_s1173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YFhcMA&#10;AADcAAAADwAAAGRycy9kb3ducmV2LnhtbERPzWrCQBC+F/oOyxS8FN0oKjZ1FRFaKnrQ6AMM2WkS&#10;mp1Nd1cT394VBG/z8f3OfNmZWlzI+cqyguEgAUGcW11xoeB0/OrPQPiArLG2TAqu5GG5eH2ZY6pt&#10;ywe6ZKEQMYR9igrKEJpUSp+XZNAPbEMcuV/rDIYIXSG1wzaGm1qOkmQqDVYcG0psaF1S/pedjYLv&#10;dZu5920ydtv/Xb372E8aPd4o1XvrVp8gAnXhKX64f3ScPx3B/Zl4gVz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xYFhcMAAADcAAAADwAAAAAAAAAAAAAAAACYAgAAZHJzL2Rv&#10;d25yZXYueG1sUEsFBgAAAAAEAAQA9QAAAIgDAAAAAA==&#10;" path="m,l2667000,r,2514600l,2514600,,e" filled="f" stroked="f">
                  <v:path arrowok="t" o:connecttype="custom" o:connectlocs="1333502,0;2667003,1257300;1333502,2514600;0,1257300" o:connectangles="270,0,90,180" textboxrect="0,0,2667000,2514600"/>
                </v:shape>
                <v:shape id="Shape 1071" o:spid="_x0000_s1174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cCeMIA&#10;AADcAAAADwAAAGRycy9kb3ducmV2LnhtbERPTYvCMBC9L/gfwgje1lRdWqlGEUXxsgfdvXgbmrEt&#10;NpPaxLb+e7Ow4G0e73OW695UoqXGlZYVTMYRCOLM6pJzBb8/+885COeRNVaWScGTHKxXg48lptp2&#10;fKL27HMRQtilqKDwvk6ldFlBBt3Y1sSBu9rGoA+wyaVusAvhppLTKIqlwZJDQ4E1bQvKbueHUdAd&#10;TBvHu0uiv+bTpLp823tyOyo1GvabBQhPvX+L/91HHebHM/h7JlwgV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ZwJ4wgAAANwAAAAPAAAAAAAAAAAAAAAAAJgCAABkcnMvZG93&#10;bnJldi54bWxQSwUGAAAAAAQABAD1AAAAhwMAAAAA&#10;" path="m,2514600r2667000,l2667000,,,,,2514600xe" filled="f" strokecolor="#41719c" strokeweight=".33856mm">
                  <v:stroke joinstyle="miter"/>
                  <v:path arrowok="t" o:connecttype="custom" o:connectlocs="1333502,0;2667003,1257300;1333502,2514600;0,1257300" o:connectangles="270,0,90,180" textboxrect="0,0,2667000,2514600"/>
                </v:shape>
                <v:rect id="Rectangle 1072" o:spid="_x0000_s1175" style="position:absolute;left:8586;top:14757;width:1006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8P6cIA&#10;AADcAAAADwAAAGRycy9kb3ducmV2LnhtbERPTYvCMBC9L+x/CLPgbU1XRLQaRdRFj2oF9TY0Y1u2&#10;mZQma6u/3giCt3m8z5nMWlOKK9WusKzgpxuBIE6tLjhTcEh+v4cgnEfWWFomBTdyMJt+fkww1rbh&#10;HV33PhMhhF2MCnLvq1hKl+Zk0HVtRRy4i60N+gDrTOoamxBuStmLooE0WHBoyLGiRU7p3/7fKFgP&#10;q/lpY+9NVq7O6+P2OFomI69U56udj0F4av1b/HJvdJg/6MP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3w/p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Lista de </w:t>
                        </w:r>
                      </w:p>
                    </w:txbxContent>
                  </v:textbox>
                </v:rect>
                <v:rect id="Rectangle 1073" o:spid="_x0000_s1176" style="position:absolute;left:8586;top:17503;width:21191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OqcsIA&#10;AADcAAAADwAAAGRycy9kb3ducmV2LnhtbERPTYvCMBC9L+x/CLPgbU1XULQaRdRFj2oF9TY0Y1u2&#10;mZQma6u/3giCt3m8z5nMWlOKK9WusKzgpxuBIE6tLjhTcEh+v4cgnEfWWFomBTdyMJt+fkww1rbh&#10;HV33PhMhhF2MCnLvq1hKl+Zk0HVtRRy4i60N+gDrTOoamxBuStmLooE0WHBoyLGiRU7p3/7fKFgP&#10;q/lpY+9NVq7O6+P2OFomI69U56udj0F4av1b/HJvdJg/6MP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k6py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certificados para </w:t>
                        </w:r>
                      </w:p>
                    </w:txbxContent>
                  </v:textbox>
                </v:rect>
                <v:rect id="Rectangle 1074" o:spid="_x0000_s1177" style="position:absolute;left:8586;top:20246;width:1264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E0BcIA&#10;AADcAAAADwAAAGRycy9kb3ducmV2LnhtbERPS4vCMBC+L/gfwgje1lQPRatRxAd69LGgexua2bbY&#10;TEoTbfXXG0HY23x8z5nOW1OKO9WusKxg0I9AEKdWF5wp+DltvkcgnEfWWFomBQ9yMJ91vqaYaNvw&#10;ge5Hn4kQwi5BBbn3VSKlS3My6Pq2Ig7cn60N+gDrTOoamxBuSjmMolgaLDg05FjRMqf0erwZBdtR&#10;tbjs7LPJyvXv9rw/j1ensVeq120XExCeWv8v/rh3OsyPY3g/Ey6Qs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QTQF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assinatura</w:t>
                        </w:r>
                      </w:p>
                    </w:txbxContent>
                  </v:textbox>
                </v:rect>
                <v:shape id="Picture 9222" o:spid="_x0000_s1178" type="#_x0000_t75" style="position:absolute;left:23088;top:3063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YxZrBAAAA3AAAAA8AAABkcnMvZG93bnJldi54bWxET02LwjAQvQv7H8Is7E1TPahUo7iCUA+L&#10;WD14HJqxKTaTbpNq999vBMHbPN7nLNe9rcWdWl85VjAeJSCIC6crLhWcT7vhHIQPyBprx6Tgjzys&#10;Vx+DJabaPfhI9zyUIoawT1GBCaFJpfSFIYt+5BriyF1dazFE2JZSt/iI4baWkySZSosVxwaDDW0N&#10;Fbe8swq2s+wSvg/7wux/x/rnmndlZjulvj77zQJEoD68xS93puP86Qyez8QL5O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kYxZrBAAAA3AAAAA8AAAAAAAAAAAAAAAAAnwIA&#10;AGRycy9kb3ducmV2LnhtbFBLBQYAAAAABAAEAPcAAACNAwAAAAA=&#10;">
                  <v:imagedata r:id="rId119" o:title=""/>
                  <v:path arrowok="t"/>
                </v:shape>
                <v:shape id="Shape 1078" o:spid="_x0000_s1179" style="position:absolute;left:23143;top:309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69VcUA&#10;AADcAAAADwAAAGRycy9kb3ducmV2LnhtbESPQWvCQBCF74X+h2WE3pqNVqSkrmIFaU+VxEKvQ3bM&#10;BrOzIbtq2l/fOQjeZnhv3vtmuR59py40xDawgWmWgyKug225MfB92D2/gooJ2WIXmAz8UoT16vFh&#10;iYUNVy7pUqVGSQjHAg24lPpC61g78hiz0BOLdgyDxyTr0Gg74FXCfadneb7QHluWBoc9bR3Vp+rs&#10;Ddjzx+6lLk/t1/49zqupa8q/n40xT5Nx8wYq0Zju5tv1pxX8hdDKMzKBX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vr1VxQAAANwAAAAPAAAAAAAAAAAAAAAAAJgCAABkcnMv&#10;ZG93bnJldi54bWxQSwUGAAAAAAQABAD1AAAAig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1079" o:spid="_x0000_s1180" style="position:absolute;left:28892;top:5704;width:39811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6gd8MA&#10;AADcAAAADwAAAGRycy9kb3ducmV2LnhtbERPTWvCQBC9F/wPywjemo09SBKzimjFHFstaG9DdpoE&#10;s7Mhu5rYX98tFHqbx/ucfD2aVtypd41lBfMoBkFcWt1wpeDjtH9OQDiPrLG1TAoe5GC9mjzlmGk7&#10;8Dvdj74SIYRdhgpq77tMSlfWZNBFtiMO3JftDfoA+0rqHocQblr5EscLabDh0FBjR9uayuvxZhQc&#10;km5zKez3ULWvn4fz2zndnVKv1Gw6bpYgPI3+X/znLnSYv0jh95lwgV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96gd8MAAADc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um certificado da lista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94" w:name="_Toc455327078"/>
      <w:bookmarkStart w:id="95" w:name="_Toc455483573"/>
      <w:r>
        <w:lastRenderedPageBreak/>
        <w:t>Digite a senha</w:t>
      </w:r>
      <w:bookmarkEnd w:id="94"/>
      <w:bookmarkEnd w:id="95"/>
    </w:p>
    <w:p w:rsidR="00BF4A28" w:rsidRDefault="00160831">
      <w:pPr>
        <w:spacing w:after="1020"/>
        <w:ind w:left="5369"/>
      </w:pPr>
      <w:r>
        <w:rPr>
          <w:noProof/>
        </w:rPr>
        <mc:AlternateContent>
          <mc:Choice Requires="wpg">
            <w:drawing>
              <wp:inline distT="0" distB="0" distL="0" distR="0">
                <wp:extent cx="6681282" cy="2583179"/>
                <wp:effectExtent l="0" t="0" r="5268" b="0"/>
                <wp:docPr id="170" name="Group 9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1282" cy="2583179"/>
                          <a:chOff x="0" y="0"/>
                          <a:chExt cx="6681282" cy="2583179"/>
                        </a:xfrm>
                      </wpg:grpSpPr>
                      <pic:pic xmlns:pic="http://schemas.openxmlformats.org/drawingml/2006/picture">
                        <pic:nvPicPr>
                          <pic:cNvPr id="171" name="Picture 1085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844" cy="2583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2" name="Picture 1087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3529584" cy="1994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3" name="Picture 9223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2108204" y="477015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74" name="Shape 1091"/>
                        <wps:cNvSpPr/>
                        <wps:spPr>
                          <a:xfrm>
                            <a:off x="2111751" y="48158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75" name="Rectangle 1092"/>
                        <wps:cNvSpPr/>
                        <wps:spPr>
                          <a:xfrm>
                            <a:off x="2717541" y="605159"/>
                            <a:ext cx="396374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Digite o PIN de proteção do seu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76" name="Rectangle 1093"/>
                        <wps:cNvSpPr/>
                        <wps:spPr>
                          <a:xfrm>
                            <a:off x="3691387" y="879479"/>
                            <a:ext cx="130888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102" o:spid="_x0000_s1181" style="width:526.1pt;height:203.4pt;mso-position-horizontal-relative:char;mso-position-vertical-relative:line" coordsize="66812,2583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">
                <v:shape id="Picture 1085" o:spid="_x0000_s1182" type="#_x0000_t75" style="position:absolute;width:41178;height:25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7alrTDAAAA3AAAAA8AAABkcnMvZG93bnJldi54bWxET91qwjAUvh/4DuEIuxFNVXDSGWUOB44J&#10;U7sHODRnbWdzUpLUdm+/CMLuzsf3e1ab3tTiSs5XlhVMJwkI4tzqigsFX9nbeAnCB2SNtWVS8Ese&#10;NuvBwwpTbTs+0fUcChFD2KeooAyhSaX0eUkG/cQ2xJH7ts5giNAVUjvsYrip5SxJFtJgxbGhxIZe&#10;S8ov59Yo2G7NKMuOevf581503B4+5u3FKfU47F+eQQTqw7/47t7rOP9pCrdn4gVy/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tqWtMMAAADcAAAADwAAAAAAAAAAAAAAAACf&#10;AgAAZHJzL2Rvd25yZXYueG1sUEsFBgAAAAAEAAQA9wAAAI8DAAAAAA==&#10;">
                  <v:imagedata r:id="rId123" o:title=""/>
                  <v:path arrowok="t"/>
                </v:shape>
                <v:shape id="Picture 1087" o:spid="_x0000_s1183" type="#_x0000_t75" style="position:absolute;left:1950;top:1950;width:35296;height:199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9CLLCAAAA3AAAAA8AAABkcnMvZG93bnJldi54bWxET9uKwjAQfRf8hzDCvmnqBStdo4gg7iKI&#10;WsHXoZltu9tMSpPV+vdGEHybw7nOfNmaSlypcaVlBcNBBII4s7rkXME53fRnIJxH1lhZJgV3crBc&#10;dDtzTLS98ZGuJ5+LEMIuQQWF93UipcsKMugGtiYO3I9tDPoAm1zqBm8h3FRyFEVTabDk0FBgTeuC&#10;sr/Tv1GwdftcX8bn79+dTu+HKkvNJE6V+ui1q08Qnlr/Fr/cXzrMj0fwfCZc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fQiywgAAANwAAAAPAAAAAAAAAAAAAAAAAJ8C&#10;AABkcnMvZG93bnJldi54bWxQSwUGAAAAAAQABAD3AAAAjgMAAAAA&#10;">
                  <v:imagedata r:id="rId124" o:title=""/>
                  <v:path arrowok="t"/>
                </v:shape>
                <v:shape id="Picture 9223" o:spid="_x0000_s1184" type="#_x0000_t75" style="position:absolute;left:21082;top:4770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623ZrCAAAA3AAAAA8AAABkcnMvZG93bnJldi54bWxET01rwkAQvQv9D8sIvdWNTbUhuoZSKe2h&#10;F6PQ65idJqHZ2bC7xvjvu4LgbR7vc9bFaDoxkPOtZQXzWQKCuLK65VrBYf/xlIHwAVljZ5kUXMhD&#10;sXmYrDHX9sw7GspQixjCPkcFTQh9LqWvGjLoZ7YnjtyvdQZDhK6W2uE5hptOPifJUhpsOTY02NN7&#10;Q9VfeTIKkuzbpS+ZHH/ay2K7OKafxhxYqcfp+LYCEWgMd/HN/aXj/NcUrs/EC+Tm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ett2awgAAANwAAAAPAAAAAAAAAAAAAAAAAJ8C&#10;AABkcnMvZG93bnJldi54bWxQSwUGAAAAAAQABAD3AAAAjgMAAAAA&#10;">
                  <v:imagedata r:id="rId125" o:title=""/>
                  <v:path arrowok="t"/>
                </v:shape>
                <v:shape id="Shape 1091" o:spid="_x0000_s1185" style="position:absolute;left:21117;top:48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4xD8IA&#10;AADcAAAADwAAAGRycy9kb3ducmV2LnhtbERP3WrCMBS+H+wdwhnsbqYTcVs1ijgHiiC22wMcmmMT&#10;1pyUJrP17Y0g7O58fL9nvhxcI87UBetZwesoA0FceW25VvDz/fXyDiJEZI2NZ1JwoQDLxePDHHPt&#10;ey7oXMZapBAOOSowMba5lKEy5DCMfEucuJPvHMYEu1rqDvsU7ho5zrKpdGg5NRhsaW2o+i3/nIKS&#10;7N58Nqv+IDeF3R13xcdFFko9Pw2rGYhIQ/wX391bnea/TeD2TLpAL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LjEPwgAAANwAAAAPAAAAAAAAAAAAAAAAAJgCAABkcnMvZG93&#10;bnJldi54bWxQSwUGAAAAAAQABAD1AAAAhwMAAAAA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092" o:spid="_x0000_s1186" style="position:absolute;left:27175;top:6051;width:3963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o8r8EA&#10;AADcAAAADwAAAGRycy9kb3ducmV2LnhtbERPS4vCMBC+C/6HMII3TV3wVY0i+0CPvkC9Dc3YFptJ&#10;abK27q/fCIK3+fieM182phB3qlxuWcGgH4EgTqzOOVVwPPz0JiCcR9ZYWCYFD3KwXLRbc4y1rXlH&#10;971PRQhhF6OCzPsyltIlGRl0fVsSB+5qK4M+wCqVusI6hJtCfkTRSBrMOTRkWNJnRslt/2sUrCfl&#10;6ryxf3VafF/Wp+1p+nWYeqW6nWY1A+Gp8W/xy73RYf54CM9nwgV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KPK/BAAAA3AAAAA8AAAAAAAAAAAAAAAAAmAIAAGRycy9kb3du&#10;cmV2LnhtbFBLBQYAAAAABAAEAPUAAACG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Digite o PIN de proteção do seu </w:t>
                        </w:r>
                      </w:p>
                    </w:txbxContent>
                  </v:textbox>
                </v:rect>
                <v:rect id="Rectangle 1093" o:spid="_x0000_s1187" style="position:absolute;left:36913;top:8794;width:1308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ii2MMA&#10;AADcAAAADwAAAGRycy9kb3ducmV2LnhtbERPTWvCQBC9F/wPywi9NRt7iJq6imhFj60KaW9DdpoE&#10;s7Mhuyapv75bELzN433OYjWYWnTUusqygkkUgyDOra64UHA+7V5mIJxH1lhbJgW/5GC1HD0tMNW2&#10;50/qjr4QIYRdigpK75tUSpeXZNBFtiEO3I9tDfoA20LqFvsQbmr5GseJNFhxaCixoU1J+eV4NQr2&#10;s2b9dbC3vqjfv/fZRzbfnuZeqefxsH4D4WnwD/HdfdBh/jSB/2fCB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ii2MMAAADc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spacing w:after="510"/>
        <w:ind w:left="-5" w:hanging="10"/>
      </w:pPr>
      <w:r>
        <w:rPr>
          <w:sz w:val="36"/>
        </w:rPr>
        <w:t>OBS: Essa tela poderá ser diferente dependendo da marca e modelo do seu token ou smart card</w:t>
      </w:r>
    </w:p>
    <w:p w:rsidR="00BF4A28" w:rsidRDefault="00160831">
      <w:pPr>
        <w:pStyle w:val="Ttulo3"/>
      </w:pPr>
      <w:bookmarkStart w:id="96" w:name="_Toc455327079"/>
      <w:bookmarkStart w:id="97" w:name="_Toc455483574"/>
      <w:r>
        <w:lastRenderedPageBreak/>
        <w:t>O sistema exibe o resultado</w:t>
      </w:r>
      <w:bookmarkEnd w:id="96"/>
      <w:bookmarkEnd w:id="97"/>
    </w:p>
    <w:p w:rsidR="00BF4A28" w:rsidRDefault="00160831">
      <w:pPr>
        <w:spacing w:after="0"/>
        <w:ind w:left="557"/>
      </w:pPr>
      <w:r>
        <w:rPr>
          <w:noProof/>
        </w:rPr>
        <mc:AlternateContent>
          <mc:Choice Requires="wpg">
            <w:drawing>
              <wp:inline distT="0" distB="0" distL="0" distR="0">
                <wp:extent cx="9961463" cy="4945376"/>
                <wp:effectExtent l="0" t="0" r="1687" b="0"/>
                <wp:docPr id="177" name="Group 9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1463" cy="4945376"/>
                          <a:chOff x="0" y="0"/>
                          <a:chExt cx="9961463" cy="4945376"/>
                        </a:xfrm>
                      </wpg:grpSpPr>
                      <pic:pic xmlns:pic="http://schemas.openxmlformats.org/drawingml/2006/picture">
                        <pic:nvPicPr>
                          <pic:cNvPr id="178" name="Picture 1104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4087" cy="4945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9" name="Picture 1106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8465816" cy="4357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0" name="Picture 9224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5262372" y="446528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81" name="Shape 1110"/>
                        <wps:cNvSpPr/>
                        <wps:spPr>
                          <a:xfrm>
                            <a:off x="5267830" y="4495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82" name="Rectangle 1111"/>
                        <wps:cNvSpPr/>
                        <wps:spPr>
                          <a:xfrm>
                            <a:off x="5801611" y="573529"/>
                            <a:ext cx="415985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Ao final informações retiradas do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183" name="Rectangle 1112"/>
                        <wps:cNvSpPr/>
                        <wps:spPr>
                          <a:xfrm>
                            <a:off x="6075931" y="847849"/>
                            <a:ext cx="33605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 serão exibidas...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" name="Picture 9225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2776218" y="363473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85" name="Shape 1114"/>
                        <wps:cNvSpPr/>
                        <wps:spPr>
                          <a:xfrm>
                            <a:off x="2779263" y="3639312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597"/>
                              <a:gd name="f17" fmla="val 686295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86" name="Rectangle 1115"/>
                        <wps:cNvSpPr/>
                        <wps:spPr>
                          <a:xfrm>
                            <a:off x="3420112" y="3901571"/>
                            <a:ext cx="380320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... E em baixo a assinatura feita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039" o:spid="_x0000_s1188" style="width:784.35pt;height:389.4pt;mso-position-horizontal-relative:char;mso-position-vertical-relative:line" coordsize="99614,494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R3X/HrJ/uH+VSVHdf8esn&#10;+4f5UAS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Hdf8esn+4f5VJUd1/wAesn+4f5UAS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Hdf8esn+4f5VJUd1/x6yf7h/lQBJ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R3X/HrJ/uH+VSVHdf8AHrJ/uH+VAElFFFAB&#10;RXG2PxR8I3fxzvvhLDeSHxJp+kR6rNHtXy/Kd9u0NnO8AoxGPuupyecdlRuk+j/zt+aDZtf1tf8A&#10;JhRRRQAUUV5J8Qv2jvht4M/aA0T4PazNqY8Qa4YVilhtQ1rA8zbYkkfcGBc4A2qwGRkihayUVu9F&#10;6hsnLoj1uiiigAooooAKKKhsbu1vbfz7O5huIt7p5kMgddysVZcjuGVgR2II7UAT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Ud1/x6yf7h/lUlR3X&#10;/HrJ/uH+VAEl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R3X/AB6yf7h/lUlR3X/HrJ/uH+VA&#10;El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">
                <v:shape id="Picture 1104" o:spid="_x0000_s1189" type="#_x0000_t75" style="position:absolute;width:90540;height:49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jlRbDAAAA3AAAAA8AAABkcnMvZG93bnJldi54bWxEj0FrwzAMhe+D/gejwm6Ls5V1JY1bStlg&#10;1yY79ChiNcliyyH22uzfT4fCbhLv6b1P5X72Tl1pin1gA89ZDoq4Cbbn1sBX/fG0ARUTskUXmAz8&#10;UoT9bvFQYmHDjU90rVKrJIRjgQa6lMZC69h05DFmYSQW7RImj0nWqdV2wpuEe6df8nytPfYsDR2O&#10;dOyoGaofb+C8endo51S5etOvzs36+3Woa2Mel/NhCyrRnP7N9+tPK/hvQivPyAR69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COVFsMAAADcAAAADwAAAAAAAAAAAAAAAACf&#10;AgAAZHJzL2Rvd25yZXYueG1sUEsFBgAAAAAEAAQA9wAAAI8DAAAAAA==&#10;">
                  <v:imagedata r:id="rId129" o:title=""/>
                  <v:path arrowok="t"/>
                </v:shape>
                <v:shape id="Picture 1106" o:spid="_x0000_s1190" type="#_x0000_t75" style="position:absolute;left:1950;top:1950;width:84658;height:43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1Hl1bEAAAA3AAAAA8AAABkcnMvZG93bnJldi54bWxET8luwjAQvVfiH6ypxK044UAhYFDFpp6o&#10;WC65TeNpHCUeR7GBtF+PK1XqbZ7eOotVbxtxo85XjhWkowQEceF0xaWCy3n3MgXhA7LGxjEp+CYP&#10;q+XgaYGZdnc+0u0UShFD2GeowITQZlL6wpBFP3ItceS+XGcxRNiVUnd4j+G2keMkmUiLFccGgy2t&#10;DRX16WoVfE736+01z8d5mppNLeufj8P+rNTwuX+bgwjUh3/xn/tdx/mvM/h9Jl4gl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1Hl1bEAAAA3AAAAA8AAAAAAAAAAAAAAAAA&#10;nwIAAGRycy9kb3ducmV2LnhtbFBLBQYAAAAABAAEAPcAAACQAwAAAAA=&#10;">
                  <v:imagedata r:id="rId130" o:title=""/>
                  <v:path arrowok="t"/>
                </v:shape>
                <v:shape id="Picture 9224" o:spid="_x0000_s1191" type="#_x0000_t75" style="position:absolute;left:52623;top:4465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9uxTFAAAA3AAAAA8AAABkcnMvZG93bnJldi54bWxEj0FvwjAMhe+T9h8iT9ptTeEwUEdADAmp&#10;HKaJbocdrcY0FY3TNSl0/34+IHGz9Z7f+7zaTL5TFxpiG9jALMtBEdfBttwY+P7avyxBxYRssQtM&#10;Bv4owmb9+LDCwoYrH+lSpUZJCMcCDbiU+kLrWDvyGLPQE4t2CoPHJOvQaDvgVcJ9p+d5/qo9tiwN&#10;DnvaOarP1egN7BblT3r/PNTu8DuzH6dqbEo/GvP8NG3fQCWa0t18uy6t4C8FX56RCfT6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2/bsUxQAAANwAAAAPAAAAAAAAAAAAAAAA&#10;AJ8CAABkcnMvZG93bnJldi54bWxQSwUGAAAAAAQABAD3AAAAkQMAAAAA&#10;">
                  <v:imagedata r:id="rId119" o:title=""/>
                  <v:path arrowok="t"/>
                </v:shape>
                <v:shape id="Shape 1110" o:spid="_x0000_s1192" style="position:absolute;left:52678;top:4495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4jyMsIA&#10;AADcAAAADwAAAGRycy9kb3ducmV2LnhtbERPTWvCQBC9F/oflhF6q5tYkZC6ihWkniqJQq9DdswG&#10;s7Mhu2rqr+8Kgrd5vM+ZLwfbigv1vnGsIB0nIIgrpxuuFRz2m/cMhA/IGlvHpOCPPCwXry9zzLW7&#10;ckGXMtQihrDPUYEJocul9JUhi37sOuLIHV1vMUTY11L3eI3htpWTJJlJiw3HBoMdrQ1Vp/JsFejz&#10;9+ajKk7Nz+7LT8vU1MXtd6XU22hYfYIINISn+OHe6jg/S+H+TLxAL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iPIywgAAANwAAAAPAAAAAAAAAAAAAAAAAJgCAABkcnMvZG93&#10;bnJldi54bWxQSwUGAAAAAAQABAD1AAAAhw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1111" o:spid="_x0000_s1193" style="position:absolute;left:58016;top:5735;width:41598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bU/MMA&#10;AADcAAAADwAAAGRycy9kb3ducmV2LnhtbERPTWvCQBC9F/wPywjemo0eSkyzitQWc2yNkHobsmMS&#10;mp0N2a2J/fXdQsHbPN7nZNvJdOJKg2stK1hGMQjiyuqWawWn4u0xAeE8ssbOMim4kYPtZvaQYart&#10;yB90PfpahBB2KSpovO9TKV3VkEEX2Z44cBc7GPQBDrXUA44h3HRyFcdP0mDLoaHBnl4aqr6O30bB&#10;Iel3n7n9Gevu9Xwo38v1vlh7pRbzafcMwtPk7+J/d67D/GQFf8+EC+Tm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XbU/MMAAADcAAAADwAAAAAAAAAAAAAAAACYAgAAZHJzL2Rv&#10;d25yZXYueG1sUEsFBgAAAAAEAAQA9QAAAIg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Ao final informações retiradas do </w:t>
                        </w:r>
                      </w:p>
                    </w:txbxContent>
                  </v:textbox>
                </v:rect>
                <v:rect id="Rectangle 1112" o:spid="_x0000_s1194" style="position:absolute;left:60759;top:8478;width:33605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pxZ8IA&#10;AADcAAAADwAAAGRycy9kb3ducmV2LnhtbERPS4vCMBC+L+x/CCN4W1NdWGo1iqwuevQF6m1oxrbY&#10;TEoTbd1fbwTB23x8zxlPW1OKG9WusKyg34tAEKdWF5wp2O/+vmIQziNrLC2Tgjs5mE4+P8aYaNvw&#10;hm5bn4kQwi5BBbn3VSKlS3My6Hq2Ig7c2dYGfYB1JnWNTQg3pRxE0Y80WHBoyLGi35zSy/ZqFCzj&#10;anZc2f8mKxen5WF9GM53Q69Ut9PORiA8tf4tfrlXOsyPv+H5TLhAT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OnFn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 serão exibidas...</w:t>
                        </w:r>
                      </w:p>
                    </w:txbxContent>
                  </v:textbox>
                </v:rect>
                <v:shape id="Picture 9225" o:spid="_x0000_s1195" type="#_x0000_t75" style="position:absolute;left:27762;top:36347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9jAJbBAAAA3AAAAA8AAABkcnMvZG93bnJldi54bWxET01rwkAQvRf8D8sI3upGkTZGVxFpoMc2&#10;eshxyE6ywexsyG6T9N93C4Xe5vE+53iebSdGGnzrWMFmnYAgrpxuuVFwv+XPKQgfkDV2jknBN3k4&#10;nxZPR8y0m/iTxiI0Ioawz1CBCaHPpPSVIYt+7XriyNVusBgiHBqpB5xiuO3kNklepMWWY4PBnq6G&#10;qkfxZRV4LI3J648Wt2m6f729ld2+LpVaLefLAUSgOfyL/9zvOs5Pd/D7TLxAnn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9jAJbBAAAA3AAAAA8AAAAAAAAAAAAAAAAAnwIA&#10;AGRycy9kb3ducmV2LnhtbFBLBQYAAAAABAAEAPcAAACNAwAAAAA=&#10;">
                  <v:imagedata r:id="rId131" o:title=""/>
                  <v:path arrowok="t"/>
                </v:shape>
                <v:shape id="Shape 1114" o:spid="_x0000_s1196" style="position:absolute;left:27792;top:3639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fks8EA&#10;AADcAAAADwAAAGRycy9kb3ducmV2LnhtbERP3WrCMBS+H/gO4Qi7m+mEDa1GEXWgCMN2e4BDc2zC&#10;mpPSZLa+vRkIuzsf3+9ZrgfXiCt1wXpW8DrJQBBXXluuFXx/fbzMQISIrLHxTApuFGC9Gj0tMde+&#10;54KuZaxFCuGQowITY5tLGSpDDsPEt8SJu/jOYUywq6XusE/hrpHTLHuXDi2nBoMtbQ1VP+WvU1CS&#10;PZlds+k/5b6wx/OxmN9kodTzeNgsQEQa4r/44T7oNH/2Bn/PpAvk6g4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u35LPBAAAA3AAAAA8AAAAAAAAAAAAAAAAAmAIAAGRycy9kb3du&#10;cmV2LnhtbFBLBQYAAAAABAAEAPUAAACGAwAAAAA=&#10;" path="m178816,118618c178816,53086,231902,,297434,l809498,r,l1755521,,3844290,v65532,,118618,53086,118618,118618l3962908,415163r,l3962908,593090r,c3962908,658597,3909822,711708,3844290,711708r-2088769,l809498,711708r,l297434,711708v-65532,,-118618,-53111,-118618,-118618l178816,593090,,686295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115" o:spid="_x0000_s1197" style="position:absolute;left:34201;top:39015;width:3803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3S/8IA&#10;AADcAAAADwAAAGRycy9kb3ducmV2LnhtbERPS4vCMBC+C/6HMAt703Q9SO0aRdRFj76g621oxrbY&#10;TEqTtV1/vREEb/PxPWc670wlbtS40rKCr2EEgjizuuRcwen4M4hBOI+ssbJMCv7JwXzW700x0bbl&#10;Pd0OPhchhF2CCgrv60RKlxVk0A1tTRy4i20M+gCbXOoG2xBuKjmKorE0WHJoKLCmZUHZ9fBnFGzi&#10;evG7tfc2r9bnTbpLJ6vjxCv1+dEtvkF46vxb/HJvdZgfj+H5TLhAz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TdL/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... E em baixo a assinatura feita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2"/>
      </w:pPr>
      <w:bookmarkStart w:id="98" w:name="_Toc455327080"/>
      <w:bookmarkStart w:id="99" w:name="_Toc455483575"/>
      <w:r>
        <w:lastRenderedPageBreak/>
        <w:t>Utilizando a extensão para o Chrome</w:t>
      </w:r>
      <w:bookmarkEnd w:id="98"/>
      <w:bookmarkEnd w:id="99"/>
    </w:p>
    <w:p w:rsidR="00BF4A28" w:rsidRDefault="00160831">
      <w:pPr>
        <w:spacing w:after="17"/>
        <w:ind w:left="2213" w:hanging="10"/>
      </w:pPr>
      <w:r>
        <w:rPr>
          <w:sz w:val="48"/>
        </w:rPr>
        <w:t>Como utilizar a aplicação exemplo com a extensão pra o Chrome</w:t>
      </w:r>
    </w:p>
    <w:p w:rsidR="00BF4A28" w:rsidRDefault="00160831">
      <w:pPr>
        <w:pStyle w:val="Ttulo3"/>
      </w:pPr>
      <w:bookmarkStart w:id="100" w:name="_Toc455327081"/>
      <w:bookmarkStart w:id="101" w:name="_Toc455483576"/>
      <w:r>
        <w:t>Requisitos</w:t>
      </w:r>
      <w:bookmarkEnd w:id="100"/>
      <w:bookmarkEnd w:id="101"/>
    </w:p>
    <w:p w:rsidR="00BF4A28" w:rsidRDefault="00160831">
      <w:pPr>
        <w:numPr>
          <w:ilvl w:val="0"/>
          <w:numId w:val="16"/>
        </w:numPr>
        <w:spacing w:after="29"/>
        <w:ind w:left="1117" w:hanging="812"/>
      </w:pPr>
      <w:r>
        <w:rPr>
          <w:sz w:val="56"/>
        </w:rPr>
        <w:t>Esse componente exige a plataforma</w:t>
      </w:r>
    </w:p>
    <w:p w:rsidR="00BF4A28" w:rsidRDefault="00160831">
      <w:pPr>
        <w:numPr>
          <w:ilvl w:val="1"/>
          <w:numId w:val="16"/>
        </w:numPr>
        <w:spacing w:after="17"/>
        <w:ind w:hanging="811"/>
      </w:pPr>
      <w:r>
        <w:rPr>
          <w:sz w:val="48"/>
        </w:rPr>
        <w:t>Navegador: Chrome</w:t>
      </w:r>
    </w:p>
    <w:p w:rsidR="00BF4A28" w:rsidRDefault="00160831">
      <w:pPr>
        <w:numPr>
          <w:ilvl w:val="1"/>
          <w:numId w:val="16"/>
        </w:numPr>
        <w:spacing w:after="187"/>
        <w:ind w:hanging="811"/>
      </w:pPr>
      <w:r>
        <w:rPr>
          <w:sz w:val="48"/>
        </w:rPr>
        <w:t>Sistema Operacional: Windows</w:t>
      </w:r>
    </w:p>
    <w:p w:rsidR="00BF4A28" w:rsidRDefault="00160831">
      <w:pPr>
        <w:numPr>
          <w:ilvl w:val="0"/>
          <w:numId w:val="16"/>
        </w:numPr>
        <w:spacing w:after="29"/>
        <w:ind w:left="1117" w:hanging="812"/>
      </w:pPr>
      <w:r>
        <w:rPr>
          <w:sz w:val="56"/>
        </w:rPr>
        <w:t>Caso ainda não tenha instalado os componentes cliente, deve fazêlo antes de continuar o processo. (ver pagina 10);</w:t>
      </w:r>
    </w:p>
    <w:p w:rsidR="00BF4A28" w:rsidRDefault="00160831">
      <w:pPr>
        <w:pStyle w:val="Ttulo3"/>
      </w:pPr>
      <w:bookmarkStart w:id="102" w:name="_Toc455327082"/>
      <w:bookmarkStart w:id="103" w:name="_Toc455483577"/>
      <w:r>
        <w:t>Acessando a pagina</w:t>
      </w:r>
      <w:bookmarkEnd w:id="102"/>
      <w:bookmarkEnd w:id="103"/>
    </w:p>
    <w:p w:rsidR="00BF4A28" w:rsidRDefault="00160831">
      <w:pPr>
        <w:numPr>
          <w:ilvl w:val="0"/>
          <w:numId w:val="17"/>
        </w:numPr>
        <w:spacing w:after="131" w:line="244" w:lineRule="auto"/>
        <w:ind w:left="1117" w:hanging="812"/>
      </w:pPr>
      <w:r>
        <w:rPr>
          <w:sz w:val="56"/>
        </w:rPr>
        <w:t xml:space="preserve">Acesse a página </w:t>
      </w:r>
      <w:hyperlink r:id="rId189" w:history="1">
        <w:r>
          <w:rPr>
            <w:color w:val="0563C1"/>
            <w:sz w:val="40"/>
            <w:u w:val="single" w:color="0563C1"/>
          </w:rPr>
          <w:t>http://localhost:8080/example/upload_ChromeExt.html</w:t>
        </w:r>
      </w:hyperlink>
    </w:p>
    <w:p w:rsidR="00BF4A28" w:rsidRDefault="00160831">
      <w:pPr>
        <w:numPr>
          <w:ilvl w:val="0"/>
          <w:numId w:val="17"/>
        </w:numPr>
        <w:spacing w:after="152"/>
        <w:ind w:left="1117" w:hanging="812"/>
      </w:pPr>
      <w:r>
        <w:rPr>
          <w:sz w:val="56"/>
        </w:rPr>
        <w:t>Na pagina vista no próximo slide comece fazendo o drag and drop de um arquivo;</w:t>
      </w:r>
    </w:p>
    <w:p w:rsidR="00BF4A28" w:rsidRDefault="00160831">
      <w:pPr>
        <w:numPr>
          <w:ilvl w:val="0"/>
          <w:numId w:val="17"/>
        </w:numPr>
        <w:spacing w:after="29"/>
        <w:ind w:left="1117" w:hanging="812"/>
      </w:pPr>
      <w:r>
        <w:rPr>
          <w:sz w:val="56"/>
        </w:rPr>
        <w:lastRenderedPageBreak/>
        <w:t>Certifique-se que a extensão esteja funcional pelo ícone na barra de endereços:</w:t>
      </w:r>
      <w:r>
        <w:rPr>
          <w:noProof/>
        </w:rPr>
        <mc:AlternateContent>
          <mc:Choice Requires="wpg">
            <w:drawing>
              <wp:inline distT="0" distB="0" distL="0" distR="0">
                <wp:extent cx="1630676" cy="1641348"/>
                <wp:effectExtent l="0" t="0" r="0" b="0"/>
                <wp:docPr id="187" name="Group 8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0676" cy="1641348"/>
                          <a:chOff x="0" y="0"/>
                          <a:chExt cx="1630676" cy="1641348"/>
                        </a:xfrm>
                      </wpg:grpSpPr>
                      <pic:pic xmlns:pic="http://schemas.openxmlformats.org/drawingml/2006/picture">
                        <pic:nvPicPr>
                          <pic:cNvPr id="188" name="Picture 1171"/>
                          <pic:cNvPicPr>
                            <a:picLocks noChangeAspect="1"/>
                          </pic:cNvPicPr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676" cy="1641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9" name="Picture 1173"/>
                          <pic:cNvPicPr>
                            <a:picLocks noChangeAspect="1"/>
                          </pic:cNvPicPr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1042416" cy="1053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662825" id="Group 8607" o:spid="_x0000_s1026" style="width:128.4pt;height:129.25pt;mso-position-horizontal-relative:char;mso-position-vertical-relative:line" coordsize="16306,1641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">
                <v:shape id="Picture 1171" o:spid="_x0000_s1027" type="#_x0000_t75" style="position:absolute;width:16306;height:16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axdHHAAAA3AAAAA8AAABkcnMvZG93bnJldi54bWxEj09rwkAQxe8Fv8MyBW910xTFpq4ihVKt&#10;F/8UirdpdpoEs7Mhu2rqp3cOgrcZ3pv3fjOZda5WJ2pD5dnA8yABRZx7W3Fh4Hv38TQGFSKyxdoz&#10;GfinALNp72GCmfVn3tBpGwslIRwyNFDG2GRah7wkh2HgG2LR/nzrMMraFtq2eJZwV+s0SUbaYcXS&#10;UGJD7yXlh+3RGaB0/rn//XodrverJr0shz8v6x0b03/s5m+gInXxbr5dL6zgj4VWnpEJ9PQK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eaxdHHAAAA3AAAAA8AAAAAAAAAAAAA&#10;AAAAnwIAAGRycy9kb3ducmV2LnhtbFBLBQYAAAAABAAEAPcAAACTAwAAAAA=&#10;">
                  <v:imagedata r:id="rId192" o:title=""/>
                  <v:path arrowok="t"/>
                </v:shape>
                <v:shape id="Picture 1173" o:spid="_x0000_s1028" type="#_x0000_t75" style="position:absolute;left:1950;top:1950;width:10424;height:105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2Y2/EAAAA3AAAAA8AAABkcnMvZG93bnJldi54bWxET0trwkAQvgv+h2UKXopuKiKaukppfRYv&#10;avE8ZqdJMDsbs9sY++vdQsHbfHzPmcwaU4iaKpdbVvDSi0AQJ1bnnCr4Oiy6IxDOI2ssLJOCGzmY&#10;TdutCcbaXnlH9d6nIoSwi1FB5n0ZS+mSjAy6ni2JA/dtK4M+wCqVusJrCDeF7EfRUBrMOTRkWNJ7&#10;Rsl5/2MUnE7bz8uy/j1uBtFH//g8oPnqQEp1npq3VxCeGv8Q/7vXOswfjeHvmXCBn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T2Y2/EAAAA3AAAAA8AAAAAAAAAAAAAAAAA&#10;nwIAAGRycy9kb3ducmV2LnhtbFBLBQYAAAAABAAEAPcAAACQAwAAAAA=&#10;">
                  <v:imagedata r:id="rId193" o:title=""/>
                  <v:path arrowok="t"/>
                </v:shape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104" w:name="_Toc455327083"/>
      <w:bookmarkStart w:id="105" w:name="_Toc455483578"/>
      <w:r>
        <w:lastRenderedPageBreak/>
        <w:t>Upload do conteúdo</w:t>
      </w:r>
      <w:bookmarkEnd w:id="104"/>
      <w:bookmarkEnd w:id="105"/>
    </w:p>
    <w:p w:rsidR="00BF4A28" w:rsidRDefault="00160831">
      <w:pPr>
        <w:spacing w:after="0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7969508" cy="4536940"/>
                <wp:effectExtent l="0" t="0" r="12442" b="0"/>
                <wp:docPr id="190" name="Group 8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69508" cy="4536940"/>
                          <a:chOff x="0" y="0"/>
                          <a:chExt cx="7969508" cy="4536940"/>
                        </a:xfrm>
                      </wpg:grpSpPr>
                      <pic:pic xmlns:pic="http://schemas.openxmlformats.org/drawingml/2006/picture">
                        <pic:nvPicPr>
                          <pic:cNvPr id="191" name="Picture 1184"/>
                          <pic:cNvPicPr>
                            <a:picLocks noChangeAspect="1"/>
                          </pic:cNvPicPr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5556" cy="2607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2" name="Picture 1186"/>
                          <pic:cNvPicPr>
                            <a:picLocks noChangeAspect="1"/>
                          </pic:cNvPicPr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5797296" cy="2019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3" name="Picture 9226"/>
                          <pic:cNvPicPr>
                            <a:picLocks noChangeAspect="1"/>
                          </pic:cNvPicPr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2025908" y="317497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94" name="Shape 1188"/>
                        <wps:cNvSpPr/>
                        <wps:spPr>
                          <a:xfrm>
                            <a:off x="2029455" y="32156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195" name="Rectangle 1189"/>
                        <wps:cNvSpPr/>
                        <wps:spPr>
                          <a:xfrm>
                            <a:off x="2357624" y="582673"/>
                            <a:ext cx="463202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Arraste e solte um arquivo nessa área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Picture 1193"/>
                          <pic:cNvPicPr>
                            <a:picLocks noChangeAspect="1"/>
                          </pic:cNvPicPr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2089404" y="2691380"/>
                            <a:ext cx="2290572" cy="184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7" name="Picture 1195"/>
                          <pic:cNvPicPr>
                            <a:picLocks noChangeAspect="1"/>
                          </pic:cNvPicPr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2284472" y="2886459"/>
                            <a:ext cx="1702311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8" name="Picture 9227"/>
                          <pic:cNvPicPr>
                            <a:picLocks noChangeAspect="1"/>
                          </pic:cNvPicPr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3615939" y="2336291"/>
                            <a:ext cx="23774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99" name="Shape 1197"/>
                        <wps:cNvSpPr/>
                        <wps:spPr>
                          <a:xfrm>
                            <a:off x="3619122" y="2340864"/>
                            <a:ext cx="2373252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373249"/>
                              <a:gd name="f4" fmla="val 711708"/>
                              <a:gd name="f5" fmla="val 107061"/>
                              <a:gd name="f6" fmla="val 118618"/>
                              <a:gd name="f7" fmla="val 53086"/>
                              <a:gd name="f8" fmla="val 160147"/>
                              <a:gd name="f9" fmla="val 225679"/>
                              <a:gd name="f10" fmla="val 484759"/>
                              <a:gd name="f11" fmla="val 1051306"/>
                              <a:gd name="f12" fmla="val 2254631"/>
                              <a:gd name="f13" fmla="val 232016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2373249"/>
                              <a:gd name="f19" fmla="*/ f1 1 711708"/>
                              <a:gd name="f20" fmla="+- f4 0 f2"/>
                              <a:gd name="f21" fmla="+- f3 0 f2"/>
                              <a:gd name="f22" fmla="*/ f21 1 2373249"/>
                              <a:gd name="f23" fmla="*/ f20 1 711708"/>
                              <a:gd name="f24" fmla="*/ 0 1 f22"/>
                              <a:gd name="f25" fmla="*/ 237324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237324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00" name="Rectangle 1198"/>
                        <wps:cNvSpPr/>
                        <wps:spPr>
                          <a:xfrm>
                            <a:off x="4145276" y="2602226"/>
                            <a:ext cx="18996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Clique no ícone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" name="Picture 9228"/>
                          <pic:cNvPicPr>
                            <a:picLocks noChangeAspect="1"/>
                          </pic:cNvPicPr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3327401" y="3238503"/>
                            <a:ext cx="4642107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02" name="Shape 1200"/>
                        <wps:cNvSpPr/>
                        <wps:spPr>
                          <a:xfrm>
                            <a:off x="3329046" y="3243075"/>
                            <a:ext cx="4638422" cy="710187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4638421"/>
                              <a:gd name="f4" fmla="val 710184"/>
                              <a:gd name="f5" fmla="val 772033"/>
                              <a:gd name="f6" fmla="val 118364"/>
                              <a:gd name="f7" fmla="val 52960"/>
                              <a:gd name="f8" fmla="val 824992"/>
                              <a:gd name="f9" fmla="val 890397"/>
                              <a:gd name="f10" fmla="val 1416431"/>
                              <a:gd name="f11" fmla="val 2383028"/>
                              <a:gd name="f12" fmla="val 4520057"/>
                              <a:gd name="f13" fmla="val 4585463"/>
                              <a:gd name="f14" fmla="val 414274"/>
                              <a:gd name="f15" fmla="val 591820"/>
                              <a:gd name="f16" fmla="val 657225"/>
                              <a:gd name="f17" fmla="val 367792"/>
                              <a:gd name="f18" fmla="*/ f0 1 4638421"/>
                              <a:gd name="f19" fmla="*/ f1 1 710184"/>
                              <a:gd name="f20" fmla="+- f4 0 f2"/>
                              <a:gd name="f21" fmla="+- f3 0 f2"/>
                              <a:gd name="f22" fmla="*/ f21 1 4638421"/>
                              <a:gd name="f23" fmla="*/ f20 1 710184"/>
                              <a:gd name="f24" fmla="*/ 0 1 f22"/>
                              <a:gd name="f25" fmla="*/ 4638421 1 f22"/>
                              <a:gd name="f26" fmla="*/ 0 1 f23"/>
                              <a:gd name="f27" fmla="*/ 710184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4638421" h="710184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03" name="Rectangle 1201"/>
                        <wps:cNvSpPr/>
                        <wps:spPr>
                          <a:xfrm>
                            <a:off x="4882639" y="3504181"/>
                            <a:ext cx="3061968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Clique no botão ‘Assinar’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968" o:spid="_x0000_s1198" style="width:627.5pt;height:357.25pt;mso-position-horizontal-relative:char;mso-position-vertical-relative:line" coordsize="79695,4536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+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">
                <v:shape id="Picture 1184" o:spid="_x0000_s1199" type="#_x0000_t75" style="position:absolute;width:63855;height:260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bOafBAAAA3AAAAA8AAABkcnMvZG93bnJldi54bWxET02LwjAQvQv+hzCCN031IFqNIoKyFw9V&#10;K3obmrEtNpPaZLX77zeC4G0e73MWq9ZU4kmNKy0rGA0jEMSZ1SXnCk7H7WAKwnlkjZVlUvBHDlbL&#10;bmeBsbYvTuh58LkIIexiVFB4X8dSuqwgg25oa+LA3Wxj0AfY5FI3+ArhppLjKJpIgyWHhgJr2hSU&#10;3Q+/RkGaXPZVes2S3XEvx5vH40x2bZTq99r1HISn1n/FH/ePDvNnI3g/Ey6Qy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EbOafBAAAA3AAAAA8AAAAAAAAAAAAAAAAAnwIA&#10;AGRycy9kb3ducmV2LnhtbFBLBQYAAAAABAAEAPcAAACNAwAAAAA=&#10;">
                  <v:imagedata r:id="rId186" o:title=""/>
                  <v:path arrowok="t"/>
                </v:shape>
                <v:shape id="Picture 1186" o:spid="_x0000_s1200" type="#_x0000_t75" style="position:absolute;left:1950;top:1950;width:57973;height:20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4eqfBAAAA3AAAAA8AAABkcnMvZG93bnJldi54bWxET0trwkAQvhf8D8sIvdWNoS02uoopFXps&#10;1UO9DdkxG8zOhuzm4b93C4K3+fies9qMthY9tb5yrGA+S0AQF05XXCo4HnYvCxA+IGusHZOCK3nY&#10;rCdPK8y0G/iX+n0oRQxhn6ECE0KTSekLQxb9zDXEkTu71mKIsC2lbnGI4baWaZK8S4sVxwaDDX0a&#10;Ki77zir4ecs9L4bXoPOvozn53V/TaafU83TcLkEEGsNDfHd/6zj/I4X/Z+IFcn0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p4eqfBAAAA3AAAAA8AAAAAAAAAAAAAAAAAnwIA&#10;AGRycy9kb3ducmV2LnhtbFBLBQYAAAAABAAEAPcAAACNAwAAAAA=&#10;">
                  <v:imagedata r:id="rId187" o:title=""/>
                  <v:path arrowok="t"/>
                </v:shape>
                <v:shape id="Picture 9226" o:spid="_x0000_s1201" type="#_x0000_t75" style="position:absolute;left:20259;top:3174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x2WHBAAAA3AAAAA8AAABkcnMvZG93bnJldi54bWxET0trAjEQvgv9D2EKvYhmu2KrW6NIQSp4&#10;Wlvvw2b2gZvJkkR3/feNIHibj+85q81gWnEl5xvLCt6nCQjiwuqGKwV/v7vJAoQPyBpby6TgRh42&#10;65fRCjNte87pegyViCHsM1RQh9BlUvqiJoN+ajviyJXWGQwRukpqh30MN61Mk+RDGmw4NtTY0XdN&#10;xfl4MQq0y/d9Ocdk/oPp6cyzwzgtP5V6ex22XyACDeEpfrj3Os5fzuD+TLxArv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ox2WHBAAAA3AAAAA8AAAAAAAAAAAAAAAAAnwIA&#10;AGRycy9kb3ducmV2LnhtbFBLBQYAAAAABAAEAPcAAACNAwAAAAA=&#10;">
                  <v:imagedata r:id="rId188" o:title=""/>
                  <v:path arrowok="t"/>
                </v:shape>
                <v:shape id="Shape 1188" o:spid="_x0000_s1202" style="position:absolute;left:20294;top:32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LX9cEA&#10;AADcAAAADwAAAGRycy9kb3ducmV2LnhtbERP3WrCMBS+F3yHcAbeabohQzujiFNQBrJ2e4BDc2yC&#10;zUlpoq1vvwwGuzsf3+9ZbQbXiDt1wXpW8DzLQBBXXluuFXx/HaYLECEia2w8k4IHBdisx6MV5tr3&#10;XNC9jLVIIRxyVGBibHMpQ2XIYZj5ljhxF985jAl2tdQd9incNfIly16lQ8upwWBLO0PVtbw5BSXZ&#10;D/PebPuz3Bf29Hkqlg9ZKDV5GrZvICIN8V/85z7qNH85h99n0gVy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Ei1/XBAAAA3AAAAA8AAAAAAAAAAAAAAAAAmAIAAGRycy9kb3du&#10;cmV2LnhtbFBLBQYAAAAABAAEAPUAAACGAwAAAAA=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189" o:spid="_x0000_s1203" style="position:absolute;left:23576;top:5826;width:46320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baVcIA&#10;AADcAAAADwAAAGRycy9kb3ducmV2LnhtbERPTYvCMBC9C/6HMII3TV1Q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RtpV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Arraste e solte um arquivo nessa área</w:t>
                        </w:r>
                      </w:p>
                    </w:txbxContent>
                  </v:textbox>
                </v:rect>
                <v:shape id="Picture 1193" o:spid="_x0000_s1204" type="#_x0000_t75" style="position:absolute;left:20894;top:26913;width:22905;height:184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UZPfBAAAA3AAAAA8AAABkcnMvZG93bnJldi54bWxET0uLwjAQvi/4H8IIe9umepC1mhYRBIWV&#10;xRd4HJqxLTaT0kRt/fVmYcHbfHzPmWedqcWdWldZVjCKYhDEudUVFwqOh9XXNwjnkTXWlklBTw6y&#10;dPAxx0TbB+/ovveFCCHsElRQet8kUrq8JIMusg1x4C62NegDbAupW3yEcFPLcRxPpMGKQ0OJDS1L&#10;yq/7m1GwNTv6OZ94c82ft0u/Jvu77a1Sn8NuMQPhqfNv8b97rcP86QT+ngkXyPQ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eUZPfBAAAA3AAAAA8AAAAAAAAAAAAAAAAAnwIA&#10;AGRycy9kb3ducmV2LnhtbFBLBQYAAAAABAAEAPcAAACNAwAAAAA=&#10;">
                  <v:imagedata r:id="rId198" o:title=""/>
                  <v:path arrowok="t"/>
                </v:shape>
                <v:shape id="Picture 1195" o:spid="_x0000_s1205" type="#_x0000_t75" style="position:absolute;left:22844;top:28864;width:17023;height:12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6JhDCAAAA3AAAAA8AAABkcnMvZG93bnJldi54bWxET0uLwjAQvgv+hzDCXkRTFazbNYoIy3pZ&#10;xQd4HZrZpmwzKU203X+/EQRv8/E9Z7nubCXu1PjSsYLJOAFBnDtdcqHgcv4cLUD4gKyxckwK/sjD&#10;etXvLTHTruUj3U+hEDGEfYYKTAh1JqXPDVn0Y1cTR+7HNRZDhE0hdYNtDLeVnCbJXFosOTYYrGlr&#10;KP893ayCvaH0ejjP02E53c18K8OXm30r9TboNh8gAnXhJX66dzrOf0/h8Uy8QK7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AeiYQwgAAANwAAAAPAAAAAAAAAAAAAAAAAJ8C&#10;AABkcnMvZG93bnJldi54bWxQSwUGAAAAAAQABAD3AAAAjgMAAAAA&#10;">
                  <v:imagedata r:id="rId199" o:title=""/>
                  <v:path arrowok="t"/>
                </v:shape>
                <v:shape id="Picture 9227" o:spid="_x0000_s1206" type="#_x0000_t75" style="position:absolute;left:36159;top:23362;width:23774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SVE/GAAAA3AAAAA8AAABkcnMvZG93bnJldi54bWxEj0FrwkAQhe8F/8MyQm91o9BiU9dQLSkV&#10;vBjF4m3IjklodjZkt5r+e+cg9DbDe/PeN4tscK26UB8azwamkwQUceltw5WBwz5/moMKEdli65kM&#10;/FGAbDl6WGBq/ZV3dClipSSEQ4oG6hi7VOtQ1uQwTHxHLNrZ9w6jrH2lbY9XCXetniXJi3bYsDTU&#10;2NG6pvKn+HUG9qvNCTf58WP+vbW4S54/T+etM+ZxPLy/gYo0xH/z/frLCv6r0MozMoFe3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VJUT8YAAADcAAAADwAAAAAAAAAAAAAA&#10;AACfAgAAZHJzL2Rvd25yZXYueG1sUEsFBgAAAAAEAAQA9wAAAJIDAAAAAA==&#10;">
                  <v:imagedata r:id="rId200" o:title=""/>
                  <v:path arrowok="t"/>
                </v:shape>
                <v:shape id="Shape 1197" o:spid="_x0000_s1207" style="position:absolute;left:36191;top:23408;width:23732;height:7117;visibility:visible;mso-wrap-style:square;v-text-anchor:top" coordsize="237324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E+88QA&#10;AADcAAAADwAAAGRycy9kb3ducmV2LnhtbERPTUvDQBC9C/6HZQQv0m5aRJvYbZGiUjxUmhZKb0N2&#10;zAYzsyG7tum/dwXB2zze58yXA7fqRH1ovBiYjDNQJJW3jdQG9rvX0QxUiCgWWy9k4EIBlovrqzkW&#10;1p9lS6cy1iqFSCjQgIuxK7QOlSPGMPYdSeI+fc8YE+xrbXs8p3Bu9TTLHjRjI6nBYUcrR9VX+c0G&#10;cHacvnf6rXz8ODT3Ly7nO96wMbc3w/MTqEhD/Bf/udc2zc9z+H0mXaA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xPvPEAAAA3AAAAA8AAAAAAAAAAAAAAAAAmAIAAGRycy9k&#10;b3ducmV2LnhtbFBLBQYAAAAABAAEAPUAAACJAwAAAAA=&#10;" path="m107061,118618c107061,53086,160147,,225679,l484759,r,l1051306,,2254631,v65532,,118618,53086,118618,118618l2373249,415163r,l2373249,593090r,c2373249,658622,2320163,711708,2254631,711708r-1203325,l484759,711708r,l225679,711708v-65532,,-118618,-53086,-118618,-118618l107061,593090,,686308,107061,415163r,-296545xe" filled="f" strokecolor="#a5a5a5" strokeweight=".16942mm">
                  <v:stroke joinstyle="miter"/>
                  <v:path arrowok="t" o:connecttype="custom" o:connectlocs="1186626,0;2373252,355852;1186626,711704;0,355852" o:connectangles="270,0,90,180" textboxrect="0,0,2373249,711708"/>
                </v:shape>
                <v:rect id="Rectangle 1198" o:spid="_x0000_s1208" style="position:absolute;left:41452;top:26022;width:1899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6NNsUA&#10;AADcAAAADwAAAGRycy9kb3ducmV2LnhtbESPT2vCQBTE70K/w/IKvemmPRSTuobQP+jRGkF7e2Sf&#10;2WD2bchuTeqn7wqCx2FmfsMs8tG24ky9bxwreJ4lIIgrpxuuFezKr+kchA/IGlvHpOCPPOTLh8kC&#10;M+0G/qbzNtQiQthnqMCE0GVS+sqQRT9zHXH0jq63GKLsa6l7HCLctvIlSV6lxYbjgsGO3g1Vp+2v&#10;VbCad8Vh7S5D3X7+rPabffpRpkGpp8exeAMRaAz38K291goiEa5n4hG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Ho02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Clique no ícone</w:t>
                        </w:r>
                      </w:p>
                    </w:txbxContent>
                  </v:textbox>
                </v:rect>
                <v:shape id="Picture 9228" o:spid="_x0000_s1209" type="#_x0000_t75" style="position:absolute;left:33274;top:32385;width:46421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Q57bFAAAA3AAAAA8AAABkcnMvZG93bnJldi54bWxEj0FrwkAUhO8F/8PyBG91Y0qLTV1FhFSl&#10;5KC292f2mQ1m34bsqum/dwsFj8PMfMPMFr1txJU6XztWMBknIIhLp2uuFHwf8ucpCB+QNTaOScEv&#10;eVjMB08zzLS78Y6u+1CJCGGfoQITQptJ6UtDFv3YtcTRO7nOYoiyq6Tu8BbhtpFpkrxJizXHBYMt&#10;rQyV5/3FKvhabvNXzk/FsXgxabE7vq9/PoNSo2G//AARqA+P8H97oxWkyQT+zsQjIO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EOe2xQAAANwAAAAPAAAAAAAAAAAAAAAA&#10;AJ8CAABkcnMvZG93bnJldi54bWxQSwUGAAAAAAQABAD3AAAAkQMAAAAA&#10;">
                  <v:imagedata r:id="rId201" o:title=""/>
                  <v:path arrowok="t"/>
                </v:shape>
                <v:shape id="Shape 1200" o:spid="_x0000_s1210" style="position:absolute;left:33290;top:32430;width:46384;height:7102;visibility:visible;mso-wrap-style:square;v-text-anchor:top" coordsize="4638421,7101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0XxGMQA&#10;AADcAAAADwAAAGRycy9kb3ducmV2LnhtbESPQYvCMBSE74L/ITzBy6KpRUSqUUTQXVYvVg8eH82z&#10;rTYv3SZq999vhAWPw8x8w8yXranEgxpXWlYwGkYgiDOrS84VnI6bwRSE88gaK8uk4JccLBfdzhwT&#10;bZ98oEfqcxEg7BJUUHhfJ1K6rCCDbmhr4uBdbGPQB9nkUjf4DHBTyTiKJtJgyWGhwJrWBWW39G4U&#10;fH7Q1e7dz3mM36OLa6/b23i3Varfa1czEJ5a/w7/t7+0gjiK4XUmHAG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F8RjEAAAA3AAAAA8AAAAAAAAAAAAAAAAAmAIAAGRycy9k&#10;b3ducmV2LnhtbFBLBQYAAAAABAAEAPUAAACJAwAAAAA=&#10;" path="m772033,118364c772033,52960,824992,,890397,r526034,l1416431,r966597,l4520057,v65406,,118364,52960,118364,118364l4638421,414274r,l4638421,591820r,c4638421,657225,4585463,710184,4520057,710184r-2137029,l1416431,710184r,l890397,710184v-65405,,-118364,-52959,-118364,-118364l772033,591820,,367792r772033,46482l772033,118364xe" filled="f" strokecolor="#a5a5a5" strokeweight=".16942mm">
                  <v:stroke joinstyle="miter"/>
                  <v:path arrowok="t" o:connecttype="custom" o:connectlocs="2319211,0;4638422,355094;2319211,710187;0,355094" o:connectangles="270,0,90,180" textboxrect="0,0,4638421,710184"/>
                </v:shape>
                <v:rect id="Rectangle 1201" o:spid="_x0000_s1211" style="position:absolute;left:48826;top:35041;width:30620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wTQcYA&#10;AADcAAAADwAAAGRycy9kb3ducmV2LnhtbESPT2vCQBTE7wW/w/KE3pqNEYqmriL+QY+tCmlvj+xr&#10;Esy+Ddk1SfvpuwXB4zAzv2EWq8HUoqPWVZYVTKIYBHFudcWFgst5/zID4TyyxtoyKfghB6vl6GmB&#10;qbY9f1B38oUIEHYpKii9b1IpXV6SQRfZhjh437Y16INsC6lb7APc1DKJ41dpsOKwUGJDm5Ly6+lm&#10;FBxmzfrzaH/7ot59HbL3bL49z71Sz+Nh/QbC0+Af4Xv7qBUk8R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MwTQcYAAADcAAAADwAAAAAAAAAAAAAAAACYAgAAZHJz&#10;L2Rvd25yZXYueG1sUEsFBgAAAAAEAAQA9QAAAIsDAAAAAA=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Clique no botão ‘Assinar’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106" w:name="_Toc455327084"/>
      <w:bookmarkStart w:id="107" w:name="_Toc455483579"/>
      <w:r>
        <w:lastRenderedPageBreak/>
        <w:t>Escolha o certificado</w:t>
      </w:r>
      <w:bookmarkEnd w:id="106"/>
      <w:bookmarkEnd w:id="107"/>
    </w:p>
    <w:p w:rsidR="00BF4A28" w:rsidRDefault="00160831">
      <w:pPr>
        <w:spacing w:after="0"/>
        <w:ind w:left="5208"/>
      </w:pPr>
      <w:r>
        <w:rPr>
          <w:noProof/>
        </w:rPr>
        <mc:AlternateContent>
          <mc:Choice Requires="wpg">
            <w:drawing>
              <wp:inline distT="0" distB="0" distL="0" distR="0">
                <wp:extent cx="6870325" cy="4119372"/>
                <wp:effectExtent l="0" t="0" r="6725" b="0"/>
                <wp:docPr id="204" name="Group 89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325" cy="4119372"/>
                          <a:chOff x="0" y="0"/>
                          <a:chExt cx="6870325" cy="4119372"/>
                        </a:xfrm>
                      </wpg:grpSpPr>
                      <pic:pic xmlns:pic="http://schemas.openxmlformats.org/drawingml/2006/picture">
                        <pic:nvPicPr>
                          <pic:cNvPr id="205" name="Picture 1208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967" cy="4119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6" name="Picture 1210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2933696" cy="353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07" name="Shape 9668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2"/>
                                </a:moveTo>
                                <a:lnTo>
                                  <a:pt x="f3" y="f2"/>
                                </a:lnTo>
                                <a:lnTo>
                                  <a:pt x="f3" y="f4"/>
                                </a:lnTo>
                                <a:lnTo>
                                  <a:pt x="f2" y="f4"/>
                                </a:lnTo>
                                <a:lnTo>
                                  <a:pt x="f2" y="f2"/>
                                </a:lnTo>
                              </a:path>
                            </a:pathLst>
                          </a:cu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208" name="Shape 1212"/>
                        <wps:cNvSpPr/>
                        <wps:spPr>
                          <a:xfrm>
                            <a:off x="309368" y="777240"/>
                            <a:ext cx="2667003" cy="2514600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667000"/>
                              <a:gd name="f4" fmla="val 2514600"/>
                              <a:gd name="f5" fmla="*/ f0 1 2667000"/>
                              <a:gd name="f6" fmla="*/ f1 1 2514600"/>
                              <a:gd name="f7" fmla="+- f4 0 f2"/>
                              <a:gd name="f8" fmla="+- f3 0 f2"/>
                              <a:gd name="f9" fmla="*/ f8 1 2667000"/>
                              <a:gd name="f10" fmla="*/ f7 1 2514600"/>
                              <a:gd name="f11" fmla="*/ 0 1 f9"/>
                              <a:gd name="f12" fmla="*/ 2667000 1 f9"/>
                              <a:gd name="f13" fmla="*/ 0 1 f10"/>
                              <a:gd name="f14" fmla="*/ 2514600 1 f10"/>
                              <a:gd name="f15" fmla="*/ f11 f5 1"/>
                              <a:gd name="f16" fmla="*/ f12 f5 1"/>
                              <a:gd name="f17" fmla="*/ f14 f6 1"/>
                              <a:gd name="f18" fmla="*/ f13 f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" t="f18" r="f16" b="f17"/>
                            <a:pathLst>
                              <a:path w="2667000" h="2514600">
                                <a:moveTo>
                                  <a:pt x="f2" y="f4"/>
                                </a:moveTo>
                                <a:lnTo>
                                  <a:pt x="f3" y="f4"/>
                                </a:lnTo>
                                <a:lnTo>
                                  <a:pt x="f3" y="f2"/>
                                </a:lnTo>
                                <a:lnTo>
                                  <a:pt x="f2" y="f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88" cap="flat">
                            <a:solidFill>
                              <a:srgbClr val="41719C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09" name="Rectangle 1213"/>
                        <wps:cNvSpPr/>
                        <wps:spPr>
                          <a:xfrm>
                            <a:off x="858649" y="1475741"/>
                            <a:ext cx="100667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Lista de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210" name="Rectangle 1214"/>
                        <wps:cNvSpPr/>
                        <wps:spPr>
                          <a:xfrm>
                            <a:off x="858649" y="1750317"/>
                            <a:ext cx="211914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certificados para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211" name="Rectangle 1215"/>
                        <wps:cNvSpPr/>
                        <wps:spPr>
                          <a:xfrm>
                            <a:off x="858649" y="2024637"/>
                            <a:ext cx="1264185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assinatura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Picture 9229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2308860" y="306324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13" name="Shape 1219"/>
                        <wps:cNvSpPr/>
                        <wps:spPr>
                          <a:xfrm>
                            <a:off x="2314318" y="309368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14" name="Rectangle 1220"/>
                        <wps:cNvSpPr/>
                        <wps:spPr>
                          <a:xfrm>
                            <a:off x="2889247" y="570485"/>
                            <a:ext cx="3981078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Selecione um certificado da lista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987" o:spid="_x0000_s1212" style="width:540.95pt;height:324.35pt;mso-position-horizontal-relative:char;mso-position-vertical-relative:line" coordsize="68703,4119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">
                <v:shape id="Picture 1208" o:spid="_x0000_s1213" type="#_x0000_t75" style="position:absolute;width:35219;height:41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/Z+jDEAAAA3AAAAA8AAABkcnMvZG93bnJldi54bWxEj91qwkAUhO8LfYflCL1rNloUSV1FhEqL&#10;V64+wCF7mkSzZ0N289M+vSsIXg4z8w2z2oy2Fj21vnKsYJqkIIhzZyouFJxPX+9LED4gG6wdk4I/&#10;8rBZv76sMDNu4CP1OhQiQthnqKAMocmk9HlJFn3iGuLo/brWYoiyLaRpcYhwW8tZmi6kxYrjQokN&#10;7UrKr7qzCvRlIfed/um2w/5j/r879Hp0vVJvk3H7CSLQGJ7hR/vbKJilc7ifiUdArm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/Z+jDEAAAA3AAAAA8AAAAAAAAAAAAAAAAA&#10;nwIAAGRycy9kb3ducmV2LnhtbFBLBQYAAAAABAAEAPcAAACQAwAAAAA=&#10;">
                  <v:imagedata r:id="rId117" o:title=""/>
                  <v:path arrowok="t"/>
                </v:shape>
                <v:shape id="Picture 1210" o:spid="_x0000_s1214" type="#_x0000_t75" style="position:absolute;left:1950;top:1950;width:29337;height:35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t2pjFAAAA3AAAAA8AAABkcnMvZG93bnJldi54bWxEj9FqwkAURN8L/sNyhb6IbgxUNLoJYhso&#10;PlXjB1yy1ySYvRuzq0n/vlso9HGYmTPMLhtNK57Uu8ayguUiAkFcWt1wpeBS5PM1COeRNbaWScE3&#10;OcjSycsOE20HPtHz7CsRIOwSVFB73yVSurImg25hO+LgXW1v0AfZV1L3OAS4aWUcRStpsOGwUGNH&#10;h5rK2/lhFMzeZsVls7mP13dbfAyP/PiF9qjU63Tcb0F4Gv1/+K/9qRXE0Qp+z4QjINM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bdqYxQAAANwAAAAPAAAAAAAAAAAAAAAA&#10;AJ8CAABkcnMvZG93bnJldi54bWxQSwUGAAAAAAQABAD3AAAAkQMAAAAA&#10;">
                  <v:imagedata r:id="rId118" o:title=""/>
                  <v:path arrowok="t"/>
                </v:shape>
                <v:shape id="Shape 9668" o:spid="_x0000_s1215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siwcYA&#10;AADcAAAADwAAAGRycy9kb3ducmV2LnhtbESP0WoCMRRE34X+Q7gFX6QmFbXt1ihFUCr60G77AZfN&#10;7e7Szc02ie72740g+DjMzBlmseptI07kQ+1Yw+NYgSAunKm51PD9tXl4BhEissHGMWn4pwCr5d1g&#10;gZlxHX/SKY+lSBAOGWqoYmwzKUNRkcUwdi1x8n6ctxiT9KU0HrsEt42cKDWXFmtOCxW2tK6o+M2P&#10;VsN23eV+tFdTv/87NIeXj1lrpjuth/f92yuISH28ha/td6Nhop7gciYdAbk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ZsiwcYAAADcAAAADwAAAAAAAAAAAAAAAACYAgAAZHJz&#10;L2Rvd25yZXYueG1sUEsFBgAAAAAEAAQA9QAAAIsDAAAAAA==&#10;" path="m,l2667000,r,2514600l,2514600,,e" filled="f" stroked="f">
                  <v:path arrowok="t" o:connecttype="custom" o:connectlocs="1333502,0;2667003,1257300;1333502,2514600;0,1257300" o:connectangles="270,0,90,180" textboxrect="0,0,2667000,2514600"/>
                </v:shape>
                <v:shape id="Shape 1212" o:spid="_x0000_s1216" style="position:absolute;left:3093;top:7772;width:26670;height:25146;visibility:visible;mso-wrap-style:square;v-text-anchor:top" coordsize="266700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kU1cEA&#10;AADcAAAADwAAAGRycy9kb3ducmV2LnhtbERPy4rCMBTdC/MP4Q64s6lFWukYRUZmcOPCx8bdpbnT&#10;FpubThPb+vdmIbg8nPdqM5pG9NS52rKCeRSDIC6srrlUcDn/zJYgnEfW2FgmBQ9ysFl/TFaYazvw&#10;kfqTL0UIYZejgsr7NpfSFRUZdJFtiQP3ZzuDPsCulLrDIYSbRiZxnEqDNYeGClv6rqi4ne5GwfBr&#10;+jTdXTO9WCZZcz3Y/+y2V2r6OW6/QHga/Vv8cu+1giQOa8OZcATk+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Y5FNXBAAAA3AAAAA8AAAAAAAAAAAAAAAAAmAIAAGRycy9kb3du&#10;cmV2LnhtbFBLBQYAAAAABAAEAPUAAACGAwAAAAA=&#10;" path="m,2514600r2667000,l2667000,,,,,2514600xe" filled="f" strokecolor="#41719c" strokeweight=".33856mm">
                  <v:stroke joinstyle="miter"/>
                  <v:path arrowok="t" o:connecttype="custom" o:connectlocs="1333502,0;2667003,1257300;1333502,2514600;0,1257300" o:connectangles="270,0,90,180" textboxrect="0,0,2667000,2514600"/>
                </v:shape>
                <v:rect id="Rectangle 1213" o:spid="_x0000_s1217" style="position:absolute;left:8586;top:14757;width:1006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Qkq8UA&#10;AADcAAAADwAAAGRycy9kb3ducmV2LnhtbESPQWvCQBSE7wX/w/KE3urGHCSJrhK0xRytFrS3R/Y1&#10;CWbfhuxqUn99t1DocZiZb5jVZjStuFPvGssK5rMIBHFpdcOVgo/T20sCwnlkja1lUvBNDjbrydMK&#10;M20Hfqf70VciQNhlqKD2vsukdGVNBt3MdsTB+7K9QR9kX0nd4xDgppVxFC2kwYbDQo0dbWsqr8eb&#10;UbBPuvxS2MdQta+f+/PhnO5OqVfqeTrmSxCeRv8f/msXWkEcpfB7Jhw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JCSr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Lista de </w:t>
                        </w:r>
                      </w:p>
                    </w:txbxContent>
                  </v:textbox>
                </v:rect>
                <v:rect id="Rectangle 1214" o:spid="_x0000_s1218" style="position:absolute;left:8586;top:17503;width:21191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cb68IA&#10;AADcAAAADwAAAGRycy9kb3ducmV2LnhtbERPy4rCMBTdD/gP4QruxlQXotVYig90OWMHHHeX5toW&#10;m5vSRFvn6ycLweXhvFdJb2rxoNZVlhVMxhEI4tzqigsFP9n+cw7CeWSNtWVS8CQHyXrwscJY246/&#10;6XHyhQgh7GJUUHrfxFK6vCSDbmwb4sBdbWvQB9gWUrfYhXBTy2kUzaTBikNDiQ1tSspvp7tRcJg3&#10;6e/R/nVFvbsczl/nxTZbeKVGwz5dgvDU+7f45T5qBdNJmB/OhCM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xxvr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certificados para </w:t>
                        </w:r>
                      </w:p>
                    </w:txbxContent>
                  </v:textbox>
                </v:rect>
                <v:rect id="Rectangle 1215" o:spid="_x0000_s1219" style="position:absolute;left:8586;top:20246;width:1264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u+cMQA&#10;AADcAAAADwAAAGRycy9kb3ducmV2LnhtbESPQYvCMBSE78L+h/AWvGlaD6LVKLKr6HHVha63R/Ns&#10;i81LaaKt++uNIHgcZuYbZr7sTCVu1LjSsoJ4GIEgzqwuOVfwe9wMJiCcR9ZYWSYFd3KwXHz05pho&#10;2/KebgefiwBhl6CCwvs6kdJlBRl0Q1sTB+9sG4M+yCaXusE2wE0lR1E0lgZLDgsF1vRVUHY5XI2C&#10;7aRe/e3sf5tX69M2/Umn38epV6r/2a1mIDx1/h1+tXd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6LvnDEAAAA3AAAAA8AAAAAAAAAAAAAAAAAmAIAAGRycy9k&#10;b3ducmV2LnhtbFBLBQYAAAAABAAEAPUAAACJ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assinatura</w:t>
                        </w:r>
                      </w:p>
                    </w:txbxContent>
                  </v:textbox>
                </v:rect>
                <v:shape id="Picture 9229" o:spid="_x0000_s1220" type="#_x0000_t75" style="position:absolute;left:23088;top:3063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MdAPEAAAA3AAAAA8AAABkcnMvZG93bnJldi54bWxEj0FrwkAUhO8F/8PyhN7qJjm0JbqKCkI8&#10;SGn04PGRfWaD2bcxu9H477uFQo/DzHzDLFajbcWdet84VpDOEhDEldMN1wpOx93bJwgfkDW2jknB&#10;kzyslpOXBebaPfib7mWoRYSwz1GBCaHLpfSVIYt+5jri6F1cbzFE2ddS9/iIcNvKLEnepcWG44LB&#10;jraGqms5WAXbj+IcNl/7yuxvqT5cyqEu7KDU63Rcz0EEGsN/+K9daAVZmsHvmXgE5PI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pMdAPEAAAA3AAAAA8AAAAAAAAAAAAAAAAA&#10;nwIAAGRycy9kb3ducmV2LnhtbFBLBQYAAAAABAAEAPcAAACQAwAAAAA=&#10;">
                  <v:imagedata r:id="rId119" o:title=""/>
                  <v:path arrowok="t"/>
                </v:shape>
                <v:shape id="Shape 1219" o:spid="_x0000_s1221" style="position:absolute;left:23143;top:3093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k9JcUA&#10;AADcAAAADwAAAGRycy9kb3ducmV2LnhtbESPQWvCQBSE74L/YXlCb7qJliKpG9GCtCdLotDrI/vM&#10;hmTfhuyqaX+9Wyj0OMzMN8xmO9pO3GjwjWMF6SIBQVw53XCt4Hw6zNcgfEDW2DkmBd/kYZtPJxvM&#10;tLtzQbcy1CJC2GeowITQZ1L6ypBFv3A9cfQubrAYohxqqQe8R7jt5DJJXqTFhuOCwZ7eDFVtebUK&#10;9PX9sKqKtjl+7v1zmZq6+PnaKfU0G3evIAKN4T/81/7QCpbpCn7PxCMg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OT0lxQAAANwAAAAPAAAAAAAAAAAAAAAAAJgCAABkcnMv&#10;ZG93bnJldi54bWxQSwUGAAAAAAQABAD1AAAAig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1220" o:spid="_x0000_s1222" style="position:absolute;left:28892;top:5704;width:39811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wd6MQA&#10;AADc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A3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78HejEAAAA3AAAAA8AAAAAAAAAAAAAAAAAmAIAAGRycy9k&#10;b3ducmV2LnhtbFBLBQYAAAAABAAEAPUAAACJ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Selecione um certificado da lista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pStyle w:val="Ttulo3"/>
      </w:pPr>
      <w:bookmarkStart w:id="108" w:name="_Toc455327085"/>
      <w:bookmarkStart w:id="109" w:name="_Toc455483580"/>
      <w:r>
        <w:lastRenderedPageBreak/>
        <w:t>Digite a senha</w:t>
      </w:r>
      <w:bookmarkEnd w:id="108"/>
      <w:bookmarkEnd w:id="109"/>
    </w:p>
    <w:p w:rsidR="00BF4A28" w:rsidRDefault="00160831">
      <w:pPr>
        <w:spacing w:after="1020"/>
        <w:ind w:left="5369"/>
      </w:pPr>
      <w:r>
        <w:rPr>
          <w:noProof/>
        </w:rPr>
        <mc:AlternateContent>
          <mc:Choice Requires="wpg">
            <w:drawing>
              <wp:inline distT="0" distB="0" distL="0" distR="0">
                <wp:extent cx="6681282" cy="2583179"/>
                <wp:effectExtent l="0" t="0" r="5268" b="0"/>
                <wp:docPr id="215" name="Group 90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1282" cy="2583179"/>
                          <a:chOff x="0" y="0"/>
                          <a:chExt cx="6681282" cy="2583179"/>
                        </a:xfrm>
                      </wpg:grpSpPr>
                      <pic:pic xmlns:pic="http://schemas.openxmlformats.org/drawingml/2006/picture">
                        <pic:nvPicPr>
                          <pic:cNvPr id="216" name="Picture 1226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844" cy="2583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7" name="Picture 1228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3529584" cy="1994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8" name="Picture 9230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2108204" y="477015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19" name="Shape 1232"/>
                        <wps:cNvSpPr/>
                        <wps:spPr>
                          <a:xfrm>
                            <a:off x="2111751" y="481587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20" name="Rectangle 1233"/>
                        <wps:cNvSpPr/>
                        <wps:spPr>
                          <a:xfrm>
                            <a:off x="2717541" y="605159"/>
                            <a:ext cx="396374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Digite o PIN de proteção do seu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221" name="Rectangle 1234"/>
                        <wps:cNvSpPr/>
                        <wps:spPr>
                          <a:xfrm>
                            <a:off x="3691387" y="879479"/>
                            <a:ext cx="1308881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004" o:spid="_x0000_s1223" style="width:526.1pt;height:203.4pt;mso-position-horizontal-relative:char;mso-position-vertical-relative:line" coordsize="66812,2583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">
                <v:shape id="Picture 1226" o:spid="_x0000_s1224" type="#_x0000_t75" style="position:absolute;width:41178;height:25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JihzFAAAA3AAAAA8AAABkcnMvZG93bnJldi54bWxEj9FqwkAURN8L/sNyhb6IbrQgEl1FxUJL&#10;C63GD7hkr0k0ezfsbkz6992C0MdhZs4wq01vanEn5yvLCqaTBARxbnXFhYJz9jpegPABWWNtmRT8&#10;kIfNevC0wlTbjo90P4VCRAj7FBWUITSplD4vyaCf2IY4ehfrDIYoXSG1wy7CTS1nSTKXBiuOCyU2&#10;tC8pv51ao2C3M6Ms+9aHr+t70XH7+fHS3pxSz8N+uwQRqA//4Uf7TSuYTefwdyYeAbn+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yYocxQAAANwAAAAPAAAAAAAAAAAAAAAA&#10;AJ8CAABkcnMvZG93bnJldi54bWxQSwUGAAAAAAQABAD3AAAAkQMAAAAA&#10;">
                  <v:imagedata r:id="rId123" o:title=""/>
                  <v:path arrowok="t"/>
                </v:shape>
                <v:shape id="Picture 1228" o:spid="_x0000_s1225" type="#_x0000_t75" style="position:absolute;left:1950;top:1950;width:35296;height:199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wL/bFAAAA3AAAAA8AAABkcnMvZG93bnJldi54bWxEj0FrwkAUhO8F/8PyCr01G1NRia5BCqUt&#10;gmgieH1kn0ls9m3IbjX+e1co9DjMzDfMMhtMKy7Uu8aygnEUgyAurW64UnAoPl7nIJxH1thaJgU3&#10;cpCtRk9LTLW98p4uua9EgLBLUUHtfZdK6cqaDLrIdsTBO9neoA+yr6Tu8RrgppVJHE+lwYbDQo0d&#10;vddU/uS/RsGn21b6+Hb4Pm90cdu1ZWEms0Kpl+dhvQDhafD/4b/2l1aQjGfwOBOOgFzd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8C/2xQAAANwAAAAPAAAAAAAAAAAAAAAA&#10;AJ8CAABkcnMvZG93bnJldi54bWxQSwUGAAAAAAQABAD3AAAAkQMAAAAA&#10;">
                  <v:imagedata r:id="rId124" o:title=""/>
                  <v:path arrowok="t"/>
                </v:shape>
                <v:shape id="Picture 9230" o:spid="_x0000_s1226" type="#_x0000_t75" style="position:absolute;left:21082;top:4770;width:39685;height:7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oyzfBAAAA3AAAAA8AAABkcnMvZG93bnJldi54bWxET8uKwjAU3Q/4D+EK7sa0OkqppiKKzCxm&#10;4wPcXptrW2xuShK1/v1kMeDycN7LVW9a8SDnG8sK0nECgri0uuFKwem4+8xA+ICssbVMCl7kYVUM&#10;PpaYa/vkPT0OoRIxhH2OCuoQulxKX9Zk0I9tRxy5q3UGQ4SuktrhM4abVk6SZC4NNhwbauxoU1N5&#10;O9yNgiT7ddOvTPbn5jXbzi7Tb2NOrNRo2K8XIAL14S3+d/9oBZM0ro1n4hGQx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boyzfBAAAA3AAAAA8AAAAAAAAAAAAAAAAAnwIA&#10;AGRycy9kb3ducmV2LnhtbFBLBQYAAAAABAAEAPcAAACNAwAAAAA=&#10;">
                  <v:imagedata r:id="rId125" o:title=""/>
                  <v:path arrowok="t"/>
                </v:shape>
                <v:shape id="Shape 1232" o:spid="_x0000_s1227" style="position:absolute;left:21117;top:4815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UaTcMA&#10;AADcAAAADwAAAGRycy9kb3ducmV2LnhtbESPUWvCMBSF3wf+h3CFvc1UH8asRhGdoAhjrf6AS3Nt&#10;gs1NaTJb/70ZDPZ4OOd8h7NcD64Rd+qC9axgOslAEFdeW64VXM77tw8QISJrbDyTggcFWK9GL0vM&#10;te+5oHsZa5EgHHJUYGJscylDZchhmPiWOHlX3zmMSXa11B32Ce4aOcuyd+nQclow2NLWUHUrf5yC&#10;kuzJ7JpN/yU/C3v8PhbzhyyUeh0PmwWISEP8D/+1D1rBbDqH3zPpCMjV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dUaTcMAAADcAAAADwAAAAAAAAAAAAAAAACYAgAAZHJzL2Rv&#10;d25yZXYueG1sUEsFBgAAAAAEAAQA9QAAAIgDAAAAAA==&#10;" path="m178816,118618c178816,53086,231902,,297434,l809498,r,l1755521,,3844290,v65532,,118618,53086,118618,118618l3962908,415163r,l3962908,593090r,c3962908,658622,3909822,711708,3844290,711708r-2088769,l809498,711708r,l297434,711708v-65532,,-118618,-53086,-118618,-118618l178816,593090,,686308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233" o:spid="_x0000_s1228" style="position:absolute;left:27175;top:6051;width:3963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vRVsIA&#10;AADcAAAADwAAAGRycy9kb3ducmV2LnhtbERPTWvCQBC9C/0Pywi96cYcSoyuIq2iR02E2NuQnSah&#10;2dmQ3ZrUX+8eCj0+3vd6O5pW3Kl3jWUFi3kEgri0uuFKwTU/zBIQziNrbC2Tgl9ysN28TNaYajvw&#10;he6Zr0QIYZeigtr7LpXSlTUZdHPbEQfuy/YGfYB9JXWPQwg3rYyj6E0abDg01NjRe03ld/ZjFByT&#10;bnc72cdQtfvPY3Eulh/50iv1Oh13KxCeRv8v/nOftII4DvPDmXAE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q9FW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Digite o PIN de proteção do seu </w:t>
                        </w:r>
                      </w:p>
                    </w:txbxContent>
                  </v:textbox>
                </v:rect>
                <v:rect id="Rectangle 1234" o:spid="_x0000_s1229" style="position:absolute;left:36913;top:8794;width:13089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d0zcUA&#10;AADcAAAADwAAAGRycy9kb3ducmV2LnhtbESPT4vCMBTE74LfIbyFvWlqD6Jdo8iq6HH9A3Vvj+bZ&#10;FpuX0kTb3U9vBMHjMDO/YWaLzlTiTo0rLSsYDSMQxJnVJecKTsfNYALCeWSNlWVS8EcOFvN+b4aJ&#10;ti3v6X7wuQgQdgkqKLyvEyldVpBBN7Q1cfAutjHog2xyqRtsA9xUMo6isTRYclgosKbvgrLr4WYU&#10;bCf18ryz/21erX+36U86XR2nXqnPj275BcJT59/hV3unFcTxCJ5nwhG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53TN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F4A28" w:rsidRDefault="00160831">
      <w:pPr>
        <w:spacing w:after="510"/>
        <w:ind w:left="-5" w:hanging="10"/>
      </w:pPr>
      <w:r>
        <w:rPr>
          <w:sz w:val="36"/>
        </w:rPr>
        <w:t>OBS: Essa tela poderá ser diferente dependendo da marca e modelo do seu token ou smart card</w:t>
      </w:r>
    </w:p>
    <w:p w:rsidR="00BF4A28" w:rsidRDefault="00160831">
      <w:pPr>
        <w:pStyle w:val="Ttulo3"/>
      </w:pPr>
      <w:bookmarkStart w:id="110" w:name="_Toc455327086"/>
      <w:bookmarkStart w:id="111" w:name="_Toc455483581"/>
      <w:r>
        <w:lastRenderedPageBreak/>
        <w:t>O sistema exibe o resultado</w:t>
      </w:r>
      <w:bookmarkEnd w:id="110"/>
      <w:bookmarkEnd w:id="111"/>
    </w:p>
    <w:p w:rsidR="00BF4A28" w:rsidRDefault="00160831">
      <w:pPr>
        <w:spacing w:after="0"/>
        <w:ind w:left="557"/>
      </w:pPr>
      <w:r>
        <w:rPr>
          <w:noProof/>
        </w:rPr>
        <mc:AlternateContent>
          <mc:Choice Requires="wpg">
            <w:drawing>
              <wp:inline distT="0" distB="0" distL="0" distR="0">
                <wp:extent cx="9961463" cy="4945376"/>
                <wp:effectExtent l="0" t="0" r="1687" b="0"/>
                <wp:docPr id="222" name="Group 9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1463" cy="4945376"/>
                          <a:chOff x="0" y="0"/>
                          <a:chExt cx="9961463" cy="4945376"/>
                        </a:xfrm>
                      </wpg:grpSpPr>
                      <pic:pic xmlns:pic="http://schemas.openxmlformats.org/drawingml/2006/picture">
                        <pic:nvPicPr>
                          <pic:cNvPr id="223" name="Picture 1245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4087" cy="4945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4" name="Picture 1247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195068" y="195068"/>
                            <a:ext cx="8465816" cy="4357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5" name="Picture 9231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5262372" y="446528"/>
                            <a:ext cx="3971540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26" name="Shape 1251"/>
                        <wps:cNvSpPr/>
                        <wps:spPr>
                          <a:xfrm>
                            <a:off x="5267830" y="449583"/>
                            <a:ext cx="3964554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4559"/>
                              <a:gd name="f4" fmla="val 711708"/>
                              <a:gd name="f5" fmla="val 178943"/>
                              <a:gd name="f6" fmla="val 118618"/>
                              <a:gd name="f7" fmla="val 53086"/>
                              <a:gd name="f8" fmla="val 232029"/>
                              <a:gd name="f9" fmla="val 297561"/>
                              <a:gd name="f10" fmla="val 809879"/>
                              <a:gd name="f11" fmla="val 1756283"/>
                              <a:gd name="f12" fmla="val 3845941"/>
                              <a:gd name="f13" fmla="val 3911473"/>
                              <a:gd name="f14" fmla="val 415163"/>
                              <a:gd name="f15" fmla="val 593090"/>
                              <a:gd name="f16" fmla="val 658622"/>
                              <a:gd name="f17" fmla="val 686308"/>
                              <a:gd name="f18" fmla="*/ f0 1 3964559"/>
                              <a:gd name="f19" fmla="*/ f1 1 711708"/>
                              <a:gd name="f20" fmla="+- f4 0 f2"/>
                              <a:gd name="f21" fmla="+- f3 0 f2"/>
                              <a:gd name="f22" fmla="*/ f21 1 3964559"/>
                              <a:gd name="f23" fmla="*/ f20 1 711708"/>
                              <a:gd name="f24" fmla="*/ 0 1 f22"/>
                              <a:gd name="f25" fmla="*/ 3964559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4559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27" name="Rectangle 1252"/>
                        <wps:cNvSpPr/>
                        <wps:spPr>
                          <a:xfrm>
                            <a:off x="5801611" y="573529"/>
                            <a:ext cx="4159852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 xml:space="preserve">Ao final informações retiradas do 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wps:wsp>
                        <wps:cNvPr id="228" name="Rectangle 1253"/>
                        <wps:cNvSpPr/>
                        <wps:spPr>
                          <a:xfrm>
                            <a:off x="6075931" y="847849"/>
                            <a:ext cx="336052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certificado serão exibidas...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" name="Picture 9232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2776218" y="3634739"/>
                            <a:ext cx="3968496" cy="7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30" name="Shape 1255"/>
                        <wps:cNvSpPr/>
                        <wps:spPr>
                          <a:xfrm>
                            <a:off x="2779263" y="3639312"/>
                            <a:ext cx="3962909" cy="711704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3962908"/>
                              <a:gd name="f4" fmla="val 711708"/>
                              <a:gd name="f5" fmla="val 178816"/>
                              <a:gd name="f6" fmla="val 118618"/>
                              <a:gd name="f7" fmla="val 53086"/>
                              <a:gd name="f8" fmla="val 231902"/>
                              <a:gd name="f9" fmla="val 297434"/>
                              <a:gd name="f10" fmla="val 809498"/>
                              <a:gd name="f11" fmla="val 1755521"/>
                              <a:gd name="f12" fmla="val 3844290"/>
                              <a:gd name="f13" fmla="val 3909822"/>
                              <a:gd name="f14" fmla="val 415163"/>
                              <a:gd name="f15" fmla="val 593090"/>
                              <a:gd name="f16" fmla="val 658597"/>
                              <a:gd name="f17" fmla="val 686295"/>
                              <a:gd name="f18" fmla="*/ f0 1 3962908"/>
                              <a:gd name="f19" fmla="*/ f1 1 711708"/>
                              <a:gd name="f20" fmla="+- f4 0 f2"/>
                              <a:gd name="f21" fmla="+- f3 0 f2"/>
                              <a:gd name="f22" fmla="*/ f21 1 3962908"/>
                              <a:gd name="f23" fmla="*/ f20 1 711708"/>
                              <a:gd name="f24" fmla="*/ 0 1 f22"/>
                              <a:gd name="f25" fmla="*/ 3962908 1 f22"/>
                              <a:gd name="f26" fmla="*/ 0 1 f23"/>
                              <a:gd name="f27" fmla="*/ 711708 1 f23"/>
                              <a:gd name="f28" fmla="*/ f24 f18 1"/>
                              <a:gd name="f29" fmla="*/ f25 f18 1"/>
                              <a:gd name="f30" fmla="*/ f27 f19 1"/>
                              <a:gd name="f31" fmla="*/ f26 f1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3962908" h="711708">
                                <a:moveTo>
                                  <a:pt x="f5" y="f6"/>
                                </a:moveTo>
                                <a:cubicBezTo>
                                  <a:pt x="f5" y="f7"/>
                                  <a:pt x="f8" y="f2"/>
                                  <a:pt x="f9" y="f2"/>
                                </a:cubicBezTo>
                                <a:lnTo>
                                  <a:pt x="f10" y="f2"/>
                                </a:lnTo>
                                <a:lnTo>
                                  <a:pt x="f10" y="f2"/>
                                </a:lnTo>
                                <a:lnTo>
                                  <a:pt x="f11" y="f2"/>
                                </a:lnTo>
                                <a:lnTo>
                                  <a:pt x="f12" y="f2"/>
                                </a:lnTo>
                                <a:cubicBezTo>
                                  <a:pt x="f13" y="f2"/>
                                  <a:pt x="f3" y="f7"/>
                                  <a:pt x="f3" y="f6"/>
                                </a:cubicBezTo>
                                <a:lnTo>
                                  <a:pt x="f3" y="f14"/>
                                </a:lnTo>
                                <a:lnTo>
                                  <a:pt x="f3" y="f14"/>
                                </a:lnTo>
                                <a:lnTo>
                                  <a:pt x="f3" y="f15"/>
                                </a:lnTo>
                                <a:lnTo>
                                  <a:pt x="f3" y="f15"/>
                                </a:lnTo>
                                <a:cubicBezTo>
                                  <a:pt x="f3" y="f16"/>
                                  <a:pt x="f13" y="f4"/>
                                  <a:pt x="f12" y="f4"/>
                                </a:cubicBezTo>
                                <a:lnTo>
                                  <a:pt x="f11" y="f4"/>
                                </a:lnTo>
                                <a:lnTo>
                                  <a:pt x="f10" y="f4"/>
                                </a:lnTo>
                                <a:lnTo>
                                  <a:pt x="f10" y="f4"/>
                                </a:lnTo>
                                <a:lnTo>
                                  <a:pt x="f9" y="f4"/>
                                </a:lnTo>
                                <a:cubicBezTo>
                                  <a:pt x="f8" y="f4"/>
                                  <a:pt x="f5" y="f16"/>
                                  <a:pt x="f5" y="f15"/>
                                </a:cubicBezTo>
                                <a:lnTo>
                                  <a:pt x="f5" y="f15"/>
                                </a:lnTo>
                                <a:lnTo>
                                  <a:pt x="f2" y="f17"/>
                                </a:lnTo>
                                <a:lnTo>
                                  <a:pt x="f5" y="f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9" cap="flat">
                            <a:solidFill>
                              <a:srgbClr val="A5A5A5"/>
                            </a:solidFill>
                            <a:prstDash val="solid"/>
                            <a:miter/>
                          </a:ln>
                        </wps:spPr>
                        <wps:bodyPr lIns="0" tIns="0" rIns="0" bIns="0"/>
                      </wps:wsp>
                      <wps:wsp>
                        <wps:cNvPr id="231" name="Rectangle 1256"/>
                        <wps:cNvSpPr/>
                        <wps:spPr>
                          <a:xfrm>
                            <a:off x="3420112" y="3901571"/>
                            <a:ext cx="3803209" cy="309679"/>
                          </a:xfrm>
                          <a:prstGeom prst="rect">
                            <a:avLst/>
                          </a:prstGeom>
                          <a:noFill/>
                          <a:ln cap="flat">
                            <a:noFill/>
                            <a:prstDash val="solid"/>
                          </a:ln>
                        </wps:spPr>
                        <wps:txbx>
                          <w:txbxContent>
                            <w:p w:rsidR="00160831" w:rsidRDefault="00160831">
                              <w:r>
                                <w:rPr>
                                  <w:sz w:val="36"/>
                                </w:rPr>
                                <w:t>... E em baixo a assinatura feita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compatLnSpc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056" o:spid="_x0000_s1230" style="width:784.35pt;height:389.4pt;mso-position-horizontal-relative:char;mso-position-vertical-relative:line" coordsize="99614,494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Ud1/x6yf7h/lUlR3X/HrJ/uH+VAE&#10;l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R3X/HrJ/uH+VSVHdf8AHrJ/uH+VAEl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R3X/HrJ/uH+VSVHdf8esn+4f5UAS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Ud1/x6yf7h/lUlR3X/AB6yf7h/lQBJRRRQAUVxtj8U&#10;fCN38c774Sw3kh8SafpEeqzR7V8vynfbtDZzvAKMRj7rqcnnHZUbpPo/87fmg2bX9bX/ACYUUUUA&#10;FFFeSfEL9o74beDP2gNE+D2szamPEGuGFYpYbUNawPM22JJH3BgXOANqsBkZIoWslFbvReobJy6I&#10;9booooAKKKKACiiobG7tb238+zuYbiLe6eZDIHXcrFWXI7hlYEdiCO1AE1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Hdf8esn+4f5VJUd1/x6yf7h&#10;/lQBJ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Ud1/wAesn+4f5VJUd1/x6yf7h/lQBJ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">
                <v:shape id="Picture 1245" o:spid="_x0000_s1231" type="#_x0000_t75" style="position:absolute;width:90540;height:494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RSQbBAAAA3AAAAA8AAABkcnMvZG93bnJldi54bWxEj0GLwjAUhO+C/yE8YW+a2qJI1yiyKOzV&#10;1kOPj+bZdk1eSpPV7r/fCILHYWa+Ybb70Rpxp8F3jhUsFwkI4trpjhsFl/I034DwAVmjcUwK/sjD&#10;fjedbDHX7sFnuhehERHCPkcFbQh9LqWvW7LoF64njt7VDRZDlEMj9YCPCLdGpkmylhY7jgst9vTV&#10;Un0rfq2CKjsa1GMoTLnpsqpe/6xuZanUx2w8fIIINIZ3+NX+1grSNIPnmXgE5O4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oRSQbBAAAA3AAAAA8AAAAAAAAAAAAAAAAAnwIA&#10;AGRycy9kb3ducmV2LnhtbFBLBQYAAAAABAAEAPcAAACNAwAAAAA=&#10;">
                  <v:imagedata r:id="rId129" o:title=""/>
                  <v:path arrowok="t"/>
                </v:shape>
                <v:shape id="Picture 1247" o:spid="_x0000_s1232" type="#_x0000_t75" style="position:absolute;left:1950;top:1950;width:84658;height:43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QdqnFAAAA3AAAAA8AAABkcnMvZG93bnJldi54bWxEj0FrwkAUhO+F/oflCd7qJkFEUlcRq9JT&#10;pdpLbq/Z12xI9m3Irpr217tCweMwM98wi9VgW3Gh3teOFaSTBARx6XTNlYKv0+5lDsIHZI2tY1Lw&#10;Sx5Wy+enBebaXfmTLsdQiQhhn6MCE0KXS+lLQxb9xHXE0ftxvcUQZV9J3eM1wm0rsySZSYs1xwWD&#10;HW0Mlc3xbBV8z/eb7bkosiJNzVsjm7/Dx/6k1Hg0rF9BBBrCI/zfftcKsmwK9zPxCMjl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70HapxQAAANwAAAAPAAAAAAAAAAAAAAAA&#10;AJ8CAABkcnMvZG93bnJldi54bWxQSwUGAAAAAAQABAD3AAAAkQMAAAAA&#10;">
                  <v:imagedata r:id="rId130" o:title=""/>
                  <v:path arrowok="t"/>
                </v:shape>
                <v:shape id="Picture 9231" o:spid="_x0000_s1233" type="#_x0000_t75" style="position:absolute;left:52623;top:4465;width:39716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JJsrFAAAA3AAAAA8AAABkcnMvZG93bnJldi54bWxEj0FrwkAUhO8F/8PyBG91Y0BboquoUIgH&#10;kaYePD6yz2ww+zbNbjT9912h0OMwM98wq81gG3GnzteOFcymCQji0umaKwXnr4/XdxA+IGtsHJOC&#10;H/KwWY9eVphp9+BPuhehEhHCPkMFJoQ2k9KXhiz6qWuJo3d1ncUQZVdJ3eEjwm0j0yRZSIs1xwWD&#10;Le0Nlbeitwr2b/kl7E6H0hy+Z/p4Lfoqt71Sk/GwXYIINIT/8F871wrSdA7PM/EIyP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ySbKxQAAANwAAAAPAAAAAAAAAAAAAAAA&#10;AJ8CAABkcnMvZG93bnJldi54bWxQSwUGAAAAAAQABAD3AAAAkQMAAAAA&#10;">
                  <v:imagedata r:id="rId119" o:title=""/>
                  <v:path arrowok="t"/>
                </v:shape>
                <v:shape id="Shape 1251" o:spid="_x0000_s1234" style="position:absolute;left:52678;top:4495;width:39645;height:7117;visibility:visible;mso-wrap-style:square;v-text-anchor:top" coordsize="3964559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JUAMUA&#10;AADcAAAADwAAAGRycy9kb3ducmV2LnhtbESPQWvCQBSE74L/YXmCN90Yi5TUjWhB2lNLYqHXR/aZ&#10;Dcm+DdlVU3+9Wyj0OMzMN8x2N9pOXGnwjWMFq2UCgrhyuuFawdfpuHgG4QOyxs4xKfghD7t8Otli&#10;pt2NC7qWoRYRwj5DBSaEPpPSV4Ys+qXriaN3doPFEOVQSz3gLcJtJ9Mk2UiLDccFgz29Gqra8mIV&#10;6MvbcV0VbfPxefBP5crUxf17r9R8Nu5fQAQaw3/4r/2uFaTpBn7PxCMg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IlQAxQAAANwAAAAPAAAAAAAAAAAAAAAAAJgCAABkcnMv&#10;ZG93bnJldi54bWxQSwUGAAAAAAQABAD1AAAAigMAAAAA&#10;" path="m178943,118618c178943,53086,232029,,297561,l809879,r,l1756283,,3845941,v65532,,118618,53086,118618,118618l3964559,415163r,l3964559,593090r,c3964559,658622,3911473,711708,3845941,711708r-2089658,l809879,711708r,l297561,711708v-65532,,-118618,-53086,-118618,-118618l178943,593090,,686308,178943,415163r,-296545xe" filled="f" strokecolor="#a5a5a5" strokeweight=".16942mm">
                  <v:stroke joinstyle="miter"/>
                  <v:path arrowok="t" o:connecttype="custom" o:connectlocs="1982277,0;3964554,355852;1982277,711704;0,355852" o:connectangles="270,0,90,180" textboxrect="0,0,3964559,711708"/>
                </v:shape>
                <v:rect id="Rectangle 1252" o:spid="_x0000_s1235" style="position:absolute;left:58016;top:5735;width:41598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JJIsUA&#10;AADcAAAADwAAAGRycy9kb3ducmV2LnhtbESPT4vCMBTE78J+h/AWvGlqD6tWo8iuix79s6DeHs2z&#10;LTYvpYm2+umNIOxxmJnfMNN5a0pxo9oVlhUM+hEI4tTqgjMFf/vf3giE88gaS8uk4E4O5rOPzhQT&#10;bRve0m3nMxEg7BJUkHtfJVK6NCeDrm8r4uCdbW3QB1lnUtfYBLgpZRxFX9JgwWEhx4q+c0ovu6tR&#10;sBpVi+PaPpqsXJ5Wh81h/LMfe6W6n+1iAsJT6//D7/ZaK4jjIb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QkkixQAAANwAAAAPAAAAAAAAAAAAAAAAAJgCAABkcnMv&#10;ZG93bnJldi54bWxQSwUGAAAAAAQABAD1AAAAig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 xml:space="preserve">Ao final informações retiradas do </w:t>
                        </w:r>
                      </w:p>
                    </w:txbxContent>
                  </v:textbox>
                </v:rect>
                <v:rect id="Rectangle 1253" o:spid="_x0000_s1236" style="position:absolute;left:60759;top:8478;width:33605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3dUMIA&#10;AADcAAAADwAAAGRycy9kb3ducmV2LnhtbERPTWvCQBC9C/0Pywi96cYcSoyuIq2iR02E2NuQnSah&#10;2dmQ3ZrUX+8eCj0+3vd6O5pW3Kl3jWUFi3kEgri0uuFKwTU/zBIQziNrbC2Tgl9ysN28TNaYajvw&#10;he6Zr0QIYZeigtr7LpXSlTUZdHPbEQfuy/YGfYB9JXWPQwg3rYyj6E0abDg01NjRe03ld/ZjFByT&#10;bnc72cdQtfvPY3Eulh/50iv1Oh13KxCeRv8v/nOftII4DmvDmXAE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3d1QwgAAANwAAAAPAAAAAAAAAAAAAAAAAJgCAABkcnMvZG93&#10;bnJldi54bWxQSwUGAAAAAAQABAD1AAAAhwMAAAAA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certificado serão exibidas...</w:t>
                        </w:r>
                      </w:p>
                    </w:txbxContent>
                  </v:textbox>
                </v:rect>
                <v:shape id="Picture 9232" o:spid="_x0000_s1237" type="#_x0000_t75" style="position:absolute;left:27762;top:36347;width:39685;height:71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hkU7CAAAA3AAAAA8AAABkcnMvZG93bnJldi54bWxEj0GLwjAUhO8L/ofwhL2tqT24bTWKiIJH&#10;Vz30+Ghem2LzUpqo9d9vhIU9DjPzDbPajLYTDxp861jBfJaAIK6cbrlRcL0cvjIQPiBr7ByTghd5&#10;2KwnHysstHvyDz3OoRERwr5ABSaEvpDSV4Ys+pnriaNXu8FiiHJopB7wGeG2k2mSLKTFluOCwZ52&#10;hqrb+W4VeCyNOdSnFtMsy78v+7LL61Kpz+m4XYIINIb/8F/7qBWkaQ7vM/EIyPU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8IZFOwgAAANwAAAAPAAAAAAAAAAAAAAAAAJ8C&#10;AABkcnMvZG93bnJldi54bWxQSwUGAAAAAAQABAD3AAAAjgMAAAAA&#10;">
                  <v:imagedata r:id="rId131" o:title=""/>
                  <v:path arrowok="t"/>
                </v:shape>
                <v:shape id="Shape 1255" o:spid="_x0000_s1238" style="position:absolute;left:27792;top:36393;width:39629;height:7117;visibility:visible;mso-wrap-style:square;v-text-anchor:top" coordsize="3962908,7117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1rvsMEA&#10;AADcAAAADwAAAGRycy9kb3ducmV2LnhtbERP3WrCMBS+H/gO4Qi7m6kOxqymRdwGk8Gw1Qc4NMcm&#10;2JyUJrP17ZeLwS4/vv9tOblO3GgI1rOC5SIDQdx4bblVcD59PL2CCBFZY+eZFNwpQFnMHraYaz9y&#10;Rbc6tiKFcMhRgYmxz6UMjSGHYeF74sRd/OAwJji0Ug84pnDXyVWWvUiHllODwZ72hppr/eMU1GS/&#10;zFu3G7/le2UPx0O1vstKqcf5tNuAiDTFf/Gf+1MrWD2n+elMOgKy+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Na77DBAAAA3AAAAA8AAAAAAAAAAAAAAAAAmAIAAGRycy9kb3du&#10;cmV2LnhtbFBLBQYAAAAABAAEAPUAAACGAwAAAAA=&#10;" path="m178816,118618c178816,53086,231902,,297434,l809498,r,l1755521,,3844290,v65532,,118618,53086,118618,118618l3962908,415163r,l3962908,593090r,c3962908,658597,3909822,711708,3844290,711708r-2088769,l809498,711708r,l297434,711708v-65532,,-118618,-53111,-118618,-118618l178816,593090,,686295,178816,415163r,-296545xe" filled="f" strokecolor="#a5a5a5" strokeweight=".16942mm">
                  <v:stroke joinstyle="miter"/>
                  <v:path arrowok="t" o:connecttype="custom" o:connectlocs="1981455,0;3962909,355852;1981455,711704;0,355852" o:connectangles="270,0,90,180" textboxrect="0,0,3962908,711708"/>
                </v:shape>
                <v:rect id="Rectangle 1256" o:spid="_x0000_s1239" style="position:absolute;left:34201;top:39015;width:38032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7iEMQA&#10;AADc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I2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U+4hDEAAAA3AAAAA8AAAAAAAAAAAAAAAAAmAIAAGRycy9k&#10;b3ducmV2LnhtbFBLBQYAAAAABAAEAPUAAACJAwAAAAA=&#10;" filled="f" stroked="f">
                  <v:textbox inset="0,0,0,0">
                    <w:txbxContent>
                      <w:p w:rsidR="00160831" w:rsidRDefault="00160831">
                        <w:r>
                          <w:rPr>
                            <w:sz w:val="36"/>
                          </w:rPr>
                          <w:t>... E em baixo a assinatura feita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sectPr w:rsidR="00BF4A28">
      <w:headerReference w:type="default" r:id="rId202"/>
      <w:footerReference w:type="default" r:id="rId203"/>
      <w:pgSz w:w="19200" w:h="10800" w:orient="landscape"/>
      <w:pgMar w:top="725" w:right="1516" w:bottom="620" w:left="1144" w:header="720" w:footer="354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0475D" w:rsidRDefault="0070475D">
      <w:pPr>
        <w:spacing w:after="0"/>
      </w:pPr>
      <w:r>
        <w:separator/>
      </w:r>
    </w:p>
  </w:endnote>
  <w:endnote w:type="continuationSeparator" w:id="0">
    <w:p w:rsidR="0070475D" w:rsidRDefault="0070475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0831" w:rsidRDefault="00160831">
    <w:pPr>
      <w:tabs>
        <w:tab w:val="center" w:pos="8455"/>
        <w:tab w:val="right" w:pos="16540"/>
      </w:tabs>
      <w:spacing w:after="0"/>
      <w:ind w:right="-52"/>
    </w:pPr>
    <w:r>
      <w:tab/>
    </w:r>
    <w:r>
      <w:rPr>
        <w:color w:val="898989"/>
      </w:rPr>
      <w:t>Manual  de Instalação</w:t>
    </w:r>
    <w:r>
      <w:rPr>
        <w:color w:val="898989"/>
      </w:rPr>
      <w:tab/>
    </w:r>
    <w:r>
      <w:rPr>
        <w:color w:val="898989"/>
      </w:rPr>
      <w:fldChar w:fldCharType="begin"/>
    </w:r>
    <w:r>
      <w:rPr>
        <w:color w:val="898989"/>
      </w:rPr>
      <w:instrText xml:space="preserve"> PAGE </w:instrText>
    </w:r>
    <w:r>
      <w:rPr>
        <w:color w:val="898989"/>
      </w:rPr>
      <w:fldChar w:fldCharType="separate"/>
    </w:r>
    <w:r w:rsidR="00F45814">
      <w:rPr>
        <w:noProof/>
        <w:color w:val="898989"/>
      </w:rPr>
      <w:t>20</w:t>
    </w:r>
    <w:r>
      <w:rPr>
        <w:color w:val="898989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0475D" w:rsidRDefault="0070475D">
      <w:pPr>
        <w:spacing w:after="0"/>
      </w:pPr>
      <w:r>
        <w:separator/>
      </w:r>
    </w:p>
  </w:footnote>
  <w:footnote w:type="continuationSeparator" w:id="0">
    <w:p w:rsidR="0070475D" w:rsidRDefault="0070475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0831" w:rsidRDefault="00160831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9216DD"/>
    <w:multiLevelType w:val="multilevel"/>
    <w:tmpl w:val="7F64ACDE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" w15:restartNumberingAfterBreak="0">
    <w:nsid w:val="00FC051C"/>
    <w:multiLevelType w:val="multilevel"/>
    <w:tmpl w:val="40F41DA6"/>
    <w:lvl w:ilvl="0">
      <w:numFmt w:val="bullet"/>
      <w:lvlText w:val=""/>
      <w:lvlJc w:val="left"/>
      <w:pPr>
        <w:ind w:left="19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6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33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40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8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5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62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9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680" w:hanging="360"/>
      </w:pPr>
      <w:rPr>
        <w:rFonts w:ascii="Wingdings" w:hAnsi="Wingdings"/>
      </w:rPr>
    </w:lvl>
  </w:abstractNum>
  <w:abstractNum w:abstractNumId="2" w15:restartNumberingAfterBreak="0">
    <w:nsid w:val="1489779E"/>
    <w:multiLevelType w:val="multilevel"/>
    <w:tmpl w:val="6674C77C"/>
    <w:lvl w:ilvl="0">
      <w:start w:val="1"/>
      <w:numFmt w:val="decimal"/>
      <w:lvlText w:val="%1."/>
      <w:lvlJc w:val="left"/>
      <w:pPr>
        <w:ind w:left="305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numFmt w:val="bullet"/>
      <w:lvlText w:val=""/>
      <w:lvlJc w:val="left"/>
      <w:pPr>
        <w:ind w:left="269" w:firstLine="0"/>
      </w:pPr>
      <w:rPr>
        <w:rFonts w:ascii="Symbol" w:hAnsi="Symbol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98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70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42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14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86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58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30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</w:abstractNum>
  <w:abstractNum w:abstractNumId="3" w15:restartNumberingAfterBreak="0">
    <w:nsid w:val="177E6AA3"/>
    <w:multiLevelType w:val="multilevel"/>
    <w:tmpl w:val="8E2E0F64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4" w15:restartNumberingAfterBreak="0">
    <w:nsid w:val="1F3B4608"/>
    <w:multiLevelType w:val="multilevel"/>
    <w:tmpl w:val="BEDC9022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5" w15:restartNumberingAfterBreak="0">
    <w:nsid w:val="21212A6C"/>
    <w:multiLevelType w:val="multilevel"/>
    <w:tmpl w:val="3926B060"/>
    <w:lvl w:ilvl="0">
      <w:start w:val="1"/>
      <w:numFmt w:val="lowerLetter"/>
      <w:lvlText w:val="%1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8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6" w15:restartNumberingAfterBreak="0">
    <w:nsid w:val="22B65326"/>
    <w:multiLevelType w:val="hybridMultilevel"/>
    <w:tmpl w:val="4538E4E8"/>
    <w:lvl w:ilvl="0" w:tplc="0416000F">
      <w:start w:val="1"/>
      <w:numFmt w:val="decimal"/>
      <w:lvlText w:val="%1."/>
      <w:lvlJc w:val="left"/>
      <w:pPr>
        <w:ind w:left="1836" w:hanging="360"/>
      </w:pPr>
    </w:lvl>
    <w:lvl w:ilvl="1" w:tplc="04160019" w:tentative="1">
      <w:start w:val="1"/>
      <w:numFmt w:val="lowerLetter"/>
      <w:lvlText w:val="%2."/>
      <w:lvlJc w:val="left"/>
      <w:pPr>
        <w:ind w:left="2556" w:hanging="360"/>
      </w:pPr>
    </w:lvl>
    <w:lvl w:ilvl="2" w:tplc="0416001B" w:tentative="1">
      <w:start w:val="1"/>
      <w:numFmt w:val="lowerRoman"/>
      <w:lvlText w:val="%3."/>
      <w:lvlJc w:val="right"/>
      <w:pPr>
        <w:ind w:left="3276" w:hanging="180"/>
      </w:pPr>
    </w:lvl>
    <w:lvl w:ilvl="3" w:tplc="0416000F" w:tentative="1">
      <w:start w:val="1"/>
      <w:numFmt w:val="decimal"/>
      <w:lvlText w:val="%4."/>
      <w:lvlJc w:val="left"/>
      <w:pPr>
        <w:ind w:left="3996" w:hanging="360"/>
      </w:pPr>
    </w:lvl>
    <w:lvl w:ilvl="4" w:tplc="04160019" w:tentative="1">
      <w:start w:val="1"/>
      <w:numFmt w:val="lowerLetter"/>
      <w:lvlText w:val="%5."/>
      <w:lvlJc w:val="left"/>
      <w:pPr>
        <w:ind w:left="4716" w:hanging="360"/>
      </w:pPr>
    </w:lvl>
    <w:lvl w:ilvl="5" w:tplc="0416001B" w:tentative="1">
      <w:start w:val="1"/>
      <w:numFmt w:val="lowerRoman"/>
      <w:lvlText w:val="%6."/>
      <w:lvlJc w:val="right"/>
      <w:pPr>
        <w:ind w:left="5436" w:hanging="180"/>
      </w:pPr>
    </w:lvl>
    <w:lvl w:ilvl="6" w:tplc="0416000F" w:tentative="1">
      <w:start w:val="1"/>
      <w:numFmt w:val="decimal"/>
      <w:lvlText w:val="%7."/>
      <w:lvlJc w:val="left"/>
      <w:pPr>
        <w:ind w:left="6156" w:hanging="360"/>
      </w:pPr>
    </w:lvl>
    <w:lvl w:ilvl="7" w:tplc="04160019" w:tentative="1">
      <w:start w:val="1"/>
      <w:numFmt w:val="lowerLetter"/>
      <w:lvlText w:val="%8."/>
      <w:lvlJc w:val="left"/>
      <w:pPr>
        <w:ind w:left="6876" w:hanging="360"/>
      </w:pPr>
    </w:lvl>
    <w:lvl w:ilvl="8" w:tplc="0416001B" w:tentative="1">
      <w:start w:val="1"/>
      <w:numFmt w:val="lowerRoman"/>
      <w:lvlText w:val="%9."/>
      <w:lvlJc w:val="right"/>
      <w:pPr>
        <w:ind w:left="7596" w:hanging="180"/>
      </w:pPr>
    </w:lvl>
  </w:abstractNum>
  <w:abstractNum w:abstractNumId="7" w15:restartNumberingAfterBreak="0">
    <w:nsid w:val="241149CC"/>
    <w:multiLevelType w:val="multilevel"/>
    <w:tmpl w:val="9558D76C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8" w15:restartNumberingAfterBreak="0">
    <w:nsid w:val="2DA70A25"/>
    <w:multiLevelType w:val="multilevel"/>
    <w:tmpl w:val="A82C239E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9" w15:restartNumberingAfterBreak="0">
    <w:nsid w:val="35F24846"/>
    <w:multiLevelType w:val="multilevel"/>
    <w:tmpl w:val="DFE4D1C0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0" w15:restartNumberingAfterBreak="0">
    <w:nsid w:val="3AD54959"/>
    <w:multiLevelType w:val="multilevel"/>
    <w:tmpl w:val="20722022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</w:abstractNum>
  <w:abstractNum w:abstractNumId="11" w15:restartNumberingAfterBreak="0">
    <w:nsid w:val="49C72983"/>
    <w:multiLevelType w:val="multilevel"/>
    <w:tmpl w:val="8A08F782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numFmt w:val="bullet"/>
      <w:lvlText w:val=""/>
      <w:lvlJc w:val="left"/>
      <w:pPr>
        <w:ind w:left="1080" w:firstLine="0"/>
      </w:pPr>
      <w:rPr>
        <w:rFonts w:ascii="Symbol" w:hAnsi="Symbol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</w:abstractNum>
  <w:abstractNum w:abstractNumId="12" w15:restartNumberingAfterBreak="0">
    <w:nsid w:val="4E264A91"/>
    <w:multiLevelType w:val="hybridMultilevel"/>
    <w:tmpl w:val="A08CAA56"/>
    <w:lvl w:ilvl="0" w:tplc="04160001">
      <w:start w:val="1"/>
      <w:numFmt w:val="bullet"/>
      <w:lvlText w:val=""/>
      <w:lvlJc w:val="left"/>
      <w:pPr>
        <w:ind w:left="195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67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9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11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3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5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7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9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716" w:hanging="360"/>
      </w:pPr>
      <w:rPr>
        <w:rFonts w:ascii="Wingdings" w:hAnsi="Wingdings" w:hint="default"/>
      </w:rPr>
    </w:lvl>
  </w:abstractNum>
  <w:abstractNum w:abstractNumId="13" w15:restartNumberingAfterBreak="0">
    <w:nsid w:val="619027A5"/>
    <w:multiLevelType w:val="multilevel"/>
    <w:tmpl w:val="2B244888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4" w15:restartNumberingAfterBreak="0">
    <w:nsid w:val="6C4564E5"/>
    <w:multiLevelType w:val="multilevel"/>
    <w:tmpl w:val="EB025B62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5" w15:restartNumberingAfterBreak="0">
    <w:nsid w:val="726610E3"/>
    <w:multiLevelType w:val="multilevel"/>
    <w:tmpl w:val="24CE49BE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6" w15:restartNumberingAfterBreak="0">
    <w:nsid w:val="78006E00"/>
    <w:multiLevelType w:val="multilevel"/>
    <w:tmpl w:val="8EDE8754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7" w15:restartNumberingAfterBreak="0">
    <w:nsid w:val="79A15798"/>
    <w:multiLevelType w:val="multilevel"/>
    <w:tmpl w:val="46105990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183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48"/>
        <w:szCs w:val="48"/>
        <w:u w:val="none" w:color="000000"/>
        <w:shd w:val="clear" w:color="auto" w:fill="auto"/>
        <w:vertAlign w:val="baseline"/>
      </w:rPr>
    </w:lvl>
  </w:abstractNum>
  <w:abstractNum w:abstractNumId="18" w15:restartNumberingAfterBreak="0">
    <w:nsid w:val="7D2A0E12"/>
    <w:multiLevelType w:val="multilevel"/>
    <w:tmpl w:val="E58237CC"/>
    <w:lvl w:ilvl="0">
      <w:start w:val="1"/>
      <w:numFmt w:val="decimal"/>
      <w:lvlText w:val="%1."/>
      <w:lvlJc w:val="left"/>
      <w:pPr>
        <w:ind w:left="1116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position w:val="0"/>
        <w:sz w:val="56"/>
        <w:szCs w:val="56"/>
        <w:u w:val="none" w:color="000000"/>
        <w:shd w:val="clear" w:color="auto" w:fill="auto"/>
        <w:vertAlign w:val="baseline"/>
      </w:rPr>
    </w:lvl>
  </w:abstractNum>
  <w:num w:numId="1">
    <w:abstractNumId w:val="11"/>
  </w:num>
  <w:num w:numId="2">
    <w:abstractNumId w:val="1"/>
  </w:num>
  <w:num w:numId="3">
    <w:abstractNumId w:val="2"/>
  </w:num>
  <w:num w:numId="4">
    <w:abstractNumId w:val="4"/>
  </w:num>
  <w:num w:numId="5">
    <w:abstractNumId w:val="9"/>
  </w:num>
  <w:num w:numId="6">
    <w:abstractNumId w:val="14"/>
  </w:num>
  <w:num w:numId="7">
    <w:abstractNumId w:val="5"/>
  </w:num>
  <w:num w:numId="8">
    <w:abstractNumId w:val="0"/>
  </w:num>
  <w:num w:numId="9">
    <w:abstractNumId w:val="7"/>
  </w:num>
  <w:num w:numId="10">
    <w:abstractNumId w:val="15"/>
  </w:num>
  <w:num w:numId="11">
    <w:abstractNumId w:val="8"/>
  </w:num>
  <w:num w:numId="12">
    <w:abstractNumId w:val="16"/>
  </w:num>
  <w:num w:numId="13">
    <w:abstractNumId w:val="3"/>
  </w:num>
  <w:num w:numId="14">
    <w:abstractNumId w:val="13"/>
  </w:num>
  <w:num w:numId="15">
    <w:abstractNumId w:val="18"/>
  </w:num>
  <w:num w:numId="16">
    <w:abstractNumId w:val="17"/>
  </w:num>
  <w:num w:numId="17">
    <w:abstractNumId w:val="10"/>
  </w:num>
  <w:num w:numId="18">
    <w:abstractNumId w:val="6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attachedTemplate r:id="rId1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</w:compat>
  <w:rsids>
    <w:rsidRoot w:val="00BF4A28"/>
    <w:rsid w:val="00160831"/>
    <w:rsid w:val="00320977"/>
    <w:rsid w:val="00592DD0"/>
    <w:rsid w:val="0070475D"/>
    <w:rsid w:val="008736FA"/>
    <w:rsid w:val="00BF4A28"/>
    <w:rsid w:val="00CD26B3"/>
    <w:rsid w:val="00F45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C4F00C41-BCAB-4D19-A661-395F2BF99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Times New Roman"/>
        <w:sz w:val="22"/>
        <w:szCs w:val="22"/>
        <w:lang w:val="pt-BR" w:eastAsia="pt-BR" w:bidi="ar-SA"/>
      </w:rPr>
    </w:rPrDefault>
    <w:pPrDefault>
      <w:pPr>
        <w:autoSpaceDN w:val="0"/>
        <w:spacing w:after="16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uppressAutoHyphens/>
    </w:pPr>
    <w:rPr>
      <w:rFonts w:eastAsia="Calibri" w:cs="Calibri"/>
      <w:color w:val="000000"/>
      <w:sz w:val="24"/>
    </w:rPr>
  </w:style>
  <w:style w:type="paragraph" w:styleId="Ttulo1">
    <w:name w:val="heading 1"/>
    <w:next w:val="Normal"/>
    <w:rsid w:val="00160831"/>
    <w:pPr>
      <w:keepNext/>
      <w:keepLines/>
      <w:suppressAutoHyphens/>
      <w:spacing w:after="0"/>
      <w:ind w:left="2381" w:hanging="10"/>
      <w:outlineLvl w:val="0"/>
    </w:pPr>
    <w:rPr>
      <w:rFonts w:eastAsia="Calibri" w:cs="Calibri"/>
      <w:b/>
      <w:color w:val="000000"/>
      <w:sz w:val="72"/>
      <w:u w:val="single"/>
    </w:rPr>
  </w:style>
  <w:style w:type="paragraph" w:styleId="Ttulo2">
    <w:name w:val="heading 2"/>
    <w:next w:val="Normal"/>
    <w:pPr>
      <w:keepNext/>
      <w:keepLines/>
      <w:suppressAutoHyphens/>
      <w:spacing w:after="5" w:line="264" w:lineRule="auto"/>
      <w:ind w:left="330" w:hanging="10"/>
      <w:outlineLvl w:val="1"/>
    </w:pPr>
    <w:rPr>
      <w:rFonts w:eastAsia="Calibri" w:cs="Calibri"/>
      <w:color w:val="000000"/>
      <w:sz w:val="88"/>
    </w:rPr>
  </w:style>
  <w:style w:type="paragraph" w:styleId="Ttulo3">
    <w:name w:val="heading 3"/>
    <w:basedOn w:val="Normal"/>
    <w:next w:val="Normal"/>
    <w:pPr>
      <w:keepNext/>
      <w:keepLines/>
      <w:spacing w:before="40" w:after="0"/>
      <w:outlineLvl w:val="2"/>
    </w:pPr>
    <w:rPr>
      <w:rFonts w:ascii="Calibri Light" w:eastAsia="Times New Roman" w:hAnsi="Calibri Light" w:cs="Times New Roman"/>
      <w:color w:val="1F4D78"/>
      <w:sz w:val="48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rPr>
      <w:rFonts w:ascii="Calibri" w:eastAsia="Calibri" w:hAnsi="Calibri" w:cs="Calibri"/>
      <w:color w:val="000000"/>
      <w:sz w:val="88"/>
    </w:rPr>
  </w:style>
  <w:style w:type="character" w:customStyle="1" w:styleId="Ttulo1Char">
    <w:name w:val="Título 1 Char"/>
    <w:rPr>
      <w:rFonts w:ascii="Calibri" w:eastAsia="Calibri" w:hAnsi="Calibri" w:cs="Calibri"/>
      <w:color w:val="000000"/>
      <w:sz w:val="120"/>
    </w:rPr>
  </w:style>
  <w:style w:type="paragraph" w:styleId="PargrafodaLista">
    <w:name w:val="List Paragraph"/>
    <w:basedOn w:val="Normal"/>
    <w:pPr>
      <w:ind w:left="720"/>
    </w:pPr>
  </w:style>
  <w:style w:type="character" w:styleId="Hyperlink">
    <w:name w:val="Hyperlink"/>
    <w:basedOn w:val="Fontepargpadro"/>
    <w:rPr>
      <w:color w:val="0563C1"/>
      <w:u w:val="single"/>
    </w:rPr>
  </w:style>
  <w:style w:type="paragraph" w:styleId="Rodap">
    <w:name w:val="footer"/>
    <w:basedOn w:val="Normal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rPr>
      <w:rFonts w:eastAsia="Calibri" w:cs="Calibri"/>
      <w:color w:val="000000"/>
    </w:rPr>
  </w:style>
  <w:style w:type="paragraph" w:styleId="CabealhodoSumrio">
    <w:name w:val="TOC Heading"/>
    <w:basedOn w:val="Ttulo1"/>
    <w:next w:val="Normal"/>
    <w:pPr>
      <w:suppressAutoHyphens w:val="0"/>
      <w:spacing w:before="240" w:line="249" w:lineRule="auto"/>
      <w:ind w:left="0" w:firstLine="0"/>
      <w:textAlignment w:val="auto"/>
    </w:pPr>
    <w:rPr>
      <w:rFonts w:ascii="Calibri Light" w:eastAsia="Times New Roman" w:hAnsi="Calibri Light" w:cs="Times New Roman"/>
      <w:color w:val="2E74B5"/>
      <w:sz w:val="32"/>
      <w:szCs w:val="32"/>
    </w:rPr>
  </w:style>
  <w:style w:type="paragraph" w:styleId="Sumrio1">
    <w:name w:val="toc 1"/>
    <w:basedOn w:val="Normal"/>
    <w:next w:val="Normal"/>
    <w:autoRedefine/>
    <w:pPr>
      <w:spacing w:after="100"/>
    </w:pPr>
  </w:style>
  <w:style w:type="paragraph" w:styleId="Sumrio2">
    <w:name w:val="toc 2"/>
    <w:basedOn w:val="Normal"/>
    <w:next w:val="Normal"/>
    <w:autoRedefine/>
    <w:pPr>
      <w:spacing w:after="100"/>
      <w:ind w:left="220"/>
    </w:pPr>
  </w:style>
  <w:style w:type="character" w:customStyle="1" w:styleId="Ttulo3Char">
    <w:name w:val="Título 3 Char"/>
    <w:basedOn w:val="Fontepargpadro"/>
    <w:rPr>
      <w:rFonts w:ascii="Calibri Light" w:eastAsia="Times New Roman" w:hAnsi="Calibri Light" w:cs="Times New Roman"/>
      <w:color w:val="1F4D78"/>
      <w:sz w:val="48"/>
      <w:szCs w:val="24"/>
    </w:rPr>
  </w:style>
  <w:style w:type="character" w:styleId="HiperlinkVisitado">
    <w:name w:val="FollowedHyperlink"/>
    <w:basedOn w:val="Fontepargpadro"/>
    <w:rPr>
      <w:color w:val="954F72"/>
      <w:u w:val="single"/>
    </w:rPr>
  </w:style>
  <w:style w:type="paragraph" w:styleId="Sumrio3">
    <w:name w:val="toc 3"/>
    <w:basedOn w:val="Normal"/>
    <w:next w:val="Normal"/>
    <w:autoRedefine/>
    <w:pPr>
      <w:spacing w:after="100"/>
      <w:ind w:left="480"/>
    </w:pPr>
  </w:style>
  <w:style w:type="paragraph" w:styleId="Cabealho">
    <w:name w:val="header"/>
    <w:basedOn w:val="Normal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rPr>
      <w:rFonts w:eastAsia="Calibri" w:cs="Calibri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1.png"/><Relationship Id="rId21" Type="http://schemas.openxmlformats.org/officeDocument/2006/relationships/hyperlink" Target="#_Toc455483542" TargetMode="External"/><Relationship Id="rId42" Type="http://schemas.openxmlformats.org/officeDocument/2006/relationships/hyperlink" Target="#_Toc455483563" TargetMode="External"/><Relationship Id="rId63" Type="http://schemas.openxmlformats.org/officeDocument/2006/relationships/image" Target="media/image3.png"/><Relationship Id="rId84" Type="http://schemas.openxmlformats.org/officeDocument/2006/relationships/hyperlink" Target="https://tomcat.apache.org/download-80.cgi" TargetMode="External"/><Relationship Id="rId138" Type="http://schemas.openxmlformats.org/officeDocument/2006/relationships/hyperlink" Target="http://www.oracle.com/technetwork/pt/java/javase/downloads/jdk8-downloads-2133151.html" TargetMode="External"/><Relationship Id="rId159" Type="http://schemas.openxmlformats.org/officeDocument/2006/relationships/image" Target="media/image57.png"/><Relationship Id="rId170" Type="http://schemas.openxmlformats.org/officeDocument/2006/relationships/image" Target="media/image68.png"/><Relationship Id="rId191" Type="http://schemas.openxmlformats.org/officeDocument/2006/relationships/image" Target="media/image87.jpg"/><Relationship Id="rId205" Type="http://schemas.openxmlformats.org/officeDocument/2006/relationships/theme" Target="theme/theme1.xml"/><Relationship Id="rId16" Type="http://schemas.openxmlformats.org/officeDocument/2006/relationships/hyperlink" Target="#_Toc455483537" TargetMode="External"/><Relationship Id="rId107" Type="http://schemas.openxmlformats.org/officeDocument/2006/relationships/image" Target="media/image21.png"/><Relationship Id="rId11" Type="http://schemas.openxmlformats.org/officeDocument/2006/relationships/hyperlink" Target="#_Toc455483532" TargetMode="External"/><Relationship Id="rId32" Type="http://schemas.openxmlformats.org/officeDocument/2006/relationships/hyperlink" Target="#_Toc455483553" TargetMode="External"/><Relationship Id="rId37" Type="http://schemas.openxmlformats.org/officeDocument/2006/relationships/hyperlink" Target="#_Toc455483558" TargetMode="External"/><Relationship Id="rId53" Type="http://schemas.openxmlformats.org/officeDocument/2006/relationships/hyperlink" Target="#_Toc455483574" TargetMode="External"/><Relationship Id="rId58" Type="http://schemas.openxmlformats.org/officeDocument/2006/relationships/hyperlink" Target="#_Toc455483579" TargetMode="External"/><Relationship Id="rId74" Type="http://schemas.openxmlformats.org/officeDocument/2006/relationships/hyperlink" Target="http://www.oracle.com/technetwork/pt/java/javase/downloads/jdk8-downloads-2133151.html" TargetMode="External"/><Relationship Id="rId79" Type="http://schemas.openxmlformats.org/officeDocument/2006/relationships/hyperlink" Target="http://www.oracle.com/technetwork/pt/java/javase/downloads/jdk8-downloads-2133151.html" TargetMode="External"/><Relationship Id="rId102" Type="http://schemas.openxmlformats.org/officeDocument/2006/relationships/image" Target="media/image16.png"/><Relationship Id="rId123" Type="http://schemas.openxmlformats.org/officeDocument/2006/relationships/image" Target="media/image37.png"/><Relationship Id="rId128" Type="http://schemas.openxmlformats.org/officeDocument/2006/relationships/image" Target="media/image42.png"/><Relationship Id="rId144" Type="http://schemas.openxmlformats.org/officeDocument/2006/relationships/image" Target="media/image50.jpeg"/><Relationship Id="rId149" Type="http://schemas.openxmlformats.org/officeDocument/2006/relationships/hyperlink" Target="http://www.oracle.com/technetwork/pt/java/javase/downloads/jdk8-downloads-2133151.html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7.png"/><Relationship Id="rId95" Type="http://schemas.openxmlformats.org/officeDocument/2006/relationships/image" Target="media/image12.png"/><Relationship Id="rId160" Type="http://schemas.openxmlformats.org/officeDocument/2006/relationships/image" Target="media/image58.png"/><Relationship Id="rId165" Type="http://schemas.openxmlformats.org/officeDocument/2006/relationships/image" Target="media/image63.jpg"/><Relationship Id="rId181" Type="http://schemas.openxmlformats.org/officeDocument/2006/relationships/image" Target="media/image79.jpeg"/><Relationship Id="rId186" Type="http://schemas.openxmlformats.org/officeDocument/2006/relationships/image" Target="media/image83.png"/><Relationship Id="rId22" Type="http://schemas.openxmlformats.org/officeDocument/2006/relationships/hyperlink" Target="#_Toc455483543" TargetMode="External"/><Relationship Id="rId27" Type="http://schemas.openxmlformats.org/officeDocument/2006/relationships/hyperlink" Target="#_Toc455483548" TargetMode="External"/><Relationship Id="rId43" Type="http://schemas.openxmlformats.org/officeDocument/2006/relationships/hyperlink" Target="#_Toc455483564" TargetMode="External"/><Relationship Id="rId48" Type="http://schemas.openxmlformats.org/officeDocument/2006/relationships/hyperlink" Target="#_Toc455483569" TargetMode="External"/><Relationship Id="rId64" Type="http://schemas.openxmlformats.org/officeDocument/2006/relationships/image" Target="media/image4.png"/><Relationship Id="rId69" Type="http://schemas.openxmlformats.org/officeDocument/2006/relationships/hyperlink" Target="https://github.com/bluecrystalsign/signer-deploy/tree/master/vagrant/ubuntu14.04-tomcat8" TargetMode="External"/><Relationship Id="rId113" Type="http://schemas.openxmlformats.org/officeDocument/2006/relationships/image" Target="media/image27.png"/><Relationship Id="rId118" Type="http://schemas.openxmlformats.org/officeDocument/2006/relationships/image" Target="media/image32.jpeg"/><Relationship Id="rId134" Type="http://schemas.openxmlformats.org/officeDocument/2006/relationships/hyperlink" Target="http://www.oracle.com/technetwork/pt/java/javase/downloads/jdk8-downloads-2133151.html" TargetMode="External"/><Relationship Id="rId139" Type="http://schemas.openxmlformats.org/officeDocument/2006/relationships/hyperlink" Target="http://localhost:8080/example/upload_java_capi.html" TargetMode="External"/><Relationship Id="rId80" Type="http://schemas.openxmlformats.org/officeDocument/2006/relationships/hyperlink" Target="http://www.oracle.com/technetwork/pt/java/javase/downloads/jdk8-downloads-2133151.html" TargetMode="External"/><Relationship Id="rId85" Type="http://schemas.openxmlformats.org/officeDocument/2006/relationships/hyperlink" Target="https://tomcat.apache.org/download-80.cgi" TargetMode="External"/><Relationship Id="rId150" Type="http://schemas.openxmlformats.org/officeDocument/2006/relationships/hyperlink" Target="http://www.oracle.com/technetwork/pt/java/javase/downloads/jdk8-downloads-2133151.html" TargetMode="External"/><Relationship Id="rId155" Type="http://schemas.openxmlformats.org/officeDocument/2006/relationships/image" Target="media/image53.jpg"/><Relationship Id="rId171" Type="http://schemas.openxmlformats.org/officeDocument/2006/relationships/image" Target="media/image69.png"/><Relationship Id="rId176" Type="http://schemas.openxmlformats.org/officeDocument/2006/relationships/image" Target="media/image74.jpeg"/><Relationship Id="rId192" Type="http://schemas.openxmlformats.org/officeDocument/2006/relationships/image" Target="media/image88.png"/><Relationship Id="rId197" Type="http://schemas.openxmlformats.org/officeDocument/2006/relationships/image" Target="media/image93.png"/><Relationship Id="rId201" Type="http://schemas.openxmlformats.org/officeDocument/2006/relationships/image" Target="media/image97.png"/><Relationship Id="rId12" Type="http://schemas.openxmlformats.org/officeDocument/2006/relationships/hyperlink" Target="#_Toc455483533" TargetMode="External"/><Relationship Id="rId17" Type="http://schemas.openxmlformats.org/officeDocument/2006/relationships/hyperlink" Target="#_Toc455483538" TargetMode="External"/><Relationship Id="rId33" Type="http://schemas.openxmlformats.org/officeDocument/2006/relationships/hyperlink" Target="#_Toc455483554" TargetMode="External"/><Relationship Id="rId38" Type="http://schemas.openxmlformats.org/officeDocument/2006/relationships/hyperlink" Target="#_Toc455483559" TargetMode="External"/><Relationship Id="rId59" Type="http://schemas.openxmlformats.org/officeDocument/2006/relationships/hyperlink" Target="#_Toc455483580" TargetMode="External"/><Relationship Id="rId103" Type="http://schemas.openxmlformats.org/officeDocument/2006/relationships/image" Target="media/image17.jpg"/><Relationship Id="rId108" Type="http://schemas.openxmlformats.org/officeDocument/2006/relationships/image" Target="media/image22.png"/><Relationship Id="rId124" Type="http://schemas.openxmlformats.org/officeDocument/2006/relationships/image" Target="media/image38.jpeg"/><Relationship Id="rId129" Type="http://schemas.openxmlformats.org/officeDocument/2006/relationships/image" Target="media/image43.png"/><Relationship Id="rId54" Type="http://schemas.openxmlformats.org/officeDocument/2006/relationships/hyperlink" Target="#_Toc455483575" TargetMode="External"/><Relationship Id="rId70" Type="http://schemas.openxmlformats.org/officeDocument/2006/relationships/hyperlink" Target="http://www.oracle.com/technetwork/pt/java/javase/downloads/jdk8-downloads-2133151.html" TargetMode="External"/><Relationship Id="rId75" Type="http://schemas.openxmlformats.org/officeDocument/2006/relationships/hyperlink" Target="http://www.oracle.com/technetwork/pt/java/javase/downloads/jdk8-downloads-2133151.html" TargetMode="External"/><Relationship Id="rId91" Type="http://schemas.openxmlformats.org/officeDocument/2006/relationships/image" Target="media/image8.png"/><Relationship Id="rId96" Type="http://schemas.openxmlformats.org/officeDocument/2006/relationships/image" Target="media/image13.png"/><Relationship Id="rId140" Type="http://schemas.openxmlformats.org/officeDocument/2006/relationships/image" Target="media/image46.png"/><Relationship Id="rId145" Type="http://schemas.openxmlformats.org/officeDocument/2006/relationships/image" Target="media/image51.png"/><Relationship Id="rId161" Type="http://schemas.openxmlformats.org/officeDocument/2006/relationships/image" Target="media/image59.jpg"/><Relationship Id="rId166" Type="http://schemas.openxmlformats.org/officeDocument/2006/relationships/image" Target="media/image64.png"/><Relationship Id="rId182" Type="http://schemas.openxmlformats.org/officeDocument/2006/relationships/hyperlink" Target="http://localhost:8080/example/upload_RestSigner.html" TargetMode="External"/><Relationship Id="rId187" Type="http://schemas.openxmlformats.org/officeDocument/2006/relationships/image" Target="media/image8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#_Toc455483544" TargetMode="External"/><Relationship Id="rId28" Type="http://schemas.openxmlformats.org/officeDocument/2006/relationships/hyperlink" Target="#_Toc455483549" TargetMode="External"/><Relationship Id="rId49" Type="http://schemas.openxmlformats.org/officeDocument/2006/relationships/hyperlink" Target="#_Toc455483570" TargetMode="External"/><Relationship Id="rId114" Type="http://schemas.openxmlformats.org/officeDocument/2006/relationships/image" Target="media/image28.png"/><Relationship Id="rId119" Type="http://schemas.openxmlformats.org/officeDocument/2006/relationships/image" Target="media/image33.png"/><Relationship Id="rId44" Type="http://schemas.openxmlformats.org/officeDocument/2006/relationships/hyperlink" Target="#_Toc455483565" TargetMode="External"/><Relationship Id="rId60" Type="http://schemas.openxmlformats.org/officeDocument/2006/relationships/hyperlink" Target="#_Toc455483581" TargetMode="External"/><Relationship Id="rId65" Type="http://schemas.openxmlformats.org/officeDocument/2006/relationships/image" Target="media/image5.png"/><Relationship Id="rId81" Type="http://schemas.openxmlformats.org/officeDocument/2006/relationships/hyperlink" Target="https://tomcat.apache.org/download-80.cgi" TargetMode="External"/><Relationship Id="rId86" Type="http://schemas.openxmlformats.org/officeDocument/2006/relationships/hyperlink" Target="https://tomcat.apache.org/download-80.cgi" TargetMode="External"/><Relationship Id="rId130" Type="http://schemas.openxmlformats.org/officeDocument/2006/relationships/image" Target="media/image44.jpeg"/><Relationship Id="rId135" Type="http://schemas.openxmlformats.org/officeDocument/2006/relationships/hyperlink" Target="http://www.oracle.com/technetwork/pt/java/javase/downloads/jdk8-downloads-2133151.html" TargetMode="External"/><Relationship Id="rId151" Type="http://schemas.openxmlformats.org/officeDocument/2006/relationships/hyperlink" Target="http://www.oracle.com/technetwork/pt/java/javase/downloads/jdk8-downloads-2133151.html" TargetMode="External"/><Relationship Id="rId156" Type="http://schemas.openxmlformats.org/officeDocument/2006/relationships/image" Target="media/image54.png"/><Relationship Id="rId177" Type="http://schemas.openxmlformats.org/officeDocument/2006/relationships/image" Target="media/image75.png"/><Relationship Id="rId198" Type="http://schemas.openxmlformats.org/officeDocument/2006/relationships/image" Target="media/image94.png"/><Relationship Id="rId172" Type="http://schemas.openxmlformats.org/officeDocument/2006/relationships/image" Target="media/image70.png"/><Relationship Id="rId193" Type="http://schemas.openxmlformats.org/officeDocument/2006/relationships/image" Target="media/image89.jpeg"/><Relationship Id="rId202" Type="http://schemas.openxmlformats.org/officeDocument/2006/relationships/header" Target="header1.xml"/><Relationship Id="rId13" Type="http://schemas.openxmlformats.org/officeDocument/2006/relationships/hyperlink" Target="#_Toc455483534" TargetMode="External"/><Relationship Id="rId18" Type="http://schemas.openxmlformats.org/officeDocument/2006/relationships/hyperlink" Target="#_Toc455483539" TargetMode="External"/><Relationship Id="rId39" Type="http://schemas.openxmlformats.org/officeDocument/2006/relationships/hyperlink" Target="#_Toc455483560" TargetMode="External"/><Relationship Id="rId109" Type="http://schemas.openxmlformats.org/officeDocument/2006/relationships/image" Target="media/image23.jpg"/><Relationship Id="rId34" Type="http://schemas.openxmlformats.org/officeDocument/2006/relationships/hyperlink" Target="#_Toc455483555" TargetMode="External"/><Relationship Id="rId50" Type="http://schemas.openxmlformats.org/officeDocument/2006/relationships/hyperlink" Target="#_Toc455483571" TargetMode="External"/><Relationship Id="rId55" Type="http://schemas.openxmlformats.org/officeDocument/2006/relationships/hyperlink" Target="#_Toc455483576" TargetMode="External"/><Relationship Id="rId76" Type="http://schemas.openxmlformats.org/officeDocument/2006/relationships/hyperlink" Target="http://www.oracle.com/technetwork/pt/java/javase/downloads/jdk8-downloads-2133151.html" TargetMode="External"/><Relationship Id="rId97" Type="http://schemas.openxmlformats.org/officeDocument/2006/relationships/image" Target="media/image14.png"/><Relationship Id="rId104" Type="http://schemas.openxmlformats.org/officeDocument/2006/relationships/image" Target="media/image18.png"/><Relationship Id="rId120" Type="http://schemas.openxmlformats.org/officeDocument/2006/relationships/image" Target="media/image34.png"/><Relationship Id="rId125" Type="http://schemas.openxmlformats.org/officeDocument/2006/relationships/image" Target="media/image39.png"/><Relationship Id="rId141" Type="http://schemas.openxmlformats.org/officeDocument/2006/relationships/image" Target="media/image47.jpg"/><Relationship Id="rId146" Type="http://schemas.openxmlformats.org/officeDocument/2006/relationships/hyperlink" Target="http://www.oracle.com/technetwork/pt/java/javase/downloads/jdk8-downloads-2133151.html" TargetMode="External"/><Relationship Id="rId167" Type="http://schemas.openxmlformats.org/officeDocument/2006/relationships/image" Target="media/image65.png"/><Relationship Id="rId188" Type="http://schemas.openxmlformats.org/officeDocument/2006/relationships/image" Target="media/image85.png"/><Relationship Id="rId7" Type="http://schemas.openxmlformats.org/officeDocument/2006/relationships/hyperlink" Target="#_Toc455483528" TargetMode="External"/><Relationship Id="rId71" Type="http://schemas.openxmlformats.org/officeDocument/2006/relationships/hyperlink" Target="https://github.com/bluecrystalsign/signer-deploy/tree/master/vagrant/centos7.2-tomcat8" TargetMode="External"/><Relationship Id="rId92" Type="http://schemas.openxmlformats.org/officeDocument/2006/relationships/image" Target="media/image9.png"/><Relationship Id="rId162" Type="http://schemas.openxmlformats.org/officeDocument/2006/relationships/image" Target="media/image60.png"/><Relationship Id="rId183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hyperlink" Target="#_Toc455483550" TargetMode="External"/><Relationship Id="rId24" Type="http://schemas.openxmlformats.org/officeDocument/2006/relationships/hyperlink" Target="#_Toc455483545" TargetMode="External"/><Relationship Id="rId40" Type="http://schemas.openxmlformats.org/officeDocument/2006/relationships/hyperlink" Target="#_Toc455483561" TargetMode="External"/><Relationship Id="rId45" Type="http://schemas.openxmlformats.org/officeDocument/2006/relationships/hyperlink" Target="#_Toc455483566" TargetMode="External"/><Relationship Id="rId66" Type="http://schemas.openxmlformats.org/officeDocument/2006/relationships/hyperlink" Target="https://www.virtualbox.org/" TargetMode="External"/><Relationship Id="rId87" Type="http://schemas.openxmlformats.org/officeDocument/2006/relationships/hyperlink" Target="https://github.com/bluecrystalsign/signer-distibution" TargetMode="External"/><Relationship Id="rId110" Type="http://schemas.openxmlformats.org/officeDocument/2006/relationships/image" Target="media/image24.png"/><Relationship Id="rId115" Type="http://schemas.openxmlformats.org/officeDocument/2006/relationships/image" Target="media/image29.jpg"/><Relationship Id="rId131" Type="http://schemas.openxmlformats.org/officeDocument/2006/relationships/image" Target="media/image45.png"/><Relationship Id="rId136" Type="http://schemas.openxmlformats.org/officeDocument/2006/relationships/hyperlink" Target="http://www.oracle.com/technetwork/pt/java/javase/downloads/jdk8-downloads-2133151.html" TargetMode="External"/><Relationship Id="rId157" Type="http://schemas.openxmlformats.org/officeDocument/2006/relationships/image" Target="media/image55.png"/><Relationship Id="rId178" Type="http://schemas.openxmlformats.org/officeDocument/2006/relationships/image" Target="media/image76.png"/><Relationship Id="rId61" Type="http://schemas.openxmlformats.org/officeDocument/2006/relationships/image" Target="media/image1.png"/><Relationship Id="rId82" Type="http://schemas.openxmlformats.org/officeDocument/2006/relationships/hyperlink" Target="https://tomcat.apache.org/download-80.cgi" TargetMode="External"/><Relationship Id="rId152" Type="http://schemas.openxmlformats.org/officeDocument/2006/relationships/hyperlink" Target="http://www.oracle.com/technetwork/pt/java/javase/downloads/jdk8-downloads-2133151.html" TargetMode="External"/><Relationship Id="rId173" Type="http://schemas.openxmlformats.org/officeDocument/2006/relationships/image" Target="media/image71.jpg"/><Relationship Id="rId194" Type="http://schemas.openxmlformats.org/officeDocument/2006/relationships/image" Target="media/image90.png"/><Relationship Id="rId199" Type="http://schemas.openxmlformats.org/officeDocument/2006/relationships/image" Target="media/image95.jpeg"/><Relationship Id="rId203" Type="http://schemas.openxmlformats.org/officeDocument/2006/relationships/footer" Target="footer1.xml"/><Relationship Id="rId19" Type="http://schemas.openxmlformats.org/officeDocument/2006/relationships/hyperlink" Target="#_Toc455483540" TargetMode="External"/><Relationship Id="rId14" Type="http://schemas.openxmlformats.org/officeDocument/2006/relationships/hyperlink" Target="#_Toc455483535" TargetMode="External"/><Relationship Id="rId30" Type="http://schemas.openxmlformats.org/officeDocument/2006/relationships/hyperlink" Target="#_Toc455483551" TargetMode="External"/><Relationship Id="rId35" Type="http://schemas.openxmlformats.org/officeDocument/2006/relationships/hyperlink" Target="#_Toc455483556" TargetMode="External"/><Relationship Id="rId56" Type="http://schemas.openxmlformats.org/officeDocument/2006/relationships/hyperlink" Target="#_Toc455483577" TargetMode="External"/><Relationship Id="rId77" Type="http://schemas.openxmlformats.org/officeDocument/2006/relationships/hyperlink" Target="http://www.oracle.com/technetwork/pt/java/javase/downloads/jdk8-downloads-2133151.html" TargetMode="External"/><Relationship Id="rId100" Type="http://schemas.openxmlformats.org/officeDocument/2006/relationships/hyperlink" Target="http://localhost:8080/example/" TargetMode="External"/><Relationship Id="rId105" Type="http://schemas.openxmlformats.org/officeDocument/2006/relationships/image" Target="media/image19.png"/><Relationship Id="rId126" Type="http://schemas.openxmlformats.org/officeDocument/2006/relationships/image" Target="media/image40.png"/><Relationship Id="rId147" Type="http://schemas.openxmlformats.org/officeDocument/2006/relationships/hyperlink" Target="http://www.oracle.com/technetwork/pt/java/javase/downloads/jdk8-downloads-2133151.html" TargetMode="External"/><Relationship Id="rId168" Type="http://schemas.openxmlformats.org/officeDocument/2006/relationships/image" Target="media/image66.png"/><Relationship Id="rId8" Type="http://schemas.openxmlformats.org/officeDocument/2006/relationships/hyperlink" Target="#_Toc455483529" TargetMode="External"/><Relationship Id="rId51" Type="http://schemas.openxmlformats.org/officeDocument/2006/relationships/hyperlink" Target="#_Toc455483572" TargetMode="External"/><Relationship Id="rId72" Type="http://schemas.openxmlformats.org/officeDocument/2006/relationships/hyperlink" Target="http://www.oracle.com/technetwork/pt/java/javase/downloads/jdk8-downloads-2133151.html" TargetMode="External"/><Relationship Id="rId93" Type="http://schemas.openxmlformats.org/officeDocument/2006/relationships/image" Target="media/image10.png"/><Relationship Id="rId98" Type="http://schemas.openxmlformats.org/officeDocument/2006/relationships/image" Target="media/image15.png"/><Relationship Id="rId121" Type="http://schemas.openxmlformats.org/officeDocument/2006/relationships/image" Target="media/image35.jpg"/><Relationship Id="rId142" Type="http://schemas.openxmlformats.org/officeDocument/2006/relationships/image" Target="media/image48.png"/><Relationship Id="rId163" Type="http://schemas.openxmlformats.org/officeDocument/2006/relationships/image" Target="media/image61.jpeg"/><Relationship Id="rId184" Type="http://schemas.openxmlformats.org/officeDocument/2006/relationships/image" Target="media/image81.jpg"/><Relationship Id="rId189" Type="http://schemas.openxmlformats.org/officeDocument/2006/relationships/hyperlink" Target="http://localhost:8080/example/upload_ChromeExt.html" TargetMode="External"/><Relationship Id="rId3" Type="http://schemas.openxmlformats.org/officeDocument/2006/relationships/settings" Target="settings.xml"/><Relationship Id="rId25" Type="http://schemas.openxmlformats.org/officeDocument/2006/relationships/hyperlink" Target="#_Toc455483546" TargetMode="External"/><Relationship Id="rId46" Type="http://schemas.openxmlformats.org/officeDocument/2006/relationships/hyperlink" Target="#_Toc455483567" TargetMode="External"/><Relationship Id="rId67" Type="http://schemas.openxmlformats.org/officeDocument/2006/relationships/hyperlink" Target="https://www.vagrantup.com/" TargetMode="External"/><Relationship Id="rId116" Type="http://schemas.openxmlformats.org/officeDocument/2006/relationships/image" Target="media/image30.png"/><Relationship Id="rId137" Type="http://schemas.openxmlformats.org/officeDocument/2006/relationships/hyperlink" Target="http://www.oracle.com/technetwork/pt/java/javase/downloads/jdk8-downloads-2133151.html" TargetMode="External"/><Relationship Id="rId158" Type="http://schemas.openxmlformats.org/officeDocument/2006/relationships/image" Target="media/image56.jpeg"/><Relationship Id="rId20" Type="http://schemas.openxmlformats.org/officeDocument/2006/relationships/hyperlink" Target="#_Toc455483541" TargetMode="External"/><Relationship Id="rId41" Type="http://schemas.openxmlformats.org/officeDocument/2006/relationships/hyperlink" Target="#_Toc455483562" TargetMode="External"/><Relationship Id="rId62" Type="http://schemas.openxmlformats.org/officeDocument/2006/relationships/image" Target="media/image2.png"/><Relationship Id="rId83" Type="http://schemas.openxmlformats.org/officeDocument/2006/relationships/hyperlink" Target="https://tomcat.apache.org/download-80.cgi" TargetMode="External"/><Relationship Id="rId88" Type="http://schemas.openxmlformats.org/officeDocument/2006/relationships/hyperlink" Target="http://localhost:8080/bluc/logView.html" TargetMode="External"/><Relationship Id="rId111" Type="http://schemas.openxmlformats.org/officeDocument/2006/relationships/image" Target="media/image25.png"/><Relationship Id="rId132" Type="http://schemas.openxmlformats.org/officeDocument/2006/relationships/hyperlink" Target="http://www.oracle.com/technetwork/pt/java/javase/downloads/jdk8-downloads-2133151.html" TargetMode="External"/><Relationship Id="rId153" Type="http://schemas.openxmlformats.org/officeDocument/2006/relationships/hyperlink" Target="http://localhost:8080/example/upload_java_capi.html" TargetMode="External"/><Relationship Id="rId174" Type="http://schemas.openxmlformats.org/officeDocument/2006/relationships/image" Target="media/image72.png"/><Relationship Id="rId179" Type="http://schemas.openxmlformats.org/officeDocument/2006/relationships/image" Target="media/image77.jpg"/><Relationship Id="rId195" Type="http://schemas.openxmlformats.org/officeDocument/2006/relationships/image" Target="media/image91.jpg"/><Relationship Id="rId190" Type="http://schemas.openxmlformats.org/officeDocument/2006/relationships/image" Target="media/image86.png"/><Relationship Id="rId204" Type="http://schemas.openxmlformats.org/officeDocument/2006/relationships/fontTable" Target="fontTable.xml"/><Relationship Id="rId15" Type="http://schemas.openxmlformats.org/officeDocument/2006/relationships/hyperlink" Target="#_Toc455483536" TargetMode="External"/><Relationship Id="rId36" Type="http://schemas.openxmlformats.org/officeDocument/2006/relationships/hyperlink" Target="#_Toc455483557" TargetMode="External"/><Relationship Id="rId57" Type="http://schemas.openxmlformats.org/officeDocument/2006/relationships/hyperlink" Target="#_Toc455483578" TargetMode="External"/><Relationship Id="rId106" Type="http://schemas.openxmlformats.org/officeDocument/2006/relationships/image" Target="media/image20.jpeg"/><Relationship Id="rId127" Type="http://schemas.openxmlformats.org/officeDocument/2006/relationships/image" Target="media/image41.jpg"/><Relationship Id="rId10" Type="http://schemas.openxmlformats.org/officeDocument/2006/relationships/hyperlink" Target="#_Toc455483531" TargetMode="External"/><Relationship Id="rId31" Type="http://schemas.openxmlformats.org/officeDocument/2006/relationships/hyperlink" Target="#_Toc455483552" TargetMode="External"/><Relationship Id="rId52" Type="http://schemas.openxmlformats.org/officeDocument/2006/relationships/hyperlink" Target="#_Toc455483573" TargetMode="External"/><Relationship Id="rId73" Type="http://schemas.openxmlformats.org/officeDocument/2006/relationships/hyperlink" Target="http://localhost:8080/" TargetMode="External"/><Relationship Id="rId78" Type="http://schemas.openxmlformats.org/officeDocument/2006/relationships/hyperlink" Target="http://www.oracle.com/technetwork/pt/java/javase/downloads/jdk8-downloads-2133151.html" TargetMode="External"/><Relationship Id="rId94" Type="http://schemas.openxmlformats.org/officeDocument/2006/relationships/image" Target="media/image11.png"/><Relationship Id="rId99" Type="http://schemas.openxmlformats.org/officeDocument/2006/relationships/hyperlink" Target="https://chrome.google.com/webstore/detail/blue-crystalsigner/inlgdajmhicinhamnepnpdneamfgjcgl?hl=pt-BR&amp;authuser=2" TargetMode="External"/><Relationship Id="rId101" Type="http://schemas.openxmlformats.org/officeDocument/2006/relationships/hyperlink" Target="http://localhost:8080/example/" TargetMode="External"/><Relationship Id="rId122" Type="http://schemas.openxmlformats.org/officeDocument/2006/relationships/image" Target="media/image36.png"/><Relationship Id="rId143" Type="http://schemas.openxmlformats.org/officeDocument/2006/relationships/image" Target="media/image49.png"/><Relationship Id="rId148" Type="http://schemas.openxmlformats.org/officeDocument/2006/relationships/hyperlink" Target="http://www.oracle.com/technetwork/pt/java/javase/downloads/jdk8-downloads-2133151.html" TargetMode="External"/><Relationship Id="rId164" Type="http://schemas.openxmlformats.org/officeDocument/2006/relationships/image" Target="media/image62.png"/><Relationship Id="rId169" Type="http://schemas.openxmlformats.org/officeDocument/2006/relationships/image" Target="media/image67.jpeg"/><Relationship Id="rId185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hyperlink" Target="#_Toc455483530" TargetMode="External"/><Relationship Id="rId180" Type="http://schemas.openxmlformats.org/officeDocument/2006/relationships/image" Target="media/image78.png"/><Relationship Id="rId26" Type="http://schemas.openxmlformats.org/officeDocument/2006/relationships/hyperlink" Target="#_Toc455483547" TargetMode="External"/><Relationship Id="rId47" Type="http://schemas.openxmlformats.org/officeDocument/2006/relationships/hyperlink" Target="#_Toc455483568" TargetMode="External"/><Relationship Id="rId68" Type="http://schemas.openxmlformats.org/officeDocument/2006/relationships/hyperlink" Target="http://www.oracle.com/technetwork/pt/java/javase/downloads/jdk8-downloads-2133151.html" TargetMode="External"/><Relationship Id="rId89" Type="http://schemas.openxmlformats.org/officeDocument/2006/relationships/image" Target="media/image6.png"/><Relationship Id="rId112" Type="http://schemas.openxmlformats.org/officeDocument/2006/relationships/image" Target="media/image26.jpeg"/><Relationship Id="rId133" Type="http://schemas.openxmlformats.org/officeDocument/2006/relationships/hyperlink" Target="http://www.oracle.com/technetwork/pt/java/javase/downloads/jdk8-downloads-2133151.html" TargetMode="External"/><Relationship Id="rId154" Type="http://schemas.openxmlformats.org/officeDocument/2006/relationships/image" Target="media/image52.png"/><Relationship Id="rId175" Type="http://schemas.openxmlformats.org/officeDocument/2006/relationships/image" Target="media/image73.png"/><Relationship Id="rId196" Type="http://schemas.openxmlformats.org/officeDocument/2006/relationships/image" Target="media/image92.png"/><Relationship Id="rId200" Type="http://schemas.openxmlformats.org/officeDocument/2006/relationships/image" Target="media/image9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.dotm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65</Pages>
  <Words>2915</Words>
  <Characters>15743</Characters>
  <Application>Microsoft Office Word</Application>
  <DocSecurity>0</DocSecurity>
  <Lines>131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Instalação do Crystal Azul</vt:lpstr>
    </vt:vector>
  </TitlesOfParts>
  <Company/>
  <LinksUpToDate>false</LinksUpToDate>
  <CharactersWithSpaces>18621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Instalação do Crystal Azul</dc:title>
  <dc:subject/>
  <dc:creator>Sérgio Leal Fonseca</dc:creator>
  <cp:lastModifiedBy>Sérgio Leal Fonseca</cp:lastModifiedBy>
  <cp:revision>3</cp:revision>
  <cp:lastPrinted>2016-07-05T15:03:00Z</cp:lastPrinted>
  <dcterms:created xsi:type="dcterms:W3CDTF">2016-07-14T13:18:00Z</dcterms:created>
  <dcterms:modified xsi:type="dcterms:W3CDTF">2016-07-14T14:06:00Z</dcterms:modified>
</cp:coreProperties>
</file>